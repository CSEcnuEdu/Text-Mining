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44C7" w:rsidRDefault="005D2BE3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-1132840</wp:posOffset>
                </wp:positionV>
                <wp:extent cx="4663440" cy="1392555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D3C" w:rsidRDefault="000B5D3C" w:rsidP="005461B6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ind w:leftChars="246" w:left="541" w:firstLineChars="144" w:firstLine="520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 xml:space="preserve">铝日报                </w:t>
                            </w:r>
                            <w:r w:rsidRPr="00843075">
                              <w:rPr>
                                <w:rFonts w:ascii="新宋体" w:eastAsia="新宋体" w:hAnsi="新宋体"/>
                                <w:b/>
                                <w:noProof/>
                                <w:color w:val="FFFFFF"/>
                                <w:sz w:val="36"/>
                                <w:szCs w:val="24"/>
                              </w:rPr>
                              <w:drawing>
                                <wp:inline distT="0" distB="0" distL="0" distR="0">
                                  <wp:extent cx="972000" cy="972000"/>
                                  <wp:effectExtent l="19050" t="0" r="0" b="0"/>
                                  <wp:docPr id="6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微信二维码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72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36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Aluminum Daily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Report</w:t>
                            </w:r>
                            <w:r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       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更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多精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彩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内容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请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关注方正中期官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方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微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2.8pt;margin-top:-89.2pt;width:367.2pt;height:109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zatgIAALw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" filled="f" stroked="f">
                <v:textbox>
                  <w:txbxContent>
                    <w:p w:rsidR="000B5D3C" w:rsidRDefault="000B5D3C" w:rsidP="005461B6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ind w:leftChars="246" w:left="541" w:firstLineChars="144" w:firstLine="520"/>
                        <w:rPr>
                          <w:rFonts w:ascii="Arial Narrow" w:eastAsia="黑体" w:hAnsi="Arial Narrow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 xml:space="preserve">铝日报                </w:t>
                      </w:r>
                      <w:r w:rsidRPr="00843075">
                        <w:rPr>
                          <w:rFonts w:ascii="新宋体" w:eastAsia="新宋体" w:hAnsi="新宋体"/>
                          <w:b/>
                          <w:noProof/>
                          <w:color w:val="FFFFFF"/>
                          <w:sz w:val="36"/>
                          <w:szCs w:val="24"/>
                        </w:rPr>
                        <w:drawing>
                          <wp:inline distT="0" distB="0" distL="0" distR="0">
                            <wp:extent cx="972000" cy="972000"/>
                            <wp:effectExtent l="19050" t="0" r="0" b="0"/>
                            <wp:docPr id="6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微信二维码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7200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新宋体" w:eastAsia="新宋体" w:hAnsi="新宋体"/>
                          <w:b/>
                          <w:color w:val="FFFFFF"/>
                          <w:sz w:val="36"/>
                          <w:szCs w:val="24"/>
                        </w:rPr>
                        <w:br/>
                      </w:r>
                      <w:r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Aluminum Daily 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Report</w:t>
                      </w:r>
                      <w:r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       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更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多精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彩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内容</w:t>
                      </w:r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请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关注方正中期官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方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微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-1030605</wp:posOffset>
                </wp:positionH>
                <wp:positionV relativeFrom="paragraph">
                  <wp:posOffset>-1057275</wp:posOffset>
                </wp:positionV>
                <wp:extent cx="8001000" cy="1316990"/>
                <wp:effectExtent l="0" t="0" r="19050" b="1651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31699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ED04C" id="Rectangle 4" o:spid="_x0000_s1026" style="position:absolute;left:0;text-align:left;margin-left:-81.15pt;margin-top:-83.25pt;width:630pt;height:103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" fillcolor="#900" strokecolor="#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-638810</wp:posOffset>
                </wp:positionV>
                <wp:extent cx="2793365" cy="799465"/>
                <wp:effectExtent l="0" t="0" r="26670" b="19685"/>
                <wp:wrapNone/>
                <wp:docPr id="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9946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3C" w:rsidRDefault="000B5D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00325" cy="609600"/>
                                  <wp:effectExtent l="0" t="0" r="0" b="0"/>
                                  <wp:docPr id="4" name="图片 4" descr="简称横式组合-反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简称横式组合-反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5D3C" w:rsidRDefault="000B5D3C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-36pt;margin-top:-50.3pt;width:219.95pt;height:62.95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" fillcolor="#900" strokecolor="#900">
                <v:textbox>
                  <w:txbxContent>
                    <w:p w:rsidR="000B5D3C" w:rsidRDefault="000B5D3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0325" cy="609600"/>
                            <wp:effectExtent l="0" t="0" r="0" b="0"/>
                            <wp:docPr id="4" name="图片 4" descr="简称横式组合-反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简称横式组合-反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5D3C" w:rsidRDefault="000B5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259715</wp:posOffset>
                </wp:positionV>
                <wp:extent cx="8001000" cy="99060"/>
                <wp:effectExtent l="0" t="0" r="0" b="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246BD" id="Rectangle 5" o:spid="_x0000_s1026" style="position:absolute;left:0;text-align:left;margin-left:-63pt;margin-top:20.45pt;width:630pt;height: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" fillcolor="#7c060c" stroked="f"/>
            </w:pict>
          </mc:Fallback>
        </mc:AlternateContent>
      </w:r>
    </w:p>
    <w:p w:rsidR="009F0C33" w:rsidRDefault="00F91DB9" w:rsidP="009F0C33">
      <w:pPr>
        <w:ind w:leftChars="-386" w:left="-849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6DFD04" wp14:editId="1B9056E6">
                <wp:simplePos x="0" y="0"/>
                <wp:positionH relativeFrom="column">
                  <wp:posOffset>4928236</wp:posOffset>
                </wp:positionH>
                <wp:positionV relativeFrom="paragraph">
                  <wp:posOffset>64770</wp:posOffset>
                </wp:positionV>
                <wp:extent cx="1809750" cy="649605"/>
                <wp:effectExtent l="0" t="0" r="0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D3C" w:rsidRDefault="000B5D3C" w:rsidP="00610B2E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</w:pP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01</w:t>
                            </w:r>
                            <w:r w:rsidR="00DE7A01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8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年</w:t>
                            </w:r>
                            <w:r w:rsidR="005332C9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9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月</w:t>
                            </w:r>
                            <w:r w:rsidR="0094196B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</w:t>
                            </w:r>
                            <w:r w:rsidR="00F973B0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日</w:t>
                            </w:r>
                            <w:r w:rsidR="00F91DB9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星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期</w:t>
                            </w:r>
                            <w:r w:rsidR="00F973B0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五</w:t>
                            </w:r>
                          </w:p>
                          <w:p w:rsidR="000B5D3C" w:rsidRPr="00446A47" w:rsidRDefault="000B5D3C" w:rsidP="00610B2E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6A47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行情预测：</w:t>
                            </w:r>
                            <w:r w:rsidR="009C1331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震荡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DFD04" id="Text Box 24" o:spid="_x0000_s1028" type="#_x0000_t202" style="position:absolute;left:0;text-align:left;margin-left:388.05pt;margin-top:5.1pt;width:142.5pt;height:5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yn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" filled="f" stroked="f">
                <v:textbox>
                  <w:txbxContent>
                    <w:p w:rsidR="000B5D3C" w:rsidRDefault="000B5D3C" w:rsidP="00610B2E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</w:pP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01</w:t>
                      </w:r>
                      <w:r w:rsidR="00DE7A01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8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年</w:t>
                      </w:r>
                      <w:r w:rsidR="005332C9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9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月</w:t>
                      </w:r>
                      <w:r w:rsidR="0094196B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2</w:t>
                      </w:r>
                      <w:r w:rsidR="00F973B0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日</w:t>
                      </w:r>
                      <w:r w:rsidR="00F91DB9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星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期</w:t>
                      </w:r>
                      <w:r w:rsidR="00F973B0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五</w:t>
                      </w:r>
                    </w:p>
                    <w:p w:rsidR="000B5D3C" w:rsidRPr="00446A47" w:rsidRDefault="000B5D3C" w:rsidP="00610B2E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FFFFFF"/>
                          <w:sz w:val="21"/>
                          <w:szCs w:val="21"/>
                        </w:rPr>
                      </w:pPr>
                      <w:r w:rsidRPr="00446A47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行情预测：</w:t>
                      </w:r>
                      <w:r w:rsidR="009C1331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震荡</w:t>
                      </w:r>
                    </w:p>
                  </w:txbxContent>
                </v:textbox>
              </v:shap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D72431" wp14:editId="5F943860">
                <wp:simplePos x="0" y="0"/>
                <wp:positionH relativeFrom="column">
                  <wp:posOffset>-571500</wp:posOffset>
                </wp:positionH>
                <wp:positionV relativeFrom="paragraph">
                  <wp:posOffset>225425</wp:posOffset>
                </wp:positionV>
                <wp:extent cx="2194560" cy="1849120"/>
                <wp:effectExtent l="0" t="0" r="0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D3C" w:rsidRDefault="000B5D3C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方正中期研究院金属组</w:t>
                            </w:r>
                          </w:p>
                          <w:p w:rsidR="000B5D3C" w:rsidRPr="0053230A" w:rsidRDefault="000B5D3C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研究员：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胡彬</w:t>
                            </w:r>
                          </w:p>
                          <w:p w:rsidR="000B5D3C" w:rsidRDefault="000B5D3C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执业编号：</w:t>
                            </w:r>
                            <w:r w:rsidRPr="00592206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F0289497</w:t>
                            </w:r>
                          </w:p>
                          <w:p w:rsidR="000B5D3C" w:rsidRPr="0053230A" w:rsidRDefault="000B5D3C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投资咨询证号：Z</w:t>
                            </w:r>
                            <w:r w:rsidRPr="00C47E0A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0011019</w:t>
                            </w:r>
                          </w:p>
                          <w:p w:rsidR="000B5D3C" w:rsidRPr="0053230A" w:rsidRDefault="000B5D3C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Email：</w:t>
                            </w:r>
                            <w:r w:rsidRPr="00592206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hubin1@foundersc.com</w:t>
                            </w:r>
                          </w:p>
                          <w:p w:rsidR="000B5D3C" w:rsidRPr="0053230A" w:rsidRDefault="000B5D3C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010-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68576697</w:t>
                            </w:r>
                          </w:p>
                          <w:p w:rsidR="000B5D3C" w:rsidRDefault="000B5D3C" w:rsidP="00FA3260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0B5D3C" w:rsidRDefault="000B5D3C" w:rsidP="00FA3260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72431" id="Text Box 27" o:spid="_x0000_s1029" type="#_x0000_t202" style="position:absolute;left:0;text-align:left;margin-left:-45pt;margin-top:17.75pt;width:172.8pt;height:14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qsu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" filled="f" stroked="f">
                <v:textbox>
                  <w:txbxContent>
                    <w:p w:rsidR="000B5D3C" w:rsidRDefault="000B5D3C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方正中期研究院金属组</w:t>
                      </w:r>
                    </w:p>
                    <w:p w:rsidR="000B5D3C" w:rsidRPr="0053230A" w:rsidRDefault="000B5D3C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研究员：</w:t>
                      </w: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胡彬</w:t>
                      </w:r>
                    </w:p>
                    <w:p w:rsidR="000B5D3C" w:rsidRDefault="000B5D3C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执业编号：</w:t>
                      </w:r>
                      <w:r w:rsidRPr="00592206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F0289497</w:t>
                      </w:r>
                    </w:p>
                    <w:p w:rsidR="000B5D3C" w:rsidRPr="0053230A" w:rsidRDefault="000B5D3C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投资咨询证号：Z</w:t>
                      </w:r>
                      <w:r w:rsidRPr="00C47E0A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0011019</w:t>
                      </w:r>
                    </w:p>
                    <w:p w:rsidR="000B5D3C" w:rsidRPr="0053230A" w:rsidRDefault="000B5D3C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Email：</w:t>
                      </w:r>
                      <w:r w:rsidRPr="00592206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hubin1@foundersc.com</w:t>
                      </w:r>
                    </w:p>
                    <w:p w:rsidR="000B5D3C" w:rsidRPr="0053230A" w:rsidRDefault="000B5D3C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010-</w:t>
                      </w: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68576697</w:t>
                      </w:r>
                    </w:p>
                    <w:p w:rsidR="000B5D3C" w:rsidRDefault="000B5D3C" w:rsidP="00FA3260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0B5D3C" w:rsidRDefault="000B5D3C" w:rsidP="00FA3260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43AD24" wp14:editId="435617FE">
                <wp:simplePos x="0" y="0"/>
                <wp:positionH relativeFrom="column">
                  <wp:posOffset>1661160</wp:posOffset>
                </wp:positionH>
                <wp:positionV relativeFrom="paragraph">
                  <wp:posOffset>-1905</wp:posOffset>
                </wp:positionV>
                <wp:extent cx="3543300" cy="645160"/>
                <wp:effectExtent l="0" t="0" r="0" b="2540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D3C" w:rsidRPr="00F57009" w:rsidRDefault="005F1CDA" w:rsidP="00BC4857">
                            <w:pPr>
                              <w:pStyle w:val="af1"/>
                              <w:spacing w:beforeLines="50" w:before="156" w:beforeAutospacing="0" w:after="0" w:afterAutospacing="0"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973B0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期现</w:t>
                            </w:r>
                            <w:r w:rsidR="0094196B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同步上涨</w:t>
                            </w:r>
                            <w:r w:rsidR="00F973B0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973B0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双节</w:t>
                            </w:r>
                            <w:r w:rsidR="00F973B0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8"/>
                                <w:szCs w:val="32"/>
                              </w:rPr>
                              <w:t>前市场有备货需求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3AD24" id="Text Box 33" o:spid="_x0000_s1030" type="#_x0000_t202" style="position:absolute;left:0;text-align:left;margin-left:130.8pt;margin-top:-.15pt;width:279pt;height:5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SEuw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" filled="f" stroked="f">
                <v:textbox>
                  <w:txbxContent>
                    <w:p w:rsidR="000B5D3C" w:rsidRPr="00F57009" w:rsidRDefault="005F1CDA" w:rsidP="00BC4857">
                      <w:pPr>
                        <w:pStyle w:val="af1"/>
                        <w:spacing w:beforeLines="50" w:before="156" w:beforeAutospacing="0" w:after="0" w:afterAutospacing="0"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 xml:space="preserve"> </w:t>
                      </w:r>
                      <w:r w:rsidR="00F973B0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期现</w:t>
                      </w:r>
                      <w:r w:rsidR="0094196B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同步上涨</w:t>
                      </w:r>
                      <w:r w:rsidR="00F973B0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 xml:space="preserve"> </w:t>
                      </w:r>
                      <w:r w:rsidR="00F973B0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双节</w:t>
                      </w:r>
                      <w:r w:rsidR="00F973B0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8"/>
                          <w:szCs w:val="32"/>
                        </w:rPr>
                        <w:t>前市场有备货需求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143500" cy="693420"/>
                <wp:effectExtent l="0" t="0" r="0" b="0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solidFill>
                          <a:srgbClr val="796A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E50FF" id="Rectangle 29" o:spid="_x0000_s1026" style="position:absolute;left:0;text-align:left;margin-left:135pt;margin-top:0;width:405pt;height:54.6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" fillcolor="#796a4f" stroked="f"/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9525</wp:posOffset>
                </wp:positionV>
                <wp:extent cx="2355215" cy="8721725"/>
                <wp:effectExtent l="0" t="0" r="6985" b="3175"/>
                <wp:wrapNone/>
                <wp:docPr id="1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8721725"/>
                        </a:xfrm>
                        <a:prstGeom prst="rect">
                          <a:avLst/>
                        </a:prstGeom>
                        <a:solidFill>
                          <a:srgbClr val="ECE4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D7B47" id="Rectangle 24" o:spid="_x0000_s1026" style="position:absolute;left:0;text-align:left;margin-left:-52.95pt;margin-top:.75pt;width:185.45pt;height:686.7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" fillcolor="#ece4d4" stroked="f"/>
            </w:pict>
          </mc:Fallback>
        </mc:AlternateContent>
      </w:r>
    </w:p>
    <w:p w:rsidR="00C744C7" w:rsidRPr="009F0C33" w:rsidRDefault="00C744C7" w:rsidP="009F0C33">
      <w:pPr>
        <w:ind w:leftChars="-386" w:left="-849"/>
        <w:rPr>
          <w:rFonts w:ascii="宋体" w:hAnsi="宋体"/>
          <w:sz w:val="21"/>
          <w:szCs w:val="21"/>
        </w:rPr>
      </w:pPr>
    </w:p>
    <w:p w:rsidR="00C744C7" w:rsidRDefault="005D2BE3" w:rsidP="009F0C33">
      <w:pPr>
        <w:spacing w:line="0" w:lineRule="atLeast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68580</wp:posOffset>
                </wp:positionV>
                <wp:extent cx="4954905" cy="7894955"/>
                <wp:effectExtent l="0" t="0" r="0" b="0"/>
                <wp:wrapNone/>
                <wp:docPr id="1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905" cy="789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D3C" w:rsidRPr="005418F0" w:rsidRDefault="000B5D3C" w:rsidP="00BC4857">
                            <w:pPr>
                              <w:pStyle w:val="af1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5418F0">
                              <w:rPr>
                                <w:rFonts w:hint="eastAsia"/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  <w:t>要点：</w:t>
                            </w:r>
                          </w:p>
                          <w:p w:rsidR="000B5D3C" w:rsidRDefault="00F973B0" w:rsidP="00E6412B">
                            <w:pPr>
                              <w:pStyle w:val="af1"/>
                              <w:shd w:val="clear" w:color="auto" w:fill="FFFFFF"/>
                              <w:spacing w:before="0" w:beforeAutospacing="0" w:after="0" w:afterAutospacing="0" w:line="360" w:lineRule="atLeast"/>
                              <w:ind w:firstLineChars="150" w:firstLine="315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F973B0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9月20日，沪铝主力合约AL1811低开高走，全天震荡偏强。隔夜美元指数横盘整理，原油价格继续上涨，伦铝同步波动。现货方面，长江有色金属铝锭报价上涨90元/吨，现货平均贴水维持在15元。从盘面上看，资金呈小幅流出态势，交易所主力多头减仓较多，建议多单谨慎续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40.55pt;margin-top:5.4pt;width:390.15pt;height:6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Qx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" filled="f" stroked="f">
                <v:textbox>
                  <w:txbxContent>
                    <w:p w:rsidR="000B5D3C" w:rsidRPr="005418F0" w:rsidRDefault="000B5D3C" w:rsidP="00BC4857">
                      <w:pPr>
                        <w:pStyle w:val="af1"/>
                        <w:spacing w:beforeLines="50" w:before="156" w:beforeAutospacing="0" w:after="0" w:afterAutospacing="0" w:line="360" w:lineRule="auto"/>
                        <w:rPr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</w:pPr>
                      <w:r w:rsidRPr="005418F0">
                        <w:rPr>
                          <w:rFonts w:hint="eastAsia"/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  <w:t>要点：</w:t>
                      </w:r>
                    </w:p>
                    <w:p w:rsidR="000B5D3C" w:rsidRDefault="00F973B0" w:rsidP="00E6412B">
                      <w:pPr>
                        <w:pStyle w:val="af1"/>
                        <w:shd w:val="clear" w:color="auto" w:fill="FFFFFF"/>
                        <w:spacing w:before="0" w:beforeAutospacing="0" w:after="0" w:afterAutospacing="0" w:line="360" w:lineRule="atLeast"/>
                        <w:ind w:firstLineChars="150" w:firstLine="315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  <w:r w:rsidRPr="00F973B0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9月20日，沪铝主力合约AL1811低开高走，全天震荡偏强。隔夜美元指数横盘整理，原油价格继续上涨，伦铝同步波动。现货方面，长江有色金属铝锭报价上涨90元/吨，现货平均贴水维持在15元。从盘面上看，资金呈小幅流出态势，交易所主力多头减仓较多，建议多单谨慎续持。</w:t>
                      </w:r>
                    </w:p>
                  </w:txbxContent>
                </v:textbox>
              </v:shape>
            </w:pict>
          </mc:Fallback>
        </mc:AlternateContent>
      </w:r>
      <w:r w:rsidR="00790AC9">
        <w:rPr>
          <w:rFonts w:ascii="宋体" w:hAnsi="宋体" w:hint="eastAsia"/>
          <w:sz w:val="24"/>
          <w:szCs w:val="24"/>
        </w:rPr>
        <w:t xml:space="preserve">                           </w:t>
      </w:r>
    </w:p>
    <w:p w:rsidR="00C744C7" w:rsidRDefault="00C744C7">
      <w:pPr>
        <w:ind w:leftChars="1714" w:left="3771"/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980312" w:rsidRDefault="00980312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黑体" w:eastAsia="黑体" w:hAnsi="宋体"/>
          <w:color w:val="990000"/>
          <w:sz w:val="30"/>
          <w:szCs w:val="30"/>
        </w:rPr>
      </w:pPr>
    </w:p>
    <w:p w:rsidR="0015412B" w:rsidRDefault="0015412B" w:rsidP="00BC4857">
      <w:pPr>
        <w:spacing w:beforeLines="100" w:before="312" w:afterLines="50" w:after="156" w:line="240" w:lineRule="auto"/>
        <w:outlineLvl w:val="2"/>
        <w:rPr>
          <w:sz w:val="30"/>
          <w:szCs w:val="30"/>
        </w:rPr>
      </w:pPr>
    </w:p>
    <w:p w:rsidR="00C744C7" w:rsidRPr="00644716" w:rsidRDefault="005D2BE3" w:rsidP="00BC4857">
      <w:pPr>
        <w:spacing w:beforeLines="100" w:before="312" w:afterLines="50" w:after="156" w:line="240" w:lineRule="auto"/>
        <w:outlineLvl w:val="2"/>
        <w:rPr>
          <w:rFonts w:ascii="黑体" w:eastAsia="黑体"/>
          <w:color w:val="796A4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5351780</wp:posOffset>
                </wp:positionV>
                <wp:extent cx="7658100" cy="72644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C15AB" id="Rectangle 13" o:spid="_x0000_s1026" style="position:absolute;left:0;text-align:left;margin-left:-63pt;margin-top:421.4pt;width:603pt;height:5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5399405</wp:posOffset>
                </wp:positionV>
                <wp:extent cx="2127250" cy="297180"/>
                <wp:effectExtent l="0" t="0" r="0" b="762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D3C" w:rsidRPr="005E6179" w:rsidRDefault="000B5D3C">
                            <w:pPr>
                              <w:rPr>
                                <w:color w:val="796A4F"/>
                              </w:rPr>
                            </w:pPr>
                            <w:r w:rsidRPr="005E6179">
                              <w:rPr>
                                <w:rFonts w:ascii="新宋体" w:eastAsia="新宋体" w:cs="新宋体" w:hint="eastAsia"/>
                                <w:color w:val="796A4F"/>
                                <w:szCs w:val="21"/>
                              </w:rPr>
                              <w:t>请务必阅读最后重要事项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-45pt;margin-top:425.15pt;width:167.5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jD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" filled="f" stroked="f">
                <v:textbox>
                  <w:txbxContent>
                    <w:p w:rsidR="000B5D3C" w:rsidRPr="005E6179" w:rsidRDefault="000B5D3C">
                      <w:pPr>
                        <w:rPr>
                          <w:color w:val="796A4F"/>
                        </w:rPr>
                      </w:pPr>
                      <w:r w:rsidRPr="005E6179">
                        <w:rPr>
                          <w:rFonts w:ascii="新宋体" w:eastAsia="新宋体" w:cs="新宋体" w:hint="eastAsia"/>
                          <w:color w:val="796A4F"/>
                          <w:szCs w:val="21"/>
                        </w:rPr>
                        <w:t>请务必阅读最后重要事项</w:t>
                      </w:r>
                    </w:p>
                  </w:txbxContent>
                </v:textbox>
              </v:shape>
            </w:pict>
          </mc:Fallback>
        </mc:AlternateContent>
      </w:r>
      <w:r w:rsidR="00C744C7">
        <w:rPr>
          <w:sz w:val="30"/>
          <w:szCs w:val="30"/>
        </w:rPr>
        <w:br w:type="page"/>
      </w:r>
      <w:r w:rsidR="00644716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lastRenderedPageBreak/>
        <w:t>1、</w:t>
      </w:r>
      <w:r w:rsidR="00592206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今日</w:t>
      </w:r>
      <w:r w:rsidR="00C744C7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行情</w:t>
      </w:r>
      <w:r w:rsidR="00592206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及盘面</w:t>
      </w:r>
      <w:r w:rsidR="00C744C7" w:rsidRPr="00772CEC">
        <w:rPr>
          <w:rFonts w:ascii="新宋体" w:eastAsia="新宋体" w:hAnsi="新宋体" w:hint="eastAsia"/>
          <w:b/>
          <w:color w:val="796A4F"/>
          <w:sz w:val="24"/>
          <w:szCs w:val="24"/>
        </w:rPr>
        <w:t>回顾</w:t>
      </w:r>
    </w:p>
    <w:p w:rsidR="00592206" w:rsidRPr="00592206" w:rsidRDefault="00E07CD7" w:rsidP="00BC4857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>
        <w:rPr>
          <w:rFonts w:ascii="新宋体" w:eastAsia="新宋体" w:hAnsi="新宋体" w:hint="eastAsia"/>
          <w:color w:val="796A4F"/>
          <w:sz w:val="21"/>
          <w:szCs w:val="21"/>
        </w:rPr>
        <w:t>今日沪铝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总成交</w:t>
      </w:r>
      <w:r w:rsidR="0001284B">
        <w:rPr>
          <w:rFonts w:ascii="新宋体" w:eastAsia="新宋体" w:hAnsi="新宋体" w:hint="eastAsia"/>
          <w:color w:val="796A4F"/>
          <w:sz w:val="21"/>
          <w:szCs w:val="21"/>
        </w:rPr>
        <w:t>3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20522</w:t>
      </w:r>
      <w:r w:rsidR="00E7718D">
        <w:rPr>
          <w:rFonts w:ascii="新宋体" w:eastAsia="新宋体" w:hAnsi="新宋体" w:hint="eastAsia"/>
          <w:color w:val="796A4F"/>
          <w:sz w:val="21"/>
          <w:szCs w:val="21"/>
        </w:rPr>
        <w:t>手，</w:t>
      </w:r>
      <w:r w:rsidR="001454DB">
        <w:rPr>
          <w:rFonts w:ascii="新宋体" w:eastAsia="新宋体" w:hAnsi="新宋体" w:hint="eastAsia"/>
          <w:color w:val="796A4F"/>
          <w:sz w:val="21"/>
          <w:szCs w:val="21"/>
        </w:rPr>
        <w:t>AL</w:t>
      </w:r>
      <w:r w:rsidR="00E3400C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652869">
        <w:rPr>
          <w:rFonts w:ascii="新宋体" w:eastAsia="新宋体" w:hAnsi="新宋体" w:hint="eastAsia"/>
          <w:color w:val="796A4F"/>
          <w:sz w:val="21"/>
          <w:szCs w:val="21"/>
        </w:rPr>
        <w:t>8</w:t>
      </w:r>
      <w:r w:rsidR="007444F5">
        <w:rPr>
          <w:rFonts w:ascii="新宋体" w:eastAsia="新宋体" w:hAnsi="新宋体"/>
          <w:color w:val="796A4F"/>
          <w:sz w:val="21"/>
          <w:szCs w:val="21"/>
        </w:rPr>
        <w:t>1</w:t>
      </w:r>
      <w:r w:rsidR="00D7510F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成交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178896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手。开盘于</w:t>
      </w:r>
      <w:r w:rsidR="00A26F7B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7556AC">
        <w:rPr>
          <w:rFonts w:ascii="新宋体" w:eastAsia="新宋体" w:hAnsi="新宋体"/>
          <w:color w:val="796A4F"/>
          <w:sz w:val="21"/>
          <w:szCs w:val="21"/>
        </w:rPr>
        <w:t>4</w:t>
      </w:r>
      <w:r w:rsidR="0001284B">
        <w:rPr>
          <w:rFonts w:ascii="新宋体" w:eastAsia="新宋体" w:hAnsi="新宋体" w:hint="eastAsia"/>
          <w:color w:val="796A4F"/>
          <w:sz w:val="21"/>
          <w:szCs w:val="21"/>
        </w:rPr>
        <w:t>52</w:t>
      </w:r>
      <w:r w:rsidR="001D65C0">
        <w:rPr>
          <w:rFonts w:ascii="新宋体" w:eastAsia="新宋体" w:hAnsi="新宋体" w:hint="eastAsia"/>
          <w:color w:val="796A4F"/>
          <w:sz w:val="21"/>
          <w:szCs w:val="21"/>
        </w:rPr>
        <w:t>0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元/吨，最高</w:t>
      </w:r>
      <w:r w:rsidR="00A54EA0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9177CC">
        <w:rPr>
          <w:rFonts w:ascii="新宋体" w:eastAsia="新宋体" w:hAnsi="新宋体" w:hint="eastAsia"/>
          <w:color w:val="796A4F"/>
          <w:sz w:val="21"/>
          <w:szCs w:val="21"/>
        </w:rPr>
        <w:t>4</w:t>
      </w:r>
      <w:r w:rsidR="00D40DFF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8</w:t>
      </w:r>
      <w:r w:rsidR="00207777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元/吨，最低</w:t>
      </w:r>
      <w:r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154FD0">
        <w:rPr>
          <w:rFonts w:ascii="新宋体" w:eastAsia="新宋体" w:hAnsi="新宋体"/>
          <w:color w:val="796A4F"/>
          <w:sz w:val="21"/>
          <w:szCs w:val="21"/>
        </w:rPr>
        <w:t>4</w:t>
      </w:r>
      <w:r w:rsidR="00207777">
        <w:rPr>
          <w:rFonts w:ascii="新宋体" w:eastAsia="新宋体" w:hAnsi="新宋体" w:hint="eastAsia"/>
          <w:color w:val="796A4F"/>
          <w:sz w:val="21"/>
          <w:szCs w:val="21"/>
        </w:rPr>
        <w:t>4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90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元/吨，报收于</w:t>
      </w:r>
      <w:r w:rsidR="00475CC7">
        <w:rPr>
          <w:rFonts w:ascii="新宋体" w:eastAsia="新宋体" w:hAnsi="新宋体"/>
          <w:color w:val="796A4F"/>
          <w:sz w:val="21"/>
          <w:szCs w:val="21"/>
        </w:rPr>
        <w:t>14</w:t>
      </w:r>
      <w:r w:rsidR="0001284B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7</w:t>
      </w:r>
      <w:r w:rsidR="00207777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元/</w:t>
      </w:r>
      <w:r w:rsidR="00E03CD8">
        <w:rPr>
          <w:rFonts w:ascii="新宋体" w:eastAsia="新宋体" w:hAnsi="新宋体" w:hint="eastAsia"/>
          <w:color w:val="796A4F"/>
          <w:sz w:val="21"/>
          <w:szCs w:val="21"/>
        </w:rPr>
        <w:t>吨</w:t>
      </w:r>
      <w:r w:rsidR="00E959FD">
        <w:rPr>
          <w:rFonts w:ascii="新宋体" w:eastAsia="新宋体" w:hAnsi="新宋体" w:hint="eastAsia"/>
          <w:color w:val="796A4F"/>
          <w:sz w:val="21"/>
          <w:szCs w:val="21"/>
        </w:rPr>
        <w:t>。</w:t>
      </w:r>
      <w:r w:rsidR="00D40DFF">
        <w:rPr>
          <w:rFonts w:ascii="新宋体" w:eastAsia="新宋体" w:hAnsi="新宋体" w:hint="eastAsia"/>
          <w:color w:val="796A4F"/>
          <w:sz w:val="21"/>
          <w:szCs w:val="21"/>
        </w:rPr>
        <w:t>上涨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4</w:t>
      </w:r>
      <w:r w:rsidR="00207777">
        <w:rPr>
          <w:rFonts w:ascii="新宋体" w:eastAsia="新宋体" w:hAnsi="新宋体" w:hint="eastAsia"/>
          <w:color w:val="796A4F"/>
          <w:sz w:val="21"/>
          <w:szCs w:val="21"/>
        </w:rPr>
        <w:t>0</w:t>
      </w:r>
      <w:r w:rsidR="004859EE">
        <w:rPr>
          <w:rFonts w:ascii="新宋体" w:eastAsia="新宋体" w:hAnsi="新宋体" w:hint="eastAsia"/>
          <w:color w:val="796A4F"/>
          <w:sz w:val="21"/>
          <w:szCs w:val="21"/>
        </w:rPr>
        <w:t>元</w:t>
      </w:r>
      <w:r w:rsidR="003C1555" w:rsidRPr="00592206">
        <w:rPr>
          <w:rFonts w:ascii="新宋体" w:eastAsia="新宋体" w:hAnsi="新宋体" w:hint="eastAsia"/>
          <w:color w:val="796A4F"/>
          <w:sz w:val="21"/>
          <w:szCs w:val="21"/>
        </w:rPr>
        <w:t>/</w:t>
      </w:r>
      <w:r w:rsidR="003C1555">
        <w:rPr>
          <w:rFonts w:ascii="新宋体" w:eastAsia="新宋体" w:hAnsi="新宋体" w:hint="eastAsia"/>
          <w:color w:val="796A4F"/>
          <w:sz w:val="21"/>
          <w:szCs w:val="21"/>
        </w:rPr>
        <w:t>吨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，幅度为</w:t>
      </w:r>
      <w:r w:rsidR="001E1860">
        <w:rPr>
          <w:rFonts w:ascii="新宋体" w:eastAsia="新宋体" w:hAnsi="新宋体" w:hint="eastAsia"/>
          <w:color w:val="796A4F"/>
          <w:sz w:val="21"/>
          <w:szCs w:val="21"/>
        </w:rPr>
        <w:t>0.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28</w:t>
      </w:r>
      <w:r w:rsidR="000604C8">
        <w:rPr>
          <w:rFonts w:ascii="新宋体" w:eastAsia="新宋体" w:hAnsi="新宋体" w:hint="eastAsia"/>
          <w:color w:val="796A4F"/>
          <w:sz w:val="21"/>
          <w:szCs w:val="21"/>
        </w:rPr>
        <w:t>%</w:t>
      </w:r>
      <w:r w:rsidR="00592206" w:rsidRPr="00592206">
        <w:rPr>
          <w:rFonts w:ascii="新宋体" w:eastAsia="新宋体" w:hAnsi="新宋体" w:hint="eastAsia"/>
          <w:color w:val="796A4F"/>
          <w:sz w:val="21"/>
          <w:szCs w:val="21"/>
        </w:rPr>
        <w:t>。</w:t>
      </w:r>
    </w:p>
    <w:p w:rsidR="00592206" w:rsidRPr="00592206" w:rsidRDefault="00592206" w:rsidP="00BC4857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 w:rsidRPr="00592206">
        <w:rPr>
          <w:rFonts w:ascii="新宋体" w:eastAsia="新宋体" w:hAnsi="新宋体" w:hint="eastAsia"/>
          <w:color w:val="796A4F"/>
          <w:sz w:val="21"/>
          <w:szCs w:val="21"/>
        </w:rPr>
        <w:t>今日</w:t>
      </w:r>
      <w:r w:rsidR="0079396C">
        <w:rPr>
          <w:rFonts w:ascii="新宋体" w:eastAsia="新宋体" w:hAnsi="新宋体" w:hint="eastAsia"/>
          <w:color w:val="796A4F"/>
          <w:sz w:val="21"/>
          <w:szCs w:val="21"/>
        </w:rPr>
        <w:t>AL</w:t>
      </w:r>
      <w:r w:rsidR="00C764B6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42580F">
        <w:rPr>
          <w:rFonts w:ascii="新宋体" w:eastAsia="新宋体" w:hAnsi="新宋体"/>
          <w:color w:val="796A4F"/>
          <w:sz w:val="21"/>
          <w:szCs w:val="21"/>
        </w:rPr>
        <w:t>8</w:t>
      </w:r>
      <w:r w:rsidR="007444F5">
        <w:rPr>
          <w:rFonts w:ascii="新宋体" w:eastAsia="新宋体" w:hAnsi="新宋体"/>
          <w:color w:val="796A4F"/>
          <w:sz w:val="21"/>
          <w:szCs w:val="21"/>
        </w:rPr>
        <w:t>1</w:t>
      </w:r>
      <w:r w:rsidR="00D7510F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Pr="00592206">
        <w:rPr>
          <w:rFonts w:ascii="新宋体" w:eastAsia="新宋体" w:hAnsi="新宋体" w:hint="eastAsia"/>
          <w:color w:val="796A4F"/>
          <w:sz w:val="21"/>
          <w:szCs w:val="21"/>
        </w:rPr>
        <w:t>合约持仓</w:t>
      </w:r>
      <w:r w:rsidR="00FC0A60">
        <w:rPr>
          <w:rFonts w:ascii="新宋体" w:eastAsia="新宋体" w:hAnsi="新宋体"/>
          <w:color w:val="796A4F"/>
          <w:sz w:val="21"/>
          <w:szCs w:val="21"/>
        </w:rPr>
        <w:t>2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63070</w:t>
      </w:r>
      <w:r w:rsidR="007444F5">
        <w:rPr>
          <w:rFonts w:ascii="新宋体" w:eastAsia="新宋体" w:hAnsi="新宋体" w:hint="eastAsia"/>
          <w:color w:val="796A4F"/>
          <w:sz w:val="21"/>
          <w:szCs w:val="21"/>
        </w:rPr>
        <w:t>手。</w:t>
      </w:r>
    </w:p>
    <w:p w:rsidR="00C744C7" w:rsidRPr="0015609B" w:rsidRDefault="00644716" w:rsidP="00BC4857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4"/>
          <w:szCs w:val="24"/>
        </w:rPr>
      </w:pPr>
      <w:r w:rsidRPr="00D44100">
        <w:rPr>
          <w:rFonts w:ascii="新宋体" w:eastAsia="新宋体" w:hAnsi="新宋体" w:hint="eastAsia"/>
          <w:b/>
          <w:color w:val="796A4F"/>
          <w:sz w:val="24"/>
          <w:szCs w:val="24"/>
        </w:rPr>
        <w:t>2、</w:t>
      </w:r>
      <w:r w:rsidR="00592206" w:rsidRPr="00D44100">
        <w:rPr>
          <w:rFonts w:ascii="新宋体" w:eastAsia="新宋体" w:hAnsi="新宋体" w:hint="eastAsia"/>
          <w:b/>
          <w:color w:val="796A4F"/>
          <w:sz w:val="24"/>
          <w:szCs w:val="24"/>
        </w:rPr>
        <w:t>现货</w:t>
      </w:r>
      <w:r w:rsidR="003B12B1">
        <w:rPr>
          <w:rFonts w:ascii="新宋体" w:eastAsia="新宋体" w:hAnsi="新宋体" w:hint="eastAsia"/>
          <w:b/>
          <w:color w:val="796A4F"/>
          <w:sz w:val="24"/>
          <w:szCs w:val="24"/>
        </w:rPr>
        <w:t>及升贴水</w:t>
      </w:r>
      <w:r w:rsidR="00592206" w:rsidRPr="00D44100">
        <w:rPr>
          <w:rFonts w:ascii="新宋体" w:eastAsia="新宋体" w:hAnsi="新宋体" w:hint="eastAsia"/>
          <w:b/>
          <w:color w:val="796A4F"/>
          <w:sz w:val="24"/>
          <w:szCs w:val="24"/>
        </w:rPr>
        <w:t>情况</w:t>
      </w:r>
    </w:p>
    <w:p w:rsidR="00E65F68" w:rsidRPr="00E65F68" w:rsidRDefault="001C3946" w:rsidP="00872E0D">
      <w:pPr>
        <w:pStyle w:val="af1"/>
        <w:spacing w:beforeLines="50" w:before="156" w:beforeAutospacing="0" w:after="50" w:afterAutospacing="0" w:line="276" w:lineRule="auto"/>
        <w:ind w:firstLineChars="200" w:firstLine="420"/>
        <w:rPr>
          <w:rFonts w:ascii="新宋体" w:eastAsia="新宋体" w:hAnsi="新宋体"/>
          <w:color w:val="796A4F"/>
          <w:sz w:val="21"/>
          <w:szCs w:val="21"/>
        </w:rPr>
      </w:pPr>
      <w:r w:rsidRPr="0015609B">
        <w:rPr>
          <w:rFonts w:ascii="新宋体" w:eastAsia="新宋体" w:hAnsi="新宋体" w:hint="eastAsia"/>
          <w:color w:val="796A4F"/>
          <w:sz w:val="21"/>
          <w:szCs w:val="21"/>
        </w:rPr>
        <w:t>根据</w:t>
      </w:r>
      <w:r w:rsidR="007139EE">
        <w:rPr>
          <w:rFonts w:ascii="新宋体" w:eastAsia="新宋体" w:hAnsi="新宋体" w:hint="eastAsia"/>
          <w:color w:val="796A4F"/>
          <w:sz w:val="21"/>
          <w:szCs w:val="21"/>
        </w:rPr>
        <w:t>长江</w:t>
      </w:r>
      <w:r w:rsidR="006F0799">
        <w:rPr>
          <w:rFonts w:ascii="新宋体" w:eastAsia="新宋体" w:hAnsi="新宋体" w:hint="eastAsia"/>
          <w:color w:val="796A4F"/>
          <w:sz w:val="21"/>
          <w:szCs w:val="21"/>
        </w:rPr>
        <w:t>有色</w:t>
      </w:r>
      <w:r w:rsidR="00B50D02">
        <w:rPr>
          <w:rFonts w:ascii="新宋体" w:eastAsia="新宋体" w:hAnsi="新宋体" w:hint="eastAsia"/>
          <w:color w:val="796A4F"/>
          <w:sz w:val="21"/>
          <w:szCs w:val="21"/>
        </w:rPr>
        <w:t>金属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网</w:t>
      </w:r>
      <w:r w:rsidRPr="0015609B">
        <w:rPr>
          <w:rFonts w:ascii="新宋体" w:eastAsia="新宋体" w:hAnsi="新宋体" w:hint="eastAsia"/>
          <w:color w:val="796A4F"/>
          <w:sz w:val="21"/>
          <w:szCs w:val="21"/>
        </w:rPr>
        <w:t>最新公布的现货价格，</w:t>
      </w:r>
      <w:r w:rsidR="003B12B1" w:rsidRPr="003B12B1">
        <w:rPr>
          <w:rFonts w:ascii="新宋体" w:eastAsia="新宋体" w:hAnsi="新宋体" w:hint="eastAsia"/>
          <w:color w:val="796A4F"/>
          <w:sz w:val="21"/>
          <w:szCs w:val="21"/>
        </w:rPr>
        <w:t>铝A00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的平均价为</w:t>
      </w:r>
      <w:r w:rsidR="007556AC">
        <w:rPr>
          <w:rFonts w:ascii="新宋体" w:eastAsia="新宋体" w:hAnsi="新宋体"/>
          <w:color w:val="796A4F"/>
          <w:sz w:val="21"/>
          <w:szCs w:val="21"/>
        </w:rPr>
        <w:t>1</w:t>
      </w:r>
      <w:r w:rsidR="002E4EF0">
        <w:rPr>
          <w:rFonts w:ascii="新宋体" w:eastAsia="新宋体" w:hAnsi="新宋体"/>
          <w:color w:val="796A4F"/>
          <w:sz w:val="21"/>
          <w:szCs w:val="21"/>
        </w:rPr>
        <w:t>4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56</w:t>
      </w:r>
      <w:r w:rsidR="00C1123C">
        <w:rPr>
          <w:rFonts w:ascii="新宋体" w:eastAsia="新宋体" w:hAnsi="新宋体"/>
          <w:color w:val="796A4F"/>
          <w:sz w:val="21"/>
          <w:szCs w:val="21"/>
        </w:rPr>
        <w:t>0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元/</w:t>
      </w:r>
      <w:r w:rsidR="005461B6">
        <w:rPr>
          <w:rFonts w:ascii="新宋体" w:eastAsia="新宋体" w:hAnsi="新宋体" w:hint="eastAsia"/>
          <w:color w:val="796A4F"/>
          <w:sz w:val="21"/>
          <w:szCs w:val="21"/>
        </w:rPr>
        <w:t>吨，</w:t>
      </w:r>
      <w:r w:rsidR="0001284B">
        <w:rPr>
          <w:rFonts w:ascii="新宋体" w:eastAsia="新宋体" w:hAnsi="新宋体" w:hint="eastAsia"/>
          <w:color w:val="796A4F"/>
          <w:sz w:val="21"/>
          <w:szCs w:val="21"/>
        </w:rPr>
        <w:t>上涨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9</w:t>
      </w:r>
      <w:r w:rsidR="00692433">
        <w:rPr>
          <w:rFonts w:ascii="新宋体" w:eastAsia="新宋体" w:hAnsi="新宋体" w:hint="eastAsia"/>
          <w:color w:val="796A4F"/>
          <w:sz w:val="21"/>
          <w:szCs w:val="21"/>
        </w:rPr>
        <w:t>0</w:t>
      </w:r>
      <w:r w:rsidR="00E910EA">
        <w:rPr>
          <w:rFonts w:ascii="新宋体" w:eastAsia="新宋体" w:hAnsi="新宋体" w:hint="eastAsia"/>
          <w:color w:val="796A4F"/>
          <w:sz w:val="21"/>
          <w:szCs w:val="21"/>
        </w:rPr>
        <w:t>元/吨</w:t>
      </w:r>
      <w:r w:rsidR="00BF367C">
        <w:rPr>
          <w:rFonts w:ascii="新宋体" w:eastAsia="新宋体" w:hAnsi="新宋体" w:hint="eastAsia"/>
          <w:color w:val="796A4F"/>
          <w:sz w:val="21"/>
          <w:szCs w:val="21"/>
        </w:rPr>
        <w:t>。</w:t>
      </w:r>
      <w:r w:rsidR="003B12B1" w:rsidRPr="003B12B1">
        <w:rPr>
          <w:rFonts w:ascii="新宋体" w:eastAsia="新宋体" w:hAnsi="新宋体" w:hint="eastAsia"/>
          <w:color w:val="796A4F"/>
          <w:sz w:val="21"/>
          <w:szCs w:val="21"/>
        </w:rPr>
        <w:t>A00铝锭升贴水平均值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为</w:t>
      </w:r>
      <w:r w:rsidR="0001284B">
        <w:rPr>
          <w:rFonts w:ascii="新宋体" w:eastAsia="新宋体" w:hAnsi="新宋体" w:hint="eastAsia"/>
          <w:color w:val="796A4F"/>
          <w:sz w:val="21"/>
          <w:szCs w:val="21"/>
        </w:rPr>
        <w:t>-1</w:t>
      </w:r>
      <w:r w:rsidR="00721D2B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元/吨。LME三个月期货盘面价为</w:t>
      </w:r>
      <w:r w:rsidR="00536490">
        <w:rPr>
          <w:rFonts w:ascii="新宋体" w:eastAsia="新宋体" w:hAnsi="新宋体" w:hint="eastAsia"/>
          <w:color w:val="796A4F"/>
          <w:sz w:val="21"/>
          <w:szCs w:val="21"/>
        </w:rPr>
        <w:t>2</w:t>
      </w:r>
      <w:r w:rsidR="009177CC">
        <w:rPr>
          <w:rFonts w:ascii="新宋体" w:eastAsia="新宋体" w:hAnsi="新宋体" w:hint="eastAsia"/>
          <w:color w:val="796A4F"/>
          <w:sz w:val="21"/>
          <w:szCs w:val="21"/>
        </w:rPr>
        <w:t>0</w:t>
      </w:r>
      <w:r w:rsidR="00583249">
        <w:rPr>
          <w:rFonts w:ascii="新宋体" w:eastAsia="新宋体" w:hAnsi="新宋体" w:hint="eastAsia"/>
          <w:color w:val="796A4F"/>
          <w:sz w:val="21"/>
          <w:szCs w:val="21"/>
        </w:rPr>
        <w:t>37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美元/吨；前一交易日LME铝现货升贴水为</w:t>
      </w:r>
      <w:r w:rsidR="00812251">
        <w:rPr>
          <w:rFonts w:ascii="新宋体" w:eastAsia="新宋体" w:hAnsi="新宋体"/>
          <w:color w:val="796A4F"/>
          <w:sz w:val="21"/>
          <w:szCs w:val="21"/>
        </w:rPr>
        <w:t>-</w:t>
      </w:r>
      <w:r w:rsidR="009177CC">
        <w:rPr>
          <w:rFonts w:ascii="新宋体" w:eastAsia="新宋体" w:hAnsi="新宋体" w:hint="eastAsia"/>
          <w:color w:val="796A4F"/>
          <w:sz w:val="21"/>
          <w:szCs w:val="21"/>
        </w:rPr>
        <w:t>3</w:t>
      </w:r>
      <w:r w:rsidR="0001284B">
        <w:rPr>
          <w:rFonts w:ascii="新宋体" w:eastAsia="新宋体" w:hAnsi="新宋体" w:hint="eastAsia"/>
          <w:color w:val="796A4F"/>
          <w:sz w:val="21"/>
          <w:szCs w:val="21"/>
        </w:rPr>
        <w:t>5</w:t>
      </w:r>
      <w:r w:rsidR="003B12B1">
        <w:rPr>
          <w:rFonts w:ascii="新宋体" w:eastAsia="新宋体" w:hAnsi="新宋体" w:hint="eastAsia"/>
          <w:color w:val="796A4F"/>
          <w:sz w:val="21"/>
          <w:szCs w:val="21"/>
        </w:rPr>
        <w:t>美元/吨。</w:t>
      </w:r>
    </w:p>
    <w:p w:rsidR="00581372" w:rsidRPr="00212439" w:rsidRDefault="00581372" w:rsidP="00BC4857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4"/>
          <w:szCs w:val="24"/>
        </w:rPr>
      </w:pPr>
      <w:r w:rsidRPr="0027068C">
        <w:rPr>
          <w:rFonts w:ascii="新宋体" w:eastAsia="新宋体" w:hAnsi="新宋体" w:hint="eastAsia"/>
          <w:b/>
          <w:color w:val="796A4F"/>
          <w:sz w:val="24"/>
          <w:szCs w:val="24"/>
        </w:rPr>
        <w:t>3</w:t>
      </w:r>
      <w:r w:rsidR="00212439" w:rsidRPr="0027068C">
        <w:rPr>
          <w:rFonts w:ascii="新宋体" w:eastAsia="新宋体" w:hAnsi="新宋体" w:hint="eastAsia"/>
          <w:b/>
          <w:color w:val="796A4F"/>
          <w:sz w:val="24"/>
          <w:szCs w:val="24"/>
        </w:rPr>
        <w:t>、</w:t>
      </w:r>
      <w:r w:rsidR="003B12B1">
        <w:rPr>
          <w:rFonts w:ascii="新宋体" w:eastAsia="新宋体" w:hAnsi="新宋体" w:hint="eastAsia"/>
          <w:b/>
          <w:color w:val="796A4F"/>
          <w:sz w:val="24"/>
          <w:szCs w:val="24"/>
        </w:rPr>
        <w:t>宏观及行业资讯</w:t>
      </w:r>
    </w:p>
    <w:p w:rsidR="00254045" w:rsidRPr="00254045" w:rsidRDefault="00254045" w:rsidP="00254045">
      <w:pPr>
        <w:spacing w:beforeLines="100" w:before="312" w:afterLines="50" w:after="156" w:line="240" w:lineRule="auto"/>
        <w:outlineLvl w:val="2"/>
        <w:rPr>
          <w:rFonts w:ascii="新宋体" w:eastAsia="新宋体" w:hAnsi="新宋体" w:cs="宋体" w:hint="eastAsia"/>
          <w:color w:val="796A4F"/>
          <w:sz w:val="21"/>
          <w:szCs w:val="21"/>
        </w:rPr>
      </w:pPr>
      <w:r w:rsidRPr="00254045">
        <w:rPr>
          <w:rFonts w:ascii="新宋体" w:eastAsia="新宋体" w:hAnsi="新宋体" w:cs="宋体" w:hint="eastAsia"/>
          <w:color w:val="796A4F"/>
          <w:sz w:val="21"/>
          <w:szCs w:val="21"/>
        </w:rPr>
        <w:t>李克强谈到“民营经济”时重申，中国将坚定不移坚持“两个毫不动摇”，进一步落实和完善支持民营经济发展的政策措施，对政府承诺的放宽民营企业准入领域，要加大力度督促推进。</w:t>
      </w:r>
    </w:p>
    <w:p w:rsidR="00254045" w:rsidRDefault="00254045" w:rsidP="00254045">
      <w:pPr>
        <w:spacing w:beforeLines="100" w:before="312" w:afterLines="50" w:after="156" w:line="240" w:lineRule="auto"/>
        <w:outlineLvl w:val="2"/>
        <w:rPr>
          <w:rFonts w:ascii="新宋体" w:eastAsia="新宋体" w:hAnsi="新宋体" w:cs="宋体"/>
          <w:color w:val="796A4F"/>
          <w:sz w:val="21"/>
          <w:szCs w:val="21"/>
        </w:rPr>
      </w:pPr>
      <w:r w:rsidRPr="00254045">
        <w:rPr>
          <w:rFonts w:ascii="新宋体" w:eastAsia="新宋体" w:hAnsi="新宋体" w:cs="宋体" w:hint="eastAsia"/>
          <w:color w:val="796A4F"/>
          <w:sz w:val="21"/>
          <w:szCs w:val="21"/>
        </w:rPr>
        <w:t>李克强表示，中国政府正在研究明显降低企业税费负担的政策；个税改革要让群众切实感受到税负降低了，实际收入增加了。中国将会进一步优化营商环境，不论何种所有制企业，也不论是中企还是外企，只要在中国注册，都将在减税降费、公正公平等方面获得一视同仁待遇；这句话决不能变成一句空话。中国将实施更加严格的知识产权保护制度，对侵害中外知识产权的行为坚决依法打击，加倍惩罚；让侵权者付出难以承受的代价，让创新者放心大胆去创造。</w:t>
      </w:r>
    </w:p>
    <w:p w:rsidR="00254045" w:rsidRDefault="00254045" w:rsidP="00254045">
      <w:pPr>
        <w:spacing w:beforeLines="100" w:before="312" w:afterLines="50" w:after="156" w:line="240" w:lineRule="auto"/>
        <w:outlineLvl w:val="2"/>
        <w:rPr>
          <w:rFonts w:ascii="新宋体" w:eastAsia="新宋体" w:hAnsi="新宋体" w:cs="宋体"/>
          <w:color w:val="796A4F"/>
          <w:sz w:val="21"/>
          <w:szCs w:val="21"/>
        </w:rPr>
      </w:pPr>
      <w:r w:rsidRPr="00254045">
        <w:rPr>
          <w:rFonts w:ascii="新宋体" w:eastAsia="新宋体" w:hAnsi="新宋体" w:cs="宋体" w:hint="eastAsia"/>
          <w:color w:val="796A4F"/>
          <w:sz w:val="21"/>
          <w:szCs w:val="21"/>
        </w:rPr>
        <w:t>社科院发布《经济蓝皮书夏季号：中国经济增长报告（2017-2018）》指出，我国经济已由高速增长阶段转向高质量发展阶段；经济需求端趋弱显现，生产端仍然表现强劲，债务周期的压力逐步凸显，预测2018年主要宏观经济指标平稳波动。</w:t>
      </w:r>
    </w:p>
    <w:p w:rsidR="00583249" w:rsidRPr="00583249" w:rsidRDefault="00583249" w:rsidP="00583249">
      <w:pPr>
        <w:spacing w:beforeLines="100" w:before="312" w:afterLines="50" w:after="156" w:line="240" w:lineRule="auto"/>
        <w:outlineLvl w:val="2"/>
        <w:rPr>
          <w:rFonts w:ascii="新宋体" w:eastAsia="新宋体" w:hAnsi="新宋体" w:cs="宋体" w:hint="eastAsia"/>
          <w:color w:val="796A4F"/>
          <w:sz w:val="21"/>
          <w:szCs w:val="21"/>
        </w:rPr>
      </w:pPr>
      <w:r w:rsidRPr="00583249">
        <w:rPr>
          <w:rFonts w:ascii="新宋体" w:eastAsia="新宋体" w:hAnsi="新宋体" w:cs="宋体" w:hint="eastAsia"/>
          <w:color w:val="796A4F"/>
          <w:sz w:val="21"/>
          <w:szCs w:val="21"/>
        </w:rPr>
        <w:t>美国8月新屋开工128.2万户，预期123.8万户，前值116.8万户修正为117.4万户；美国8月新屋开工环比9.2%，预期5.7%，前值0.9%修正为-0.3%。美国8月营建许可122.9万户，预期131万户，前值由131.1万户修正为130.3万户。</w:t>
      </w:r>
    </w:p>
    <w:p w:rsidR="00583249" w:rsidRPr="00583249" w:rsidRDefault="00583249" w:rsidP="00583249">
      <w:pPr>
        <w:spacing w:beforeLines="100" w:before="312" w:afterLines="50" w:after="156" w:line="240" w:lineRule="auto"/>
        <w:outlineLvl w:val="2"/>
        <w:rPr>
          <w:rFonts w:ascii="新宋体" w:eastAsia="新宋体" w:hAnsi="新宋体" w:cs="宋体" w:hint="eastAsia"/>
          <w:color w:val="796A4F"/>
          <w:sz w:val="21"/>
          <w:szCs w:val="21"/>
        </w:rPr>
      </w:pPr>
      <w:r w:rsidRPr="00583249">
        <w:rPr>
          <w:rFonts w:ascii="新宋体" w:eastAsia="新宋体" w:hAnsi="新宋体" w:cs="宋体" w:hint="eastAsia"/>
          <w:color w:val="796A4F"/>
          <w:sz w:val="21"/>
          <w:szCs w:val="21"/>
        </w:rPr>
        <w:t>美国二季度经常帐赤字1015亿美元，预期赤字1034亿美元，前值赤字1241亿美元修正为赤字1217亿美元。</w:t>
      </w:r>
    </w:p>
    <w:p w:rsidR="001E1860" w:rsidRPr="00AB74BF" w:rsidRDefault="00583249" w:rsidP="00583249">
      <w:pPr>
        <w:spacing w:beforeLines="100" w:before="312" w:afterLines="50" w:after="156" w:line="240" w:lineRule="auto"/>
        <w:outlineLvl w:val="2"/>
        <w:rPr>
          <w:rFonts w:ascii="新宋体" w:eastAsia="新宋体" w:hAnsi="新宋体" w:cs="宋体"/>
          <w:color w:val="796A4F"/>
          <w:sz w:val="21"/>
          <w:szCs w:val="21"/>
        </w:rPr>
      </w:pPr>
      <w:r w:rsidRPr="00583249">
        <w:rPr>
          <w:rFonts w:ascii="新宋体" w:eastAsia="新宋体" w:hAnsi="新宋体" w:cs="宋体" w:hint="eastAsia"/>
          <w:color w:val="796A4F"/>
          <w:sz w:val="21"/>
          <w:szCs w:val="21"/>
        </w:rPr>
        <w:t>英国8月CPI同比2.7%，预期2.4%，前值2.5%。英国8月CPI环比0.7%，预期0.5%，前值0%。英国8月核心CPI同比2.1%，预期1.8%，前值1.9%。</w:t>
      </w:r>
    </w:p>
    <w:p w:rsidR="004364D5" w:rsidRPr="004364D5" w:rsidRDefault="00581372" w:rsidP="00EB1823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4"/>
          <w:szCs w:val="24"/>
        </w:rPr>
      </w:pPr>
      <w:r w:rsidRPr="004F40AA">
        <w:rPr>
          <w:rFonts w:ascii="新宋体" w:eastAsia="新宋体" w:hAnsi="新宋体" w:hint="eastAsia"/>
          <w:b/>
          <w:color w:val="796A4F"/>
          <w:sz w:val="24"/>
          <w:szCs w:val="24"/>
        </w:rPr>
        <w:t>4、</w:t>
      </w:r>
      <w:r w:rsidR="00256619" w:rsidRPr="004F40AA">
        <w:rPr>
          <w:rFonts w:ascii="新宋体" w:eastAsia="新宋体" w:hAnsi="新宋体" w:hint="eastAsia"/>
          <w:b/>
          <w:color w:val="796A4F"/>
          <w:sz w:val="24"/>
          <w:szCs w:val="24"/>
        </w:rPr>
        <w:t>操作策略</w:t>
      </w:r>
    </w:p>
    <w:p w:rsidR="006E0B69" w:rsidRDefault="009177CC" w:rsidP="00CF49D8">
      <w:pPr>
        <w:pStyle w:val="af1"/>
        <w:shd w:val="clear" w:color="auto" w:fill="FFFFFF"/>
        <w:spacing w:after="0" w:line="360" w:lineRule="atLeast"/>
        <w:ind w:firstLineChars="150" w:firstLine="315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9月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20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日，沪铝主力合约AL1811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低</w:t>
      </w:r>
      <w:r w:rsidR="001E1860">
        <w:rPr>
          <w:rFonts w:ascii="新宋体" w:eastAsia="新宋体" w:hAnsi="新宋体" w:cs="Times New Roman" w:hint="eastAsia"/>
          <w:color w:val="796A4F"/>
          <w:sz w:val="21"/>
          <w:szCs w:val="21"/>
        </w:rPr>
        <w:t>开</w:t>
      </w:r>
      <w:r w:rsidR="00D40DFF">
        <w:rPr>
          <w:rFonts w:ascii="新宋体" w:eastAsia="新宋体" w:hAnsi="新宋体" w:cs="Times New Roman" w:hint="eastAsia"/>
          <w:color w:val="796A4F"/>
          <w:sz w:val="21"/>
          <w:szCs w:val="21"/>
        </w:rPr>
        <w:t>高</w:t>
      </w:r>
      <w:r w:rsidR="001E1860">
        <w:rPr>
          <w:rFonts w:ascii="新宋体" w:eastAsia="新宋体" w:hAnsi="新宋体" w:cs="Times New Roman" w:hint="eastAsia"/>
          <w:color w:val="796A4F"/>
          <w:sz w:val="21"/>
          <w:szCs w:val="21"/>
        </w:rPr>
        <w:t>走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，全天震荡</w:t>
      </w:r>
      <w:r w:rsidR="0001284B">
        <w:rPr>
          <w:rFonts w:ascii="新宋体" w:eastAsia="新宋体" w:hAnsi="新宋体" w:cs="Times New Roman" w:hint="eastAsia"/>
          <w:color w:val="796A4F"/>
          <w:sz w:val="21"/>
          <w:szCs w:val="21"/>
        </w:rPr>
        <w:t>偏强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。隔夜美元指数</w:t>
      </w:r>
      <w:r w:rsidR="0094196B">
        <w:rPr>
          <w:rFonts w:ascii="新宋体" w:eastAsia="新宋体" w:hAnsi="新宋体" w:cs="Times New Roman" w:hint="eastAsia"/>
          <w:color w:val="796A4F"/>
          <w:sz w:val="21"/>
          <w:szCs w:val="21"/>
        </w:rPr>
        <w:t>横盘整理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，原油价格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继续上涨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，伦铝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同步波动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。现货方面，长江有色金属铝锭报价</w:t>
      </w:r>
      <w:r w:rsidR="0094196B">
        <w:rPr>
          <w:rFonts w:ascii="新宋体" w:eastAsia="新宋体" w:hAnsi="新宋体" w:cs="Times New Roman" w:hint="eastAsia"/>
          <w:color w:val="796A4F"/>
          <w:sz w:val="21"/>
          <w:szCs w:val="21"/>
        </w:rPr>
        <w:t>上涨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9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0元/吨，现货</w:t>
      </w:r>
      <w:r w:rsidR="00FD7AA7">
        <w:rPr>
          <w:rFonts w:ascii="新宋体" w:eastAsia="新宋体" w:hAnsi="新宋体" w:cs="Times New Roman" w:hint="eastAsia"/>
          <w:color w:val="796A4F"/>
          <w:sz w:val="21"/>
          <w:szCs w:val="21"/>
        </w:rPr>
        <w:t>平均</w:t>
      </w:r>
      <w:r w:rsidR="0094196B">
        <w:rPr>
          <w:rFonts w:ascii="新宋体" w:eastAsia="新宋体" w:hAnsi="新宋体" w:cs="Times New Roman" w:hint="eastAsia"/>
          <w:color w:val="796A4F"/>
          <w:sz w:val="21"/>
          <w:szCs w:val="21"/>
        </w:rPr>
        <w:t>贴水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维持在</w:t>
      </w:r>
      <w:r w:rsidR="0094196B">
        <w:rPr>
          <w:rFonts w:ascii="新宋体" w:eastAsia="新宋体" w:hAnsi="新宋体" w:cs="Times New Roman" w:hint="eastAsia"/>
          <w:color w:val="796A4F"/>
          <w:sz w:val="21"/>
          <w:szCs w:val="21"/>
        </w:rPr>
        <w:t>15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元。从盘面上看，资金呈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小幅</w:t>
      </w:r>
      <w:r w:rsidR="00553032">
        <w:rPr>
          <w:rFonts w:ascii="新宋体" w:eastAsia="新宋体" w:hAnsi="新宋体" w:cs="Times New Roman" w:hint="eastAsia"/>
          <w:color w:val="796A4F"/>
          <w:sz w:val="21"/>
          <w:szCs w:val="21"/>
        </w:rPr>
        <w:t>流</w:t>
      </w:r>
      <w:r w:rsidR="00D40DFF">
        <w:rPr>
          <w:rFonts w:ascii="新宋体" w:eastAsia="新宋体" w:hAnsi="新宋体" w:cs="Times New Roman" w:hint="eastAsia"/>
          <w:color w:val="796A4F"/>
          <w:sz w:val="21"/>
          <w:szCs w:val="21"/>
        </w:rPr>
        <w:t>出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态势，交易所主力</w:t>
      </w:r>
      <w:r w:rsidR="00583249">
        <w:rPr>
          <w:rFonts w:ascii="新宋体" w:eastAsia="新宋体" w:hAnsi="新宋体" w:cs="Times New Roman" w:hint="eastAsia"/>
          <w:color w:val="796A4F"/>
          <w:sz w:val="21"/>
          <w:szCs w:val="21"/>
        </w:rPr>
        <w:t>多</w:t>
      </w:r>
      <w:r w:rsidR="00D40DFF">
        <w:rPr>
          <w:rFonts w:ascii="新宋体" w:eastAsia="新宋体" w:hAnsi="新宋体" w:cs="Times New Roman" w:hint="eastAsia"/>
          <w:color w:val="796A4F"/>
          <w:sz w:val="21"/>
          <w:szCs w:val="21"/>
        </w:rPr>
        <w:t>头减仓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较多，</w:t>
      </w:r>
      <w:r w:rsidR="001E1860">
        <w:rPr>
          <w:rFonts w:ascii="新宋体" w:eastAsia="新宋体" w:hAnsi="新宋体" w:cs="Times New Roman" w:hint="eastAsia"/>
          <w:color w:val="796A4F"/>
          <w:sz w:val="21"/>
          <w:szCs w:val="21"/>
        </w:rPr>
        <w:t>建议</w:t>
      </w:r>
      <w:r w:rsidR="00D40DFF">
        <w:rPr>
          <w:rFonts w:ascii="新宋体" w:eastAsia="新宋体" w:hAnsi="新宋体" w:cs="Times New Roman" w:hint="eastAsia"/>
          <w:color w:val="796A4F"/>
          <w:sz w:val="21"/>
          <w:szCs w:val="21"/>
        </w:rPr>
        <w:t>多单谨慎续持</w:t>
      </w:r>
      <w:r w:rsidRPr="009177CC">
        <w:rPr>
          <w:rFonts w:ascii="新宋体" w:eastAsia="新宋体" w:hAnsi="新宋体" w:cs="Times New Roman" w:hint="eastAsia"/>
          <w:color w:val="796A4F"/>
          <w:sz w:val="21"/>
          <w:szCs w:val="21"/>
        </w:rPr>
        <w:t>。</w:t>
      </w:r>
    </w:p>
    <w:p w:rsidR="00314108" w:rsidRPr="009C2F96" w:rsidRDefault="00314108" w:rsidP="00EB0126">
      <w:pPr>
        <w:pStyle w:val="af1"/>
        <w:shd w:val="clear" w:color="auto" w:fill="FFFFFF"/>
        <w:spacing w:after="0" w:line="360" w:lineRule="atLeast"/>
        <w:ind w:firstLineChars="150" w:firstLine="315"/>
        <w:rPr>
          <w:rFonts w:ascii="新宋体" w:eastAsia="新宋体" w:hAnsi="新宋体" w:cs="Times New Roman"/>
          <w:color w:val="796A4F"/>
          <w:sz w:val="21"/>
          <w:szCs w:val="21"/>
        </w:rPr>
      </w:pPr>
    </w:p>
    <w:p w:rsidR="00C744C7" w:rsidRPr="00AE28F9" w:rsidRDefault="00C744C7" w:rsidP="00013D96">
      <w:pPr>
        <w:pStyle w:val="af1"/>
        <w:shd w:val="clear" w:color="auto" w:fill="FFFFFF"/>
        <w:spacing w:after="0" w:line="360" w:lineRule="atLeast"/>
        <w:ind w:firstLineChars="150" w:firstLine="315"/>
        <w:rPr>
          <w:rFonts w:ascii="新宋体" w:eastAsia="新宋体" w:hAnsi="新宋体" w:cs="Times New Roman"/>
          <w:color w:val="796A4F"/>
          <w:sz w:val="21"/>
          <w:szCs w:val="21"/>
        </w:rPr>
      </w:pPr>
      <w:r w:rsidRPr="00742A3A">
        <w:rPr>
          <w:rFonts w:ascii="楷体_GB2312" w:eastAsia="楷体_GB2312"/>
          <w:sz w:val="21"/>
          <w:szCs w:val="21"/>
        </w:rPr>
        <w:br w:type="page"/>
      </w:r>
    </w:p>
    <w:p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:rsidR="00980312" w:rsidRDefault="00980312" w:rsidP="00980312">
      <w:pPr>
        <w:rPr>
          <w:rFonts w:ascii="楷体_GB2312" w:eastAsia="楷体_GB2312" w:hAnsi="宋体"/>
          <w:sz w:val="24"/>
          <w:szCs w:val="24"/>
        </w:rPr>
      </w:pPr>
    </w:p>
    <w:p w:rsidR="00207777" w:rsidRDefault="00207777" w:rsidP="00980312">
      <w:pPr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/>
          <w:noProof/>
          <w:sz w:val="24"/>
          <w:szCs w:val="24"/>
        </w:rPr>
        <w:drawing>
          <wp:inline distT="0" distB="0" distL="0" distR="0">
            <wp:extent cx="6120130" cy="12477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图片_201809071014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77" w:rsidRDefault="00207777" w:rsidP="00980312">
      <w:pPr>
        <w:rPr>
          <w:rFonts w:ascii="楷体_GB2312" w:eastAsia="楷体_GB2312" w:hAnsi="宋体"/>
          <w:sz w:val="24"/>
          <w:szCs w:val="24"/>
        </w:rPr>
      </w:pPr>
    </w:p>
    <w:p w:rsidR="000D5D5F" w:rsidRDefault="000D5D5F" w:rsidP="00980312">
      <w:pPr>
        <w:rPr>
          <w:rFonts w:ascii="楷体_GB2312" w:eastAsia="楷体_GB2312" w:hAnsi="宋体"/>
          <w:sz w:val="24"/>
          <w:szCs w:val="24"/>
        </w:rPr>
      </w:pP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ook w:val="0000" w:firstRow="0" w:lastRow="0" w:firstColumn="0" w:lastColumn="0" w:noHBand="0" w:noVBand="0"/>
      </w:tblPr>
      <w:tblGrid>
        <w:gridCol w:w="9638"/>
      </w:tblGrid>
      <w:tr w:rsidR="00C13B6A" w:rsidRPr="00A040B2" w:rsidTr="008E1812">
        <w:trPr>
          <w:trHeight w:val="2447"/>
        </w:trPr>
        <w:tc>
          <w:tcPr>
            <w:tcW w:w="0" w:type="auto"/>
            <w:vAlign w:val="center"/>
          </w:tcPr>
          <w:p w:rsidR="00C13B6A" w:rsidRPr="00AB5670" w:rsidRDefault="00C13B6A" w:rsidP="00C13B6A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B5670"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:rsidR="00C13B6A" w:rsidRPr="00AB5670" w:rsidRDefault="00C13B6A" w:rsidP="004D67B9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许可，不得转给其他人员，且任何引用、转载以及向第三方传播的行为均可能承担法律责任，方正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期货有限公司不承担因根据本报告操作而导致的损失，敬请投资者注意可能存在的交易风险。本报告版权归方正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980312" w:rsidRPr="00A040B2" w:rsidTr="00980312">
        <w:trPr>
          <w:trHeight w:val="1534"/>
        </w:trPr>
        <w:tc>
          <w:tcPr>
            <w:tcW w:w="0" w:type="auto"/>
            <w:tcBorders>
              <w:top w:val="single" w:sz="2" w:space="0" w:color="943634"/>
            </w:tcBorders>
          </w:tcPr>
          <w:p w:rsidR="00980312" w:rsidRPr="006A621A" w:rsidRDefault="00980312" w:rsidP="002919C2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 w:rsidRPr="006A621A"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行情预测说明：</w:t>
            </w:r>
          </w:p>
          <w:p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涨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收盘价&gt;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收盘价；</w:t>
            </w:r>
          </w:p>
          <w:p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跌：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收盘价&lt;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；</w:t>
            </w:r>
          </w:p>
          <w:p w:rsidR="00980312" w:rsidRPr="00A040B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震荡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（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收盘价-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收盘价）/</w:t>
            </w:r>
            <w:r w:rsidR="000920AF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前日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收盘价的绝对值在0.5%以内；</w:t>
            </w:r>
          </w:p>
        </w:tc>
      </w:tr>
      <w:tr w:rsidR="00980312" w:rsidRPr="00A040B2" w:rsidTr="00980312">
        <w:trPr>
          <w:trHeight w:val="2278"/>
        </w:trPr>
        <w:tc>
          <w:tcPr>
            <w:tcW w:w="0" w:type="auto"/>
          </w:tcPr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方正中期期货研究院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地址：北京市朝阳区东三环北路38号院1号楼泰康金融大厦22层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电话：010-85881117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传真：010-64636998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 xml:space="preserve">地址：长沙市芙蓉中路一段372号方正证券大厦四楼 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电话：0731-84319306</w:t>
            </w:r>
          </w:p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传真：0731-85864807</w:t>
            </w:r>
          </w:p>
          <w:p w:rsidR="00980312" w:rsidRPr="006A621A" w:rsidRDefault="00CB52EC" w:rsidP="00CB52EC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邮编：410008</w:t>
            </w:r>
          </w:p>
        </w:tc>
      </w:tr>
    </w:tbl>
    <w:p w:rsidR="00980312" w:rsidRDefault="005D2BE3" w:rsidP="00980312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0" r="0" b="0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410C6" id="Rectangle 29" o:spid="_x0000_s1026" style="position:absolute;left:0;text-align:left;margin-left:-60pt;margin-top:26.7pt;width:594pt;height:6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xnfAIAAPwEAAAOAAAAZHJzL2Uyb0RvYy54bWysVF1v0zAUfUfiP1h+7/JBsjbR0mlrKUIa&#10;MDH4Aa7tNBaObWy36Yb471w7bem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" stroked="f"/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734695</wp:posOffset>
                </wp:positionV>
                <wp:extent cx="7543800" cy="1287780"/>
                <wp:effectExtent l="0" t="0" r="0" b="762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7EC6" id="Rectangle 27" o:spid="_x0000_s1026" style="position:absolute;left:0;text-align:left;margin-left:-90pt;margin-top:57.85pt;width:594pt;height:101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" stroked="f"/>
            </w:pict>
          </mc:Fallback>
        </mc:AlternateContent>
      </w:r>
    </w:p>
    <w:sectPr w:rsidR="00980312" w:rsidSect="00AB5670">
      <w:headerReference w:type="default" r:id="rId11"/>
      <w:footerReference w:type="default" r:id="rId12"/>
      <w:pgSz w:w="11906" w:h="16838"/>
      <w:pgMar w:top="1091" w:right="1134" w:bottom="1418" w:left="1134" w:header="624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7DC" w:rsidRDefault="006B37DC">
      <w:r>
        <w:separator/>
      </w:r>
    </w:p>
  </w:endnote>
  <w:endnote w:type="continuationSeparator" w:id="0">
    <w:p w:rsidR="006B37DC" w:rsidRDefault="006B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altName w:val="D...ì.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D3C" w:rsidRDefault="005D2BE3">
    <w:pPr>
      <w:pStyle w:val="af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0" r="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5D3C" w:rsidRPr="00256619" w:rsidRDefault="000B5D3C">
                          <w:pPr>
                            <w:jc w:val="center"/>
                            <w:rPr>
                              <w:rFonts w:ascii="新宋体" w:eastAsia="新宋体" w:hAnsi="新宋体"/>
                              <w:color w:val="796A4F"/>
                              <w:sz w:val="21"/>
                              <w:szCs w:val="21"/>
                            </w:rPr>
                          </w:pP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第</w:t>
                          </w:r>
                          <w:r w:rsidR="007F373B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 w:rsidR="007F373B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145FA5">
                            <w:rPr>
                              <w:rStyle w:val="af"/>
                              <w:rFonts w:ascii="新宋体" w:eastAsia="新宋体" w:hAnsi="新宋体"/>
                              <w:noProof/>
                              <w:color w:val="796A4F"/>
                              <w:sz w:val="21"/>
                              <w:szCs w:val="21"/>
                            </w:rPr>
                            <w:t>3</w:t>
                          </w:r>
                          <w:r w:rsidR="007F373B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end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414pt;margin-top:2.45pt;width:1in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bHgAIAAA4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" stroked="f">
              <v:textbox>
                <w:txbxContent>
                  <w:p w:rsidR="000B5D3C" w:rsidRPr="00256619" w:rsidRDefault="000B5D3C">
                    <w:pPr>
                      <w:jc w:val="center"/>
                      <w:rPr>
                        <w:rFonts w:ascii="新宋体" w:eastAsia="新宋体" w:hAnsi="新宋体"/>
                        <w:color w:val="796A4F"/>
                        <w:sz w:val="21"/>
                        <w:szCs w:val="21"/>
                      </w:rPr>
                    </w:pP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第</w:t>
                    </w:r>
                    <w:r w:rsidR="007F373B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begin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instrText xml:space="preserve">PAGE  </w:instrText>
                    </w:r>
                    <w:r w:rsidR="007F373B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separate"/>
                    </w:r>
                    <w:r w:rsidR="00145FA5">
                      <w:rPr>
                        <w:rStyle w:val="af"/>
                        <w:rFonts w:ascii="新宋体" w:eastAsia="新宋体" w:hAnsi="新宋体"/>
                        <w:noProof/>
                        <w:color w:val="796A4F"/>
                        <w:sz w:val="21"/>
                        <w:szCs w:val="21"/>
                      </w:rPr>
                      <w:t>3</w:t>
                    </w:r>
                    <w:r w:rsidR="007F373B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end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0" b="7620"/>
              <wp:wrapNone/>
              <wp:docPr id="2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5D3C" w:rsidRDefault="000B5D3C">
                          <w:r w:rsidRPr="005E6179">
                            <w:rPr>
                              <w:rFonts w:ascii="新宋体" w:eastAsia="新宋体" w:cs="新宋体" w:hint="eastAsia"/>
                              <w:color w:val="796A4F"/>
                              <w:szCs w:val="21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0;margin-top:2.5pt;width:20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Woug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" filled="f" stroked="f">
              <v:textbox>
                <w:txbxContent>
                  <w:p w:rsidR="000B5D3C" w:rsidRDefault="000B5D3C">
                    <w:r w:rsidRPr="005E6179">
                      <w:rPr>
                        <w:rFonts w:ascii="新宋体" w:eastAsia="新宋体" w:cs="新宋体" w:hint="eastAsia"/>
                        <w:color w:val="796A4F"/>
                        <w:szCs w:val="21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7DC" w:rsidRDefault="006B37DC">
      <w:r>
        <w:separator/>
      </w:r>
    </w:p>
  </w:footnote>
  <w:footnote w:type="continuationSeparator" w:id="0">
    <w:p w:rsidR="006B37DC" w:rsidRDefault="006B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D3C" w:rsidRDefault="005D2BE3" w:rsidP="00B32D85">
    <w:pPr>
      <w:pStyle w:val="afc"/>
      <w:ind w:right="360"/>
      <w:jc w:val="left"/>
      <w:rPr>
        <w:rFonts w:ascii="黑体" w:eastAsia="黑体"/>
        <w:color w:val="990000"/>
        <w:sz w:val="30"/>
        <w:szCs w:val="3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537209</wp:posOffset>
              </wp:positionV>
              <wp:extent cx="6400800" cy="0"/>
              <wp:effectExtent l="0" t="19050" r="19050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8B72C" id="Line 1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2.3pt" to="4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" strokecolor="#900" strokeweight="3pt"/>
          </w:pict>
        </mc:Fallback>
      </mc:AlternateContent>
    </w:r>
    <w:r w:rsidR="000B5D3C">
      <w:rPr>
        <w:rFonts w:ascii="黑体" w:eastAsia="黑体" w:hint="eastAsia"/>
        <w:noProof/>
        <w:color w:val="990000"/>
        <w:sz w:val="30"/>
        <w:szCs w:val="30"/>
      </w:rPr>
      <w:drawing>
        <wp:inline distT="0" distB="0" distL="0" distR="0">
          <wp:extent cx="1847850" cy="428625"/>
          <wp:effectExtent l="0" t="0" r="0" b="0"/>
          <wp:docPr id="1" name="图片 1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B5D3C">
      <w:rPr>
        <w:rFonts w:ascii="黑体" w:eastAsia="黑体" w:hint="eastAsia"/>
        <w:color w:val="990000"/>
        <w:sz w:val="30"/>
        <w:szCs w:val="30"/>
      </w:rPr>
      <w:t xml:space="preserve">            铝日报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EB000D"/>
    <w:multiLevelType w:val="hybridMultilevel"/>
    <w:tmpl w:val="149C0218"/>
    <w:lvl w:ilvl="0" w:tplc="48D6A60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o:colormru v:ext="edit" colors="#b18d36,#d0b786,#c70b14,#ebdec7,#ece4ca,#ece4d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5E9"/>
    <w:rsid w:val="000014D0"/>
    <w:rsid w:val="00002D85"/>
    <w:rsid w:val="00003E72"/>
    <w:rsid w:val="00003EB7"/>
    <w:rsid w:val="00004073"/>
    <w:rsid w:val="00006523"/>
    <w:rsid w:val="00006762"/>
    <w:rsid w:val="00006DA8"/>
    <w:rsid w:val="00006FE0"/>
    <w:rsid w:val="000104FC"/>
    <w:rsid w:val="0001119F"/>
    <w:rsid w:val="000114A9"/>
    <w:rsid w:val="0001170D"/>
    <w:rsid w:val="00012237"/>
    <w:rsid w:val="0001284B"/>
    <w:rsid w:val="00012D74"/>
    <w:rsid w:val="00013CB2"/>
    <w:rsid w:val="00013D96"/>
    <w:rsid w:val="0001448F"/>
    <w:rsid w:val="000155A7"/>
    <w:rsid w:val="0001726C"/>
    <w:rsid w:val="00017308"/>
    <w:rsid w:val="0001742A"/>
    <w:rsid w:val="00021073"/>
    <w:rsid w:val="0002156F"/>
    <w:rsid w:val="00022163"/>
    <w:rsid w:val="0002382C"/>
    <w:rsid w:val="000238F1"/>
    <w:rsid w:val="000243C9"/>
    <w:rsid w:val="00027066"/>
    <w:rsid w:val="0002795C"/>
    <w:rsid w:val="00030877"/>
    <w:rsid w:val="0003216B"/>
    <w:rsid w:val="0003372E"/>
    <w:rsid w:val="0003388A"/>
    <w:rsid w:val="0003453C"/>
    <w:rsid w:val="00035226"/>
    <w:rsid w:val="00035379"/>
    <w:rsid w:val="0003541E"/>
    <w:rsid w:val="000361C7"/>
    <w:rsid w:val="00036702"/>
    <w:rsid w:val="0004171D"/>
    <w:rsid w:val="000444EA"/>
    <w:rsid w:val="00044521"/>
    <w:rsid w:val="00045323"/>
    <w:rsid w:val="000464FB"/>
    <w:rsid w:val="0004666B"/>
    <w:rsid w:val="00047CB3"/>
    <w:rsid w:val="00050B09"/>
    <w:rsid w:val="0005155F"/>
    <w:rsid w:val="00052046"/>
    <w:rsid w:val="000532C6"/>
    <w:rsid w:val="00053831"/>
    <w:rsid w:val="00056426"/>
    <w:rsid w:val="000567BB"/>
    <w:rsid w:val="0006039F"/>
    <w:rsid w:val="000604C8"/>
    <w:rsid w:val="000609FE"/>
    <w:rsid w:val="00060F7E"/>
    <w:rsid w:val="0006260D"/>
    <w:rsid w:val="00062DAC"/>
    <w:rsid w:val="0006334F"/>
    <w:rsid w:val="000639AF"/>
    <w:rsid w:val="0006590A"/>
    <w:rsid w:val="00065DA0"/>
    <w:rsid w:val="00066028"/>
    <w:rsid w:val="0006683D"/>
    <w:rsid w:val="0006744E"/>
    <w:rsid w:val="0006750C"/>
    <w:rsid w:val="00067C07"/>
    <w:rsid w:val="00067CAF"/>
    <w:rsid w:val="0007017B"/>
    <w:rsid w:val="0007387D"/>
    <w:rsid w:val="000740E0"/>
    <w:rsid w:val="00074D8F"/>
    <w:rsid w:val="000757A4"/>
    <w:rsid w:val="00080653"/>
    <w:rsid w:val="00080841"/>
    <w:rsid w:val="0008177C"/>
    <w:rsid w:val="00081BF3"/>
    <w:rsid w:val="000828A4"/>
    <w:rsid w:val="000860B4"/>
    <w:rsid w:val="0008618F"/>
    <w:rsid w:val="000867D1"/>
    <w:rsid w:val="00086EF6"/>
    <w:rsid w:val="00087286"/>
    <w:rsid w:val="000901E5"/>
    <w:rsid w:val="00090E67"/>
    <w:rsid w:val="00090F39"/>
    <w:rsid w:val="00091916"/>
    <w:rsid w:val="000920AF"/>
    <w:rsid w:val="0009359E"/>
    <w:rsid w:val="00095FA8"/>
    <w:rsid w:val="00096418"/>
    <w:rsid w:val="00096DBC"/>
    <w:rsid w:val="00097F74"/>
    <w:rsid w:val="000A1D6F"/>
    <w:rsid w:val="000A30FE"/>
    <w:rsid w:val="000A3711"/>
    <w:rsid w:val="000A3D4D"/>
    <w:rsid w:val="000A40E2"/>
    <w:rsid w:val="000A529B"/>
    <w:rsid w:val="000A57F2"/>
    <w:rsid w:val="000A7C0E"/>
    <w:rsid w:val="000A7D60"/>
    <w:rsid w:val="000B3412"/>
    <w:rsid w:val="000B34A0"/>
    <w:rsid w:val="000B45F1"/>
    <w:rsid w:val="000B4BAC"/>
    <w:rsid w:val="000B5542"/>
    <w:rsid w:val="000B57F5"/>
    <w:rsid w:val="000B5D3C"/>
    <w:rsid w:val="000B6BCF"/>
    <w:rsid w:val="000C0DB4"/>
    <w:rsid w:val="000C2E13"/>
    <w:rsid w:val="000C54BC"/>
    <w:rsid w:val="000C7D2F"/>
    <w:rsid w:val="000D067D"/>
    <w:rsid w:val="000D0B8C"/>
    <w:rsid w:val="000D1C03"/>
    <w:rsid w:val="000D2FAC"/>
    <w:rsid w:val="000D5483"/>
    <w:rsid w:val="000D56C9"/>
    <w:rsid w:val="000D5C61"/>
    <w:rsid w:val="000D5D5F"/>
    <w:rsid w:val="000D5DF7"/>
    <w:rsid w:val="000D6A3A"/>
    <w:rsid w:val="000D7B65"/>
    <w:rsid w:val="000D7FD7"/>
    <w:rsid w:val="000E0C4E"/>
    <w:rsid w:val="000E1392"/>
    <w:rsid w:val="000E35A6"/>
    <w:rsid w:val="000E3995"/>
    <w:rsid w:val="000E50C1"/>
    <w:rsid w:val="000E51FB"/>
    <w:rsid w:val="000E713A"/>
    <w:rsid w:val="000E79C9"/>
    <w:rsid w:val="000E7C50"/>
    <w:rsid w:val="000F07A9"/>
    <w:rsid w:val="000F0BD4"/>
    <w:rsid w:val="000F0FF4"/>
    <w:rsid w:val="000F108B"/>
    <w:rsid w:val="000F1132"/>
    <w:rsid w:val="000F148D"/>
    <w:rsid w:val="000F3267"/>
    <w:rsid w:val="000F41AC"/>
    <w:rsid w:val="000F4C15"/>
    <w:rsid w:val="000F525E"/>
    <w:rsid w:val="000F6A26"/>
    <w:rsid w:val="000F706A"/>
    <w:rsid w:val="00101BBD"/>
    <w:rsid w:val="00101E2D"/>
    <w:rsid w:val="001036DD"/>
    <w:rsid w:val="00103990"/>
    <w:rsid w:val="0010526D"/>
    <w:rsid w:val="001052D8"/>
    <w:rsid w:val="001057BD"/>
    <w:rsid w:val="00105B36"/>
    <w:rsid w:val="001060B3"/>
    <w:rsid w:val="0010644C"/>
    <w:rsid w:val="0010712E"/>
    <w:rsid w:val="0011001A"/>
    <w:rsid w:val="00110567"/>
    <w:rsid w:val="001107E8"/>
    <w:rsid w:val="00110B26"/>
    <w:rsid w:val="00113472"/>
    <w:rsid w:val="00113767"/>
    <w:rsid w:val="001139BD"/>
    <w:rsid w:val="00115630"/>
    <w:rsid w:val="00115C58"/>
    <w:rsid w:val="00115F1E"/>
    <w:rsid w:val="0011649D"/>
    <w:rsid w:val="001213B3"/>
    <w:rsid w:val="00121F7E"/>
    <w:rsid w:val="001220CB"/>
    <w:rsid w:val="00122100"/>
    <w:rsid w:val="00122419"/>
    <w:rsid w:val="00122F1E"/>
    <w:rsid w:val="00124514"/>
    <w:rsid w:val="00125C69"/>
    <w:rsid w:val="001269F8"/>
    <w:rsid w:val="00130E6A"/>
    <w:rsid w:val="0013132D"/>
    <w:rsid w:val="001318BD"/>
    <w:rsid w:val="00132ACC"/>
    <w:rsid w:val="001347A5"/>
    <w:rsid w:val="00134C5B"/>
    <w:rsid w:val="00135E69"/>
    <w:rsid w:val="00137259"/>
    <w:rsid w:val="00137CC9"/>
    <w:rsid w:val="00140C1B"/>
    <w:rsid w:val="001413F4"/>
    <w:rsid w:val="00141697"/>
    <w:rsid w:val="001419A1"/>
    <w:rsid w:val="00141E10"/>
    <w:rsid w:val="001426DC"/>
    <w:rsid w:val="0014409D"/>
    <w:rsid w:val="001449C2"/>
    <w:rsid w:val="00144C36"/>
    <w:rsid w:val="001454DB"/>
    <w:rsid w:val="00145D66"/>
    <w:rsid w:val="00145FA5"/>
    <w:rsid w:val="0014692A"/>
    <w:rsid w:val="00146AE9"/>
    <w:rsid w:val="00147D33"/>
    <w:rsid w:val="00147E02"/>
    <w:rsid w:val="00147E05"/>
    <w:rsid w:val="001507BA"/>
    <w:rsid w:val="00150FA8"/>
    <w:rsid w:val="00151935"/>
    <w:rsid w:val="00151C20"/>
    <w:rsid w:val="00152C76"/>
    <w:rsid w:val="0015412B"/>
    <w:rsid w:val="001544F4"/>
    <w:rsid w:val="00154D30"/>
    <w:rsid w:val="00154DC5"/>
    <w:rsid w:val="00154F66"/>
    <w:rsid w:val="00154FD0"/>
    <w:rsid w:val="0015536F"/>
    <w:rsid w:val="00155608"/>
    <w:rsid w:val="0015609B"/>
    <w:rsid w:val="001568D5"/>
    <w:rsid w:val="00162015"/>
    <w:rsid w:val="0016323F"/>
    <w:rsid w:val="001641E8"/>
    <w:rsid w:val="0016424C"/>
    <w:rsid w:val="00165870"/>
    <w:rsid w:val="001658D4"/>
    <w:rsid w:val="00165EF1"/>
    <w:rsid w:val="00166511"/>
    <w:rsid w:val="00171699"/>
    <w:rsid w:val="00171C46"/>
    <w:rsid w:val="00172967"/>
    <w:rsid w:val="00172A27"/>
    <w:rsid w:val="001736E7"/>
    <w:rsid w:val="00175089"/>
    <w:rsid w:val="001768BE"/>
    <w:rsid w:val="00176B61"/>
    <w:rsid w:val="00180E14"/>
    <w:rsid w:val="0018108D"/>
    <w:rsid w:val="001815EF"/>
    <w:rsid w:val="001829EE"/>
    <w:rsid w:val="001832C7"/>
    <w:rsid w:val="00183B1E"/>
    <w:rsid w:val="00183F2E"/>
    <w:rsid w:val="00187746"/>
    <w:rsid w:val="00190AAC"/>
    <w:rsid w:val="00191179"/>
    <w:rsid w:val="0019154B"/>
    <w:rsid w:val="00192611"/>
    <w:rsid w:val="001930BE"/>
    <w:rsid w:val="001937FD"/>
    <w:rsid w:val="00193BAB"/>
    <w:rsid w:val="00193C9B"/>
    <w:rsid w:val="001940B2"/>
    <w:rsid w:val="001955CC"/>
    <w:rsid w:val="00195D26"/>
    <w:rsid w:val="00196130"/>
    <w:rsid w:val="001968FD"/>
    <w:rsid w:val="001972AA"/>
    <w:rsid w:val="001A00F8"/>
    <w:rsid w:val="001A2344"/>
    <w:rsid w:val="001A2511"/>
    <w:rsid w:val="001A285A"/>
    <w:rsid w:val="001A33C7"/>
    <w:rsid w:val="001A36C2"/>
    <w:rsid w:val="001A4885"/>
    <w:rsid w:val="001A4AC2"/>
    <w:rsid w:val="001A5849"/>
    <w:rsid w:val="001A7001"/>
    <w:rsid w:val="001B0433"/>
    <w:rsid w:val="001B10EF"/>
    <w:rsid w:val="001B2293"/>
    <w:rsid w:val="001B24E2"/>
    <w:rsid w:val="001B2A92"/>
    <w:rsid w:val="001B2EDC"/>
    <w:rsid w:val="001B3F6C"/>
    <w:rsid w:val="001B42CC"/>
    <w:rsid w:val="001B47D2"/>
    <w:rsid w:val="001B484A"/>
    <w:rsid w:val="001B4B97"/>
    <w:rsid w:val="001B5B82"/>
    <w:rsid w:val="001B7B0D"/>
    <w:rsid w:val="001C19FE"/>
    <w:rsid w:val="001C1C0C"/>
    <w:rsid w:val="001C2619"/>
    <w:rsid w:val="001C29AC"/>
    <w:rsid w:val="001C33F3"/>
    <w:rsid w:val="001C3946"/>
    <w:rsid w:val="001C3A48"/>
    <w:rsid w:val="001D082F"/>
    <w:rsid w:val="001D10F8"/>
    <w:rsid w:val="001D1E56"/>
    <w:rsid w:val="001D2812"/>
    <w:rsid w:val="001D316D"/>
    <w:rsid w:val="001D36D2"/>
    <w:rsid w:val="001D50A5"/>
    <w:rsid w:val="001D5272"/>
    <w:rsid w:val="001D55DB"/>
    <w:rsid w:val="001D60D1"/>
    <w:rsid w:val="001D65C0"/>
    <w:rsid w:val="001E09DA"/>
    <w:rsid w:val="001E0FB8"/>
    <w:rsid w:val="001E1023"/>
    <w:rsid w:val="001E17BC"/>
    <w:rsid w:val="001E1860"/>
    <w:rsid w:val="001E1F67"/>
    <w:rsid w:val="001E23F0"/>
    <w:rsid w:val="001E2B09"/>
    <w:rsid w:val="001E2D8D"/>
    <w:rsid w:val="001E3C14"/>
    <w:rsid w:val="001E4554"/>
    <w:rsid w:val="001E6123"/>
    <w:rsid w:val="001E6830"/>
    <w:rsid w:val="001E6BE3"/>
    <w:rsid w:val="001E6DDE"/>
    <w:rsid w:val="001E762E"/>
    <w:rsid w:val="001E7D09"/>
    <w:rsid w:val="001F04D7"/>
    <w:rsid w:val="001F21AA"/>
    <w:rsid w:val="001F2485"/>
    <w:rsid w:val="001F2CAE"/>
    <w:rsid w:val="001F2D6E"/>
    <w:rsid w:val="001F3298"/>
    <w:rsid w:val="001F40D2"/>
    <w:rsid w:val="001F4990"/>
    <w:rsid w:val="001F617C"/>
    <w:rsid w:val="001F75FE"/>
    <w:rsid w:val="002005A4"/>
    <w:rsid w:val="00200A37"/>
    <w:rsid w:val="00203C9D"/>
    <w:rsid w:val="0020429B"/>
    <w:rsid w:val="00204839"/>
    <w:rsid w:val="00204D8B"/>
    <w:rsid w:val="00205134"/>
    <w:rsid w:val="00207777"/>
    <w:rsid w:val="002078A3"/>
    <w:rsid w:val="002078B7"/>
    <w:rsid w:val="002102A8"/>
    <w:rsid w:val="00210A66"/>
    <w:rsid w:val="00210C95"/>
    <w:rsid w:val="00210F3C"/>
    <w:rsid w:val="00212439"/>
    <w:rsid w:val="00212CC4"/>
    <w:rsid w:val="00212DFA"/>
    <w:rsid w:val="002131EA"/>
    <w:rsid w:val="00214002"/>
    <w:rsid w:val="00215224"/>
    <w:rsid w:val="0021597E"/>
    <w:rsid w:val="00216A9C"/>
    <w:rsid w:val="00216D51"/>
    <w:rsid w:val="00216EDA"/>
    <w:rsid w:val="00221640"/>
    <w:rsid w:val="00221EAB"/>
    <w:rsid w:val="002224A9"/>
    <w:rsid w:val="00222EBE"/>
    <w:rsid w:val="00223206"/>
    <w:rsid w:val="002239BF"/>
    <w:rsid w:val="002239C3"/>
    <w:rsid w:val="00225BC1"/>
    <w:rsid w:val="00226C13"/>
    <w:rsid w:val="002318A8"/>
    <w:rsid w:val="00231911"/>
    <w:rsid w:val="002319C4"/>
    <w:rsid w:val="00231F1A"/>
    <w:rsid w:val="002325D6"/>
    <w:rsid w:val="0023294A"/>
    <w:rsid w:val="00232DE3"/>
    <w:rsid w:val="0023394B"/>
    <w:rsid w:val="00234197"/>
    <w:rsid w:val="002363F1"/>
    <w:rsid w:val="002375E1"/>
    <w:rsid w:val="00237E62"/>
    <w:rsid w:val="00240A67"/>
    <w:rsid w:val="00240BB2"/>
    <w:rsid w:val="00240C1A"/>
    <w:rsid w:val="00240C5D"/>
    <w:rsid w:val="00240F11"/>
    <w:rsid w:val="00241154"/>
    <w:rsid w:val="00241854"/>
    <w:rsid w:val="00242437"/>
    <w:rsid w:val="002427EA"/>
    <w:rsid w:val="00243D4B"/>
    <w:rsid w:val="002449C0"/>
    <w:rsid w:val="002451E1"/>
    <w:rsid w:val="00245596"/>
    <w:rsid w:val="00245E45"/>
    <w:rsid w:val="00245FCE"/>
    <w:rsid w:val="00246D04"/>
    <w:rsid w:val="00246F2A"/>
    <w:rsid w:val="0024714F"/>
    <w:rsid w:val="00247A47"/>
    <w:rsid w:val="002510EB"/>
    <w:rsid w:val="0025166D"/>
    <w:rsid w:val="00251EF8"/>
    <w:rsid w:val="00252E39"/>
    <w:rsid w:val="00254045"/>
    <w:rsid w:val="00254969"/>
    <w:rsid w:val="002552FD"/>
    <w:rsid w:val="002557C8"/>
    <w:rsid w:val="00255BC1"/>
    <w:rsid w:val="00256619"/>
    <w:rsid w:val="0026028B"/>
    <w:rsid w:val="00260CB4"/>
    <w:rsid w:val="00260FFB"/>
    <w:rsid w:val="00262116"/>
    <w:rsid w:val="002631BE"/>
    <w:rsid w:val="00263EB4"/>
    <w:rsid w:val="00264349"/>
    <w:rsid w:val="00264583"/>
    <w:rsid w:val="002665E1"/>
    <w:rsid w:val="0026693D"/>
    <w:rsid w:val="002674D3"/>
    <w:rsid w:val="0027068C"/>
    <w:rsid w:val="00271524"/>
    <w:rsid w:val="002716EA"/>
    <w:rsid w:val="002719A6"/>
    <w:rsid w:val="00272993"/>
    <w:rsid w:val="0027312D"/>
    <w:rsid w:val="002744A1"/>
    <w:rsid w:val="0027465D"/>
    <w:rsid w:val="00274939"/>
    <w:rsid w:val="00274DD1"/>
    <w:rsid w:val="00274FB8"/>
    <w:rsid w:val="002750CA"/>
    <w:rsid w:val="002766A9"/>
    <w:rsid w:val="00276B83"/>
    <w:rsid w:val="0027743D"/>
    <w:rsid w:val="00277F0D"/>
    <w:rsid w:val="00277F9B"/>
    <w:rsid w:val="00281CD0"/>
    <w:rsid w:val="00282664"/>
    <w:rsid w:val="00283E5F"/>
    <w:rsid w:val="002841E5"/>
    <w:rsid w:val="00284641"/>
    <w:rsid w:val="00284F0B"/>
    <w:rsid w:val="00285D13"/>
    <w:rsid w:val="002903DD"/>
    <w:rsid w:val="00290859"/>
    <w:rsid w:val="0029119C"/>
    <w:rsid w:val="002911D4"/>
    <w:rsid w:val="002919C2"/>
    <w:rsid w:val="00291C98"/>
    <w:rsid w:val="00292517"/>
    <w:rsid w:val="00292B00"/>
    <w:rsid w:val="00292E7F"/>
    <w:rsid w:val="00294066"/>
    <w:rsid w:val="00297B63"/>
    <w:rsid w:val="00297EAF"/>
    <w:rsid w:val="002A0088"/>
    <w:rsid w:val="002A23AD"/>
    <w:rsid w:val="002A28C9"/>
    <w:rsid w:val="002A2B1B"/>
    <w:rsid w:val="002A32E6"/>
    <w:rsid w:val="002A3F35"/>
    <w:rsid w:val="002A536A"/>
    <w:rsid w:val="002A5D88"/>
    <w:rsid w:val="002A5FAC"/>
    <w:rsid w:val="002A63C2"/>
    <w:rsid w:val="002A72F1"/>
    <w:rsid w:val="002A7A74"/>
    <w:rsid w:val="002A7E77"/>
    <w:rsid w:val="002B02F2"/>
    <w:rsid w:val="002B1951"/>
    <w:rsid w:val="002B1AE6"/>
    <w:rsid w:val="002B1E88"/>
    <w:rsid w:val="002B2B54"/>
    <w:rsid w:val="002B38B6"/>
    <w:rsid w:val="002B5366"/>
    <w:rsid w:val="002B58C4"/>
    <w:rsid w:val="002B6039"/>
    <w:rsid w:val="002B6EE8"/>
    <w:rsid w:val="002B782E"/>
    <w:rsid w:val="002C0032"/>
    <w:rsid w:val="002C2C3B"/>
    <w:rsid w:val="002C321C"/>
    <w:rsid w:val="002C452E"/>
    <w:rsid w:val="002C493F"/>
    <w:rsid w:val="002C4DF4"/>
    <w:rsid w:val="002C4ECC"/>
    <w:rsid w:val="002C528A"/>
    <w:rsid w:val="002C580B"/>
    <w:rsid w:val="002C5EA7"/>
    <w:rsid w:val="002C6585"/>
    <w:rsid w:val="002C6751"/>
    <w:rsid w:val="002C6CF6"/>
    <w:rsid w:val="002C7152"/>
    <w:rsid w:val="002C7153"/>
    <w:rsid w:val="002D2471"/>
    <w:rsid w:val="002D2C28"/>
    <w:rsid w:val="002D2EF2"/>
    <w:rsid w:val="002D30DA"/>
    <w:rsid w:val="002D340C"/>
    <w:rsid w:val="002D363C"/>
    <w:rsid w:val="002D4AED"/>
    <w:rsid w:val="002D4C8D"/>
    <w:rsid w:val="002D5D8B"/>
    <w:rsid w:val="002D6BB6"/>
    <w:rsid w:val="002E05C7"/>
    <w:rsid w:val="002E20C9"/>
    <w:rsid w:val="002E27FE"/>
    <w:rsid w:val="002E2B74"/>
    <w:rsid w:val="002E339D"/>
    <w:rsid w:val="002E3B79"/>
    <w:rsid w:val="002E4101"/>
    <w:rsid w:val="002E4EF0"/>
    <w:rsid w:val="002E5E26"/>
    <w:rsid w:val="002F1259"/>
    <w:rsid w:val="002F16FC"/>
    <w:rsid w:val="002F3DF8"/>
    <w:rsid w:val="002F4218"/>
    <w:rsid w:val="002F53D0"/>
    <w:rsid w:val="002F73BD"/>
    <w:rsid w:val="002F7CF0"/>
    <w:rsid w:val="0030064C"/>
    <w:rsid w:val="003006D1"/>
    <w:rsid w:val="00300802"/>
    <w:rsid w:val="00301DCE"/>
    <w:rsid w:val="0030223E"/>
    <w:rsid w:val="003028FA"/>
    <w:rsid w:val="00303FB9"/>
    <w:rsid w:val="00304FC0"/>
    <w:rsid w:val="0030514A"/>
    <w:rsid w:val="00305803"/>
    <w:rsid w:val="00307B6C"/>
    <w:rsid w:val="00307C0A"/>
    <w:rsid w:val="00307FBC"/>
    <w:rsid w:val="00310130"/>
    <w:rsid w:val="00310263"/>
    <w:rsid w:val="0031064F"/>
    <w:rsid w:val="00310F1B"/>
    <w:rsid w:val="003138D7"/>
    <w:rsid w:val="00313C9B"/>
    <w:rsid w:val="00313F78"/>
    <w:rsid w:val="00314108"/>
    <w:rsid w:val="003146E6"/>
    <w:rsid w:val="0031498E"/>
    <w:rsid w:val="00314993"/>
    <w:rsid w:val="00315B21"/>
    <w:rsid w:val="00315EA1"/>
    <w:rsid w:val="0032088D"/>
    <w:rsid w:val="00320A7D"/>
    <w:rsid w:val="003221FF"/>
    <w:rsid w:val="00323400"/>
    <w:rsid w:val="00323570"/>
    <w:rsid w:val="0032374C"/>
    <w:rsid w:val="00324DC1"/>
    <w:rsid w:val="00325425"/>
    <w:rsid w:val="0032580B"/>
    <w:rsid w:val="00326202"/>
    <w:rsid w:val="00326529"/>
    <w:rsid w:val="003268DA"/>
    <w:rsid w:val="00326963"/>
    <w:rsid w:val="00327435"/>
    <w:rsid w:val="00327653"/>
    <w:rsid w:val="00327ECD"/>
    <w:rsid w:val="00330540"/>
    <w:rsid w:val="0033124A"/>
    <w:rsid w:val="0033179C"/>
    <w:rsid w:val="00331CAC"/>
    <w:rsid w:val="00333CD2"/>
    <w:rsid w:val="00334EFF"/>
    <w:rsid w:val="0033679D"/>
    <w:rsid w:val="00336AA0"/>
    <w:rsid w:val="0033733E"/>
    <w:rsid w:val="00337983"/>
    <w:rsid w:val="00340B4D"/>
    <w:rsid w:val="00341ADB"/>
    <w:rsid w:val="0034264B"/>
    <w:rsid w:val="00342F00"/>
    <w:rsid w:val="00343217"/>
    <w:rsid w:val="00343967"/>
    <w:rsid w:val="00343971"/>
    <w:rsid w:val="00343B10"/>
    <w:rsid w:val="0034417B"/>
    <w:rsid w:val="0034584E"/>
    <w:rsid w:val="00346DF5"/>
    <w:rsid w:val="00346E7A"/>
    <w:rsid w:val="00346F71"/>
    <w:rsid w:val="003477D1"/>
    <w:rsid w:val="00351D3B"/>
    <w:rsid w:val="00352784"/>
    <w:rsid w:val="00352A54"/>
    <w:rsid w:val="00353652"/>
    <w:rsid w:val="00354046"/>
    <w:rsid w:val="003549EB"/>
    <w:rsid w:val="00355343"/>
    <w:rsid w:val="00355744"/>
    <w:rsid w:val="00356F17"/>
    <w:rsid w:val="00357C23"/>
    <w:rsid w:val="00360469"/>
    <w:rsid w:val="00361479"/>
    <w:rsid w:val="00361CC8"/>
    <w:rsid w:val="003626C1"/>
    <w:rsid w:val="00363B36"/>
    <w:rsid w:val="003640A8"/>
    <w:rsid w:val="003646AE"/>
    <w:rsid w:val="00364B8F"/>
    <w:rsid w:val="00365F6C"/>
    <w:rsid w:val="0036670E"/>
    <w:rsid w:val="00366DA0"/>
    <w:rsid w:val="0037013F"/>
    <w:rsid w:val="00370745"/>
    <w:rsid w:val="0037082A"/>
    <w:rsid w:val="00370F34"/>
    <w:rsid w:val="00371741"/>
    <w:rsid w:val="00371B87"/>
    <w:rsid w:val="00373BB0"/>
    <w:rsid w:val="00373D14"/>
    <w:rsid w:val="003750C4"/>
    <w:rsid w:val="003759B8"/>
    <w:rsid w:val="00375BAA"/>
    <w:rsid w:val="00376692"/>
    <w:rsid w:val="003767FA"/>
    <w:rsid w:val="00376D88"/>
    <w:rsid w:val="00377C53"/>
    <w:rsid w:val="00380112"/>
    <w:rsid w:val="00380283"/>
    <w:rsid w:val="00382022"/>
    <w:rsid w:val="00382655"/>
    <w:rsid w:val="00382C92"/>
    <w:rsid w:val="003835E7"/>
    <w:rsid w:val="00383C7E"/>
    <w:rsid w:val="0038467D"/>
    <w:rsid w:val="00385369"/>
    <w:rsid w:val="00385681"/>
    <w:rsid w:val="00385FC2"/>
    <w:rsid w:val="0038748E"/>
    <w:rsid w:val="00387A74"/>
    <w:rsid w:val="00387AEF"/>
    <w:rsid w:val="0039019E"/>
    <w:rsid w:val="003908E5"/>
    <w:rsid w:val="00390F84"/>
    <w:rsid w:val="00392926"/>
    <w:rsid w:val="003940E2"/>
    <w:rsid w:val="003953BC"/>
    <w:rsid w:val="00395805"/>
    <w:rsid w:val="003959B0"/>
    <w:rsid w:val="00395DFF"/>
    <w:rsid w:val="00395E76"/>
    <w:rsid w:val="00397AC2"/>
    <w:rsid w:val="00397AFC"/>
    <w:rsid w:val="003A02C4"/>
    <w:rsid w:val="003A07F6"/>
    <w:rsid w:val="003A1323"/>
    <w:rsid w:val="003A13F6"/>
    <w:rsid w:val="003A2A33"/>
    <w:rsid w:val="003A3650"/>
    <w:rsid w:val="003A3DC1"/>
    <w:rsid w:val="003A3ECC"/>
    <w:rsid w:val="003A4A77"/>
    <w:rsid w:val="003A4F73"/>
    <w:rsid w:val="003A6417"/>
    <w:rsid w:val="003A66BB"/>
    <w:rsid w:val="003A7C4A"/>
    <w:rsid w:val="003B12B1"/>
    <w:rsid w:val="003B17CB"/>
    <w:rsid w:val="003B23F2"/>
    <w:rsid w:val="003B2401"/>
    <w:rsid w:val="003B25A5"/>
    <w:rsid w:val="003B2A80"/>
    <w:rsid w:val="003B3EAC"/>
    <w:rsid w:val="003B3F22"/>
    <w:rsid w:val="003B5579"/>
    <w:rsid w:val="003B70BA"/>
    <w:rsid w:val="003B74B1"/>
    <w:rsid w:val="003B781A"/>
    <w:rsid w:val="003C1555"/>
    <w:rsid w:val="003C2128"/>
    <w:rsid w:val="003C217D"/>
    <w:rsid w:val="003C37C1"/>
    <w:rsid w:val="003C3A97"/>
    <w:rsid w:val="003C4859"/>
    <w:rsid w:val="003C51C1"/>
    <w:rsid w:val="003C5995"/>
    <w:rsid w:val="003C5DE3"/>
    <w:rsid w:val="003C6615"/>
    <w:rsid w:val="003C70DA"/>
    <w:rsid w:val="003C7B6B"/>
    <w:rsid w:val="003D0ACA"/>
    <w:rsid w:val="003D1822"/>
    <w:rsid w:val="003D1F7D"/>
    <w:rsid w:val="003D247A"/>
    <w:rsid w:val="003D306B"/>
    <w:rsid w:val="003D31F6"/>
    <w:rsid w:val="003D368D"/>
    <w:rsid w:val="003D40DB"/>
    <w:rsid w:val="003D4633"/>
    <w:rsid w:val="003D49EA"/>
    <w:rsid w:val="003D4B5D"/>
    <w:rsid w:val="003D4C34"/>
    <w:rsid w:val="003D5453"/>
    <w:rsid w:val="003D6794"/>
    <w:rsid w:val="003E077D"/>
    <w:rsid w:val="003E1053"/>
    <w:rsid w:val="003E2875"/>
    <w:rsid w:val="003E290A"/>
    <w:rsid w:val="003E3B35"/>
    <w:rsid w:val="003E5145"/>
    <w:rsid w:val="003E520F"/>
    <w:rsid w:val="003E7315"/>
    <w:rsid w:val="003E7CB8"/>
    <w:rsid w:val="003E7E15"/>
    <w:rsid w:val="003F0B35"/>
    <w:rsid w:val="003F153A"/>
    <w:rsid w:val="003F2AD6"/>
    <w:rsid w:val="003F42EE"/>
    <w:rsid w:val="003F4D15"/>
    <w:rsid w:val="003F5450"/>
    <w:rsid w:val="003F7098"/>
    <w:rsid w:val="004000FD"/>
    <w:rsid w:val="004002ED"/>
    <w:rsid w:val="00400863"/>
    <w:rsid w:val="0040125E"/>
    <w:rsid w:val="0040177E"/>
    <w:rsid w:val="00401D31"/>
    <w:rsid w:val="00402125"/>
    <w:rsid w:val="00402682"/>
    <w:rsid w:val="00402950"/>
    <w:rsid w:val="00403D75"/>
    <w:rsid w:val="00404242"/>
    <w:rsid w:val="004047FA"/>
    <w:rsid w:val="004069E8"/>
    <w:rsid w:val="004070D6"/>
    <w:rsid w:val="00407C66"/>
    <w:rsid w:val="004105B8"/>
    <w:rsid w:val="00410919"/>
    <w:rsid w:val="00411095"/>
    <w:rsid w:val="004133B1"/>
    <w:rsid w:val="004138F8"/>
    <w:rsid w:val="0041484D"/>
    <w:rsid w:val="00415129"/>
    <w:rsid w:val="004151DB"/>
    <w:rsid w:val="00415631"/>
    <w:rsid w:val="0041590F"/>
    <w:rsid w:val="00415A18"/>
    <w:rsid w:val="004165E3"/>
    <w:rsid w:val="0041704E"/>
    <w:rsid w:val="0041741F"/>
    <w:rsid w:val="00422CEE"/>
    <w:rsid w:val="00424F84"/>
    <w:rsid w:val="004256DE"/>
    <w:rsid w:val="0042580F"/>
    <w:rsid w:val="004258CF"/>
    <w:rsid w:val="00425918"/>
    <w:rsid w:val="00426B1E"/>
    <w:rsid w:val="00430862"/>
    <w:rsid w:val="00431597"/>
    <w:rsid w:val="00431753"/>
    <w:rsid w:val="00431CEB"/>
    <w:rsid w:val="004325E0"/>
    <w:rsid w:val="00434D87"/>
    <w:rsid w:val="00435705"/>
    <w:rsid w:val="004364D5"/>
    <w:rsid w:val="0043684B"/>
    <w:rsid w:val="004377A1"/>
    <w:rsid w:val="0044036C"/>
    <w:rsid w:val="004409AB"/>
    <w:rsid w:val="00440F7B"/>
    <w:rsid w:val="004414F9"/>
    <w:rsid w:val="00441506"/>
    <w:rsid w:val="00442A41"/>
    <w:rsid w:val="00442C6B"/>
    <w:rsid w:val="00445447"/>
    <w:rsid w:val="00445EF5"/>
    <w:rsid w:val="00446A47"/>
    <w:rsid w:val="00446B1D"/>
    <w:rsid w:val="00447545"/>
    <w:rsid w:val="0045052A"/>
    <w:rsid w:val="00450788"/>
    <w:rsid w:val="00450DFB"/>
    <w:rsid w:val="00450F3C"/>
    <w:rsid w:val="00451735"/>
    <w:rsid w:val="00453A3B"/>
    <w:rsid w:val="00453C13"/>
    <w:rsid w:val="00453CA9"/>
    <w:rsid w:val="00454C19"/>
    <w:rsid w:val="00454C50"/>
    <w:rsid w:val="00457B35"/>
    <w:rsid w:val="00460076"/>
    <w:rsid w:val="004601BC"/>
    <w:rsid w:val="0046034B"/>
    <w:rsid w:val="00461122"/>
    <w:rsid w:val="004613D8"/>
    <w:rsid w:val="00461BC1"/>
    <w:rsid w:val="00461E92"/>
    <w:rsid w:val="0046235F"/>
    <w:rsid w:val="00463BDC"/>
    <w:rsid w:val="00467AA9"/>
    <w:rsid w:val="004702B1"/>
    <w:rsid w:val="004702E6"/>
    <w:rsid w:val="00471583"/>
    <w:rsid w:val="0047205E"/>
    <w:rsid w:val="00472083"/>
    <w:rsid w:val="00472F39"/>
    <w:rsid w:val="004737A8"/>
    <w:rsid w:val="00473E54"/>
    <w:rsid w:val="0047414F"/>
    <w:rsid w:val="00474C89"/>
    <w:rsid w:val="0047529D"/>
    <w:rsid w:val="00475CC7"/>
    <w:rsid w:val="00475E9A"/>
    <w:rsid w:val="004768B7"/>
    <w:rsid w:val="004773C7"/>
    <w:rsid w:val="00481A50"/>
    <w:rsid w:val="00481D31"/>
    <w:rsid w:val="004820C8"/>
    <w:rsid w:val="00482F60"/>
    <w:rsid w:val="00484FF9"/>
    <w:rsid w:val="004851B9"/>
    <w:rsid w:val="004859EE"/>
    <w:rsid w:val="00486E99"/>
    <w:rsid w:val="004903CD"/>
    <w:rsid w:val="00490910"/>
    <w:rsid w:val="00490975"/>
    <w:rsid w:val="004917D2"/>
    <w:rsid w:val="00491984"/>
    <w:rsid w:val="00491DC6"/>
    <w:rsid w:val="004925D0"/>
    <w:rsid w:val="0049286D"/>
    <w:rsid w:val="00492A53"/>
    <w:rsid w:val="0049491F"/>
    <w:rsid w:val="00496019"/>
    <w:rsid w:val="004960FB"/>
    <w:rsid w:val="00496A2B"/>
    <w:rsid w:val="00496A82"/>
    <w:rsid w:val="00497E33"/>
    <w:rsid w:val="004A037E"/>
    <w:rsid w:val="004A1A6D"/>
    <w:rsid w:val="004A1AD5"/>
    <w:rsid w:val="004A2CC1"/>
    <w:rsid w:val="004A3A3C"/>
    <w:rsid w:val="004A42FC"/>
    <w:rsid w:val="004A4388"/>
    <w:rsid w:val="004A614A"/>
    <w:rsid w:val="004A795B"/>
    <w:rsid w:val="004A7DC8"/>
    <w:rsid w:val="004B05B5"/>
    <w:rsid w:val="004B0C86"/>
    <w:rsid w:val="004B191E"/>
    <w:rsid w:val="004B1E4F"/>
    <w:rsid w:val="004B2A8E"/>
    <w:rsid w:val="004B2C3C"/>
    <w:rsid w:val="004B3031"/>
    <w:rsid w:val="004B39D4"/>
    <w:rsid w:val="004B4118"/>
    <w:rsid w:val="004B41CC"/>
    <w:rsid w:val="004C1F4E"/>
    <w:rsid w:val="004C7DBD"/>
    <w:rsid w:val="004C7DED"/>
    <w:rsid w:val="004D0A9B"/>
    <w:rsid w:val="004D1BC4"/>
    <w:rsid w:val="004D2FA0"/>
    <w:rsid w:val="004D484E"/>
    <w:rsid w:val="004D5988"/>
    <w:rsid w:val="004D5A68"/>
    <w:rsid w:val="004D6328"/>
    <w:rsid w:val="004D67B9"/>
    <w:rsid w:val="004E0711"/>
    <w:rsid w:val="004E2E32"/>
    <w:rsid w:val="004E5A5C"/>
    <w:rsid w:val="004E66D5"/>
    <w:rsid w:val="004E760C"/>
    <w:rsid w:val="004F0C68"/>
    <w:rsid w:val="004F1557"/>
    <w:rsid w:val="004F1B8C"/>
    <w:rsid w:val="004F26D8"/>
    <w:rsid w:val="004F3506"/>
    <w:rsid w:val="004F375A"/>
    <w:rsid w:val="004F40AA"/>
    <w:rsid w:val="004F4A5E"/>
    <w:rsid w:val="004F4D1E"/>
    <w:rsid w:val="004F5198"/>
    <w:rsid w:val="004F6176"/>
    <w:rsid w:val="004F6AAA"/>
    <w:rsid w:val="004F7D6E"/>
    <w:rsid w:val="00500BD1"/>
    <w:rsid w:val="005011B6"/>
    <w:rsid w:val="00502002"/>
    <w:rsid w:val="005023BD"/>
    <w:rsid w:val="00504443"/>
    <w:rsid w:val="00504875"/>
    <w:rsid w:val="00505956"/>
    <w:rsid w:val="00505AD8"/>
    <w:rsid w:val="00505F02"/>
    <w:rsid w:val="005108AE"/>
    <w:rsid w:val="00510E6A"/>
    <w:rsid w:val="00514D0B"/>
    <w:rsid w:val="00515579"/>
    <w:rsid w:val="00515BDA"/>
    <w:rsid w:val="005171CB"/>
    <w:rsid w:val="005221C6"/>
    <w:rsid w:val="00523BCB"/>
    <w:rsid w:val="005241CD"/>
    <w:rsid w:val="0052504A"/>
    <w:rsid w:val="005251DD"/>
    <w:rsid w:val="00525AEE"/>
    <w:rsid w:val="005263CD"/>
    <w:rsid w:val="00527609"/>
    <w:rsid w:val="005276A8"/>
    <w:rsid w:val="0053181D"/>
    <w:rsid w:val="005322BA"/>
    <w:rsid w:val="0053230A"/>
    <w:rsid w:val="005332C9"/>
    <w:rsid w:val="00533614"/>
    <w:rsid w:val="00533FB4"/>
    <w:rsid w:val="005342FB"/>
    <w:rsid w:val="00534EB6"/>
    <w:rsid w:val="00536490"/>
    <w:rsid w:val="00536783"/>
    <w:rsid w:val="00536BCC"/>
    <w:rsid w:val="00537605"/>
    <w:rsid w:val="0054118E"/>
    <w:rsid w:val="005418F0"/>
    <w:rsid w:val="00542363"/>
    <w:rsid w:val="00544E34"/>
    <w:rsid w:val="00545655"/>
    <w:rsid w:val="005461B6"/>
    <w:rsid w:val="005479E6"/>
    <w:rsid w:val="005501E3"/>
    <w:rsid w:val="00551765"/>
    <w:rsid w:val="005518BD"/>
    <w:rsid w:val="00552BA6"/>
    <w:rsid w:val="00553032"/>
    <w:rsid w:val="00553381"/>
    <w:rsid w:val="00553C9A"/>
    <w:rsid w:val="0055438B"/>
    <w:rsid w:val="005568E7"/>
    <w:rsid w:val="00557334"/>
    <w:rsid w:val="005577AB"/>
    <w:rsid w:val="00560046"/>
    <w:rsid w:val="00562AFE"/>
    <w:rsid w:val="005646FE"/>
    <w:rsid w:val="00564931"/>
    <w:rsid w:val="005658EA"/>
    <w:rsid w:val="005666FD"/>
    <w:rsid w:val="005677DD"/>
    <w:rsid w:val="00571B70"/>
    <w:rsid w:val="005724D2"/>
    <w:rsid w:val="00572511"/>
    <w:rsid w:val="0057368C"/>
    <w:rsid w:val="005758B7"/>
    <w:rsid w:val="0057622D"/>
    <w:rsid w:val="005803A2"/>
    <w:rsid w:val="00580F7C"/>
    <w:rsid w:val="00581372"/>
    <w:rsid w:val="0058178E"/>
    <w:rsid w:val="00581AE9"/>
    <w:rsid w:val="00582EB6"/>
    <w:rsid w:val="00583249"/>
    <w:rsid w:val="005832B4"/>
    <w:rsid w:val="005848B0"/>
    <w:rsid w:val="00584A9C"/>
    <w:rsid w:val="005854B6"/>
    <w:rsid w:val="005859CB"/>
    <w:rsid w:val="00586A2D"/>
    <w:rsid w:val="00587292"/>
    <w:rsid w:val="00587D8E"/>
    <w:rsid w:val="00590CA3"/>
    <w:rsid w:val="005916DA"/>
    <w:rsid w:val="00591E79"/>
    <w:rsid w:val="005921ED"/>
    <w:rsid w:val="00592206"/>
    <w:rsid w:val="00593353"/>
    <w:rsid w:val="00593460"/>
    <w:rsid w:val="005955C4"/>
    <w:rsid w:val="00595EA9"/>
    <w:rsid w:val="00596D64"/>
    <w:rsid w:val="00597A9B"/>
    <w:rsid w:val="00597C93"/>
    <w:rsid w:val="00597D86"/>
    <w:rsid w:val="005A078C"/>
    <w:rsid w:val="005A2687"/>
    <w:rsid w:val="005A2A13"/>
    <w:rsid w:val="005A36C8"/>
    <w:rsid w:val="005A3F60"/>
    <w:rsid w:val="005A4490"/>
    <w:rsid w:val="005A5692"/>
    <w:rsid w:val="005A6C8A"/>
    <w:rsid w:val="005A7158"/>
    <w:rsid w:val="005A74BF"/>
    <w:rsid w:val="005B034B"/>
    <w:rsid w:val="005B0EC6"/>
    <w:rsid w:val="005B386A"/>
    <w:rsid w:val="005B4159"/>
    <w:rsid w:val="005B4327"/>
    <w:rsid w:val="005B4FD8"/>
    <w:rsid w:val="005B522A"/>
    <w:rsid w:val="005B6225"/>
    <w:rsid w:val="005C0FEB"/>
    <w:rsid w:val="005C1809"/>
    <w:rsid w:val="005C1D02"/>
    <w:rsid w:val="005C20E1"/>
    <w:rsid w:val="005C2981"/>
    <w:rsid w:val="005C339F"/>
    <w:rsid w:val="005C3566"/>
    <w:rsid w:val="005C38BB"/>
    <w:rsid w:val="005C4984"/>
    <w:rsid w:val="005C4FFD"/>
    <w:rsid w:val="005C5109"/>
    <w:rsid w:val="005C523D"/>
    <w:rsid w:val="005C65CD"/>
    <w:rsid w:val="005C6786"/>
    <w:rsid w:val="005C72FE"/>
    <w:rsid w:val="005C7552"/>
    <w:rsid w:val="005C7AAF"/>
    <w:rsid w:val="005C7E32"/>
    <w:rsid w:val="005D0281"/>
    <w:rsid w:val="005D0A13"/>
    <w:rsid w:val="005D2BE3"/>
    <w:rsid w:val="005D3EEE"/>
    <w:rsid w:val="005D425A"/>
    <w:rsid w:val="005D57B4"/>
    <w:rsid w:val="005D5958"/>
    <w:rsid w:val="005D7003"/>
    <w:rsid w:val="005E1298"/>
    <w:rsid w:val="005E3C4C"/>
    <w:rsid w:val="005E537F"/>
    <w:rsid w:val="005E53A5"/>
    <w:rsid w:val="005E6179"/>
    <w:rsid w:val="005E6CB9"/>
    <w:rsid w:val="005E6F97"/>
    <w:rsid w:val="005E71E6"/>
    <w:rsid w:val="005E745F"/>
    <w:rsid w:val="005E747D"/>
    <w:rsid w:val="005F120A"/>
    <w:rsid w:val="005F1CDA"/>
    <w:rsid w:val="005F1E5E"/>
    <w:rsid w:val="005F23B8"/>
    <w:rsid w:val="005F2DEB"/>
    <w:rsid w:val="005F34F8"/>
    <w:rsid w:val="005F37F8"/>
    <w:rsid w:val="005F46FB"/>
    <w:rsid w:val="005F4F9D"/>
    <w:rsid w:val="005F51B3"/>
    <w:rsid w:val="005F55E5"/>
    <w:rsid w:val="005F5911"/>
    <w:rsid w:val="005F689B"/>
    <w:rsid w:val="005F705B"/>
    <w:rsid w:val="005F73C9"/>
    <w:rsid w:val="005F7BB7"/>
    <w:rsid w:val="0060040D"/>
    <w:rsid w:val="00601C64"/>
    <w:rsid w:val="00601ECB"/>
    <w:rsid w:val="00602049"/>
    <w:rsid w:val="00602CF9"/>
    <w:rsid w:val="0060326E"/>
    <w:rsid w:val="006032CC"/>
    <w:rsid w:val="006044AF"/>
    <w:rsid w:val="00604E55"/>
    <w:rsid w:val="00604FB8"/>
    <w:rsid w:val="0061062D"/>
    <w:rsid w:val="00610B2E"/>
    <w:rsid w:val="00610C87"/>
    <w:rsid w:val="00610E8C"/>
    <w:rsid w:val="00611849"/>
    <w:rsid w:val="00613686"/>
    <w:rsid w:val="00613F7B"/>
    <w:rsid w:val="00616B42"/>
    <w:rsid w:val="00616FB6"/>
    <w:rsid w:val="00617F31"/>
    <w:rsid w:val="00620BAC"/>
    <w:rsid w:val="0062192B"/>
    <w:rsid w:val="00622824"/>
    <w:rsid w:val="00622B92"/>
    <w:rsid w:val="00624715"/>
    <w:rsid w:val="00625554"/>
    <w:rsid w:val="00625C73"/>
    <w:rsid w:val="006268FE"/>
    <w:rsid w:val="00626FD8"/>
    <w:rsid w:val="00627800"/>
    <w:rsid w:val="006278EC"/>
    <w:rsid w:val="00630034"/>
    <w:rsid w:val="00630EE5"/>
    <w:rsid w:val="00632176"/>
    <w:rsid w:val="00633609"/>
    <w:rsid w:val="006340A8"/>
    <w:rsid w:val="00634C4D"/>
    <w:rsid w:val="00634D1D"/>
    <w:rsid w:val="006351EA"/>
    <w:rsid w:val="00635C2D"/>
    <w:rsid w:val="00636A7A"/>
    <w:rsid w:val="00637349"/>
    <w:rsid w:val="00637D88"/>
    <w:rsid w:val="00641447"/>
    <w:rsid w:val="00642313"/>
    <w:rsid w:val="00643250"/>
    <w:rsid w:val="006434AE"/>
    <w:rsid w:val="0064463B"/>
    <w:rsid w:val="00644716"/>
    <w:rsid w:val="00646536"/>
    <w:rsid w:val="006471E7"/>
    <w:rsid w:val="00650FF7"/>
    <w:rsid w:val="00650FFB"/>
    <w:rsid w:val="006518DC"/>
    <w:rsid w:val="00652869"/>
    <w:rsid w:val="00652AF9"/>
    <w:rsid w:val="00653AF6"/>
    <w:rsid w:val="006540F0"/>
    <w:rsid w:val="006556AF"/>
    <w:rsid w:val="00655D22"/>
    <w:rsid w:val="00655D8E"/>
    <w:rsid w:val="006600DA"/>
    <w:rsid w:val="0066012D"/>
    <w:rsid w:val="00660819"/>
    <w:rsid w:val="00660F71"/>
    <w:rsid w:val="00661FDF"/>
    <w:rsid w:val="006623C1"/>
    <w:rsid w:val="006628C4"/>
    <w:rsid w:val="00666663"/>
    <w:rsid w:val="006668B5"/>
    <w:rsid w:val="00666EEB"/>
    <w:rsid w:val="006708C8"/>
    <w:rsid w:val="00671B71"/>
    <w:rsid w:val="00676949"/>
    <w:rsid w:val="006771DF"/>
    <w:rsid w:val="006802EA"/>
    <w:rsid w:val="0068046D"/>
    <w:rsid w:val="0068173F"/>
    <w:rsid w:val="00681D43"/>
    <w:rsid w:val="00681DD9"/>
    <w:rsid w:val="00682841"/>
    <w:rsid w:val="006851CA"/>
    <w:rsid w:val="00685D46"/>
    <w:rsid w:val="00687A7B"/>
    <w:rsid w:val="006908CB"/>
    <w:rsid w:val="00690D68"/>
    <w:rsid w:val="00691D0A"/>
    <w:rsid w:val="00692433"/>
    <w:rsid w:val="00695A38"/>
    <w:rsid w:val="00695D85"/>
    <w:rsid w:val="00696ED0"/>
    <w:rsid w:val="006971EB"/>
    <w:rsid w:val="006A2513"/>
    <w:rsid w:val="006A28AB"/>
    <w:rsid w:val="006A3C0B"/>
    <w:rsid w:val="006A6453"/>
    <w:rsid w:val="006A65B7"/>
    <w:rsid w:val="006B0225"/>
    <w:rsid w:val="006B12F3"/>
    <w:rsid w:val="006B15E0"/>
    <w:rsid w:val="006B1ADA"/>
    <w:rsid w:val="006B2446"/>
    <w:rsid w:val="006B37DC"/>
    <w:rsid w:val="006B3A0B"/>
    <w:rsid w:val="006B3E8C"/>
    <w:rsid w:val="006B55AB"/>
    <w:rsid w:val="006B634E"/>
    <w:rsid w:val="006B7969"/>
    <w:rsid w:val="006B7CF2"/>
    <w:rsid w:val="006B7DE7"/>
    <w:rsid w:val="006C0B1F"/>
    <w:rsid w:val="006C0F91"/>
    <w:rsid w:val="006C15C5"/>
    <w:rsid w:val="006C1C07"/>
    <w:rsid w:val="006C2526"/>
    <w:rsid w:val="006C2713"/>
    <w:rsid w:val="006C3F70"/>
    <w:rsid w:val="006C5BD8"/>
    <w:rsid w:val="006C6669"/>
    <w:rsid w:val="006C6AE7"/>
    <w:rsid w:val="006C6DC3"/>
    <w:rsid w:val="006C7C05"/>
    <w:rsid w:val="006D066E"/>
    <w:rsid w:val="006D0B75"/>
    <w:rsid w:val="006D1A0B"/>
    <w:rsid w:val="006D1E93"/>
    <w:rsid w:val="006D39A5"/>
    <w:rsid w:val="006D4546"/>
    <w:rsid w:val="006D5228"/>
    <w:rsid w:val="006D55B2"/>
    <w:rsid w:val="006D648C"/>
    <w:rsid w:val="006E0B69"/>
    <w:rsid w:val="006E0ECB"/>
    <w:rsid w:val="006E2922"/>
    <w:rsid w:val="006E3252"/>
    <w:rsid w:val="006E35D3"/>
    <w:rsid w:val="006E3932"/>
    <w:rsid w:val="006E3D97"/>
    <w:rsid w:val="006E5550"/>
    <w:rsid w:val="006E57FB"/>
    <w:rsid w:val="006E673C"/>
    <w:rsid w:val="006F0799"/>
    <w:rsid w:val="006F09A6"/>
    <w:rsid w:val="006F11C7"/>
    <w:rsid w:val="006F14D9"/>
    <w:rsid w:val="006F16B4"/>
    <w:rsid w:val="006F1B71"/>
    <w:rsid w:val="006F3B6C"/>
    <w:rsid w:val="006F3C25"/>
    <w:rsid w:val="006F4DFD"/>
    <w:rsid w:val="006F6117"/>
    <w:rsid w:val="006F66B9"/>
    <w:rsid w:val="006F70B9"/>
    <w:rsid w:val="006F792C"/>
    <w:rsid w:val="006F7D99"/>
    <w:rsid w:val="00700969"/>
    <w:rsid w:val="0070104D"/>
    <w:rsid w:val="00702857"/>
    <w:rsid w:val="00703677"/>
    <w:rsid w:val="00705DAC"/>
    <w:rsid w:val="007110D2"/>
    <w:rsid w:val="007138ED"/>
    <w:rsid w:val="007139EE"/>
    <w:rsid w:val="00713C43"/>
    <w:rsid w:val="00714068"/>
    <w:rsid w:val="007150E2"/>
    <w:rsid w:val="007155A9"/>
    <w:rsid w:val="00715E20"/>
    <w:rsid w:val="00717E5E"/>
    <w:rsid w:val="007201BD"/>
    <w:rsid w:val="0072031E"/>
    <w:rsid w:val="0072096B"/>
    <w:rsid w:val="00721471"/>
    <w:rsid w:val="00721979"/>
    <w:rsid w:val="00721D2B"/>
    <w:rsid w:val="00723C05"/>
    <w:rsid w:val="007247F8"/>
    <w:rsid w:val="0072483E"/>
    <w:rsid w:val="00724BCA"/>
    <w:rsid w:val="00726CF0"/>
    <w:rsid w:val="00726D54"/>
    <w:rsid w:val="0073100A"/>
    <w:rsid w:val="007323DD"/>
    <w:rsid w:val="007328B3"/>
    <w:rsid w:val="00732F06"/>
    <w:rsid w:val="00732FBC"/>
    <w:rsid w:val="00733346"/>
    <w:rsid w:val="007344E6"/>
    <w:rsid w:val="0073509D"/>
    <w:rsid w:val="00741039"/>
    <w:rsid w:val="00742A3A"/>
    <w:rsid w:val="00743783"/>
    <w:rsid w:val="00744216"/>
    <w:rsid w:val="007444F5"/>
    <w:rsid w:val="0074503E"/>
    <w:rsid w:val="00750306"/>
    <w:rsid w:val="00750560"/>
    <w:rsid w:val="00751EBC"/>
    <w:rsid w:val="00753593"/>
    <w:rsid w:val="00753C52"/>
    <w:rsid w:val="00753FA5"/>
    <w:rsid w:val="0075449D"/>
    <w:rsid w:val="0075495F"/>
    <w:rsid w:val="0075498B"/>
    <w:rsid w:val="00754AFD"/>
    <w:rsid w:val="007552DF"/>
    <w:rsid w:val="007556AC"/>
    <w:rsid w:val="00756D92"/>
    <w:rsid w:val="00760AD0"/>
    <w:rsid w:val="00761B73"/>
    <w:rsid w:val="00761D64"/>
    <w:rsid w:val="0076407B"/>
    <w:rsid w:val="00765713"/>
    <w:rsid w:val="007657F3"/>
    <w:rsid w:val="00765CA0"/>
    <w:rsid w:val="0076632C"/>
    <w:rsid w:val="0076647D"/>
    <w:rsid w:val="00770F66"/>
    <w:rsid w:val="007717F8"/>
    <w:rsid w:val="007728E2"/>
    <w:rsid w:val="00772A5D"/>
    <w:rsid w:val="00772CEC"/>
    <w:rsid w:val="00772E0B"/>
    <w:rsid w:val="007734CF"/>
    <w:rsid w:val="00773600"/>
    <w:rsid w:val="00773726"/>
    <w:rsid w:val="00773C94"/>
    <w:rsid w:val="00774F50"/>
    <w:rsid w:val="007756E8"/>
    <w:rsid w:val="0077572C"/>
    <w:rsid w:val="0077634B"/>
    <w:rsid w:val="00776D4E"/>
    <w:rsid w:val="007803FF"/>
    <w:rsid w:val="00781EBB"/>
    <w:rsid w:val="0078231F"/>
    <w:rsid w:val="0078314A"/>
    <w:rsid w:val="00783720"/>
    <w:rsid w:val="00784586"/>
    <w:rsid w:val="007847C3"/>
    <w:rsid w:val="00784ADD"/>
    <w:rsid w:val="00784BBE"/>
    <w:rsid w:val="00784CCA"/>
    <w:rsid w:val="00784D3E"/>
    <w:rsid w:val="007852F0"/>
    <w:rsid w:val="0078734C"/>
    <w:rsid w:val="007878F7"/>
    <w:rsid w:val="0079001D"/>
    <w:rsid w:val="00790AC9"/>
    <w:rsid w:val="00791157"/>
    <w:rsid w:val="007913D5"/>
    <w:rsid w:val="007918F3"/>
    <w:rsid w:val="00792DBE"/>
    <w:rsid w:val="00792EC7"/>
    <w:rsid w:val="00793897"/>
    <w:rsid w:val="0079396C"/>
    <w:rsid w:val="00793A11"/>
    <w:rsid w:val="00794D1A"/>
    <w:rsid w:val="007963C7"/>
    <w:rsid w:val="007A0058"/>
    <w:rsid w:val="007A1F2C"/>
    <w:rsid w:val="007A23FE"/>
    <w:rsid w:val="007A282A"/>
    <w:rsid w:val="007A56F6"/>
    <w:rsid w:val="007A61F1"/>
    <w:rsid w:val="007A7418"/>
    <w:rsid w:val="007A75F3"/>
    <w:rsid w:val="007A7608"/>
    <w:rsid w:val="007B02EB"/>
    <w:rsid w:val="007B066E"/>
    <w:rsid w:val="007B08CA"/>
    <w:rsid w:val="007B1506"/>
    <w:rsid w:val="007B1697"/>
    <w:rsid w:val="007B3303"/>
    <w:rsid w:val="007B3696"/>
    <w:rsid w:val="007B3E77"/>
    <w:rsid w:val="007B51EE"/>
    <w:rsid w:val="007B5570"/>
    <w:rsid w:val="007B632F"/>
    <w:rsid w:val="007B75F6"/>
    <w:rsid w:val="007B7E15"/>
    <w:rsid w:val="007C149B"/>
    <w:rsid w:val="007C1C2D"/>
    <w:rsid w:val="007C1E60"/>
    <w:rsid w:val="007C1E77"/>
    <w:rsid w:val="007C211F"/>
    <w:rsid w:val="007C2862"/>
    <w:rsid w:val="007C3C87"/>
    <w:rsid w:val="007C4588"/>
    <w:rsid w:val="007C468D"/>
    <w:rsid w:val="007C47BB"/>
    <w:rsid w:val="007C517F"/>
    <w:rsid w:val="007C522B"/>
    <w:rsid w:val="007C681B"/>
    <w:rsid w:val="007C76E2"/>
    <w:rsid w:val="007C786C"/>
    <w:rsid w:val="007D0125"/>
    <w:rsid w:val="007D0526"/>
    <w:rsid w:val="007D153B"/>
    <w:rsid w:val="007D26A2"/>
    <w:rsid w:val="007D3133"/>
    <w:rsid w:val="007D353A"/>
    <w:rsid w:val="007D3998"/>
    <w:rsid w:val="007D3E55"/>
    <w:rsid w:val="007D4C46"/>
    <w:rsid w:val="007D4EEF"/>
    <w:rsid w:val="007D556D"/>
    <w:rsid w:val="007E0631"/>
    <w:rsid w:val="007E0B9F"/>
    <w:rsid w:val="007E274B"/>
    <w:rsid w:val="007E2A4F"/>
    <w:rsid w:val="007E2EEE"/>
    <w:rsid w:val="007E36B2"/>
    <w:rsid w:val="007E4D6F"/>
    <w:rsid w:val="007E563D"/>
    <w:rsid w:val="007E7A87"/>
    <w:rsid w:val="007F22B1"/>
    <w:rsid w:val="007F3364"/>
    <w:rsid w:val="007F373B"/>
    <w:rsid w:val="007F3E32"/>
    <w:rsid w:val="007F3E35"/>
    <w:rsid w:val="007F6214"/>
    <w:rsid w:val="007F679C"/>
    <w:rsid w:val="007F6972"/>
    <w:rsid w:val="007F6D74"/>
    <w:rsid w:val="007F6FD7"/>
    <w:rsid w:val="007F7009"/>
    <w:rsid w:val="007F7897"/>
    <w:rsid w:val="007F7A6B"/>
    <w:rsid w:val="007F7AE4"/>
    <w:rsid w:val="008000D3"/>
    <w:rsid w:val="00801082"/>
    <w:rsid w:val="00801FA5"/>
    <w:rsid w:val="00802C21"/>
    <w:rsid w:val="008034AB"/>
    <w:rsid w:val="0080486B"/>
    <w:rsid w:val="00805B70"/>
    <w:rsid w:val="00805C7C"/>
    <w:rsid w:val="008060E4"/>
    <w:rsid w:val="00806536"/>
    <w:rsid w:val="00806EB7"/>
    <w:rsid w:val="00807150"/>
    <w:rsid w:val="00807C5E"/>
    <w:rsid w:val="008106D2"/>
    <w:rsid w:val="008109D7"/>
    <w:rsid w:val="00811361"/>
    <w:rsid w:val="00811F24"/>
    <w:rsid w:val="00812251"/>
    <w:rsid w:val="008126D6"/>
    <w:rsid w:val="00812C84"/>
    <w:rsid w:val="00812E36"/>
    <w:rsid w:val="008130E6"/>
    <w:rsid w:val="0081389C"/>
    <w:rsid w:val="00816362"/>
    <w:rsid w:val="008213C9"/>
    <w:rsid w:val="008214BB"/>
    <w:rsid w:val="00821FBF"/>
    <w:rsid w:val="00822CBC"/>
    <w:rsid w:val="008249E7"/>
    <w:rsid w:val="00825833"/>
    <w:rsid w:val="00825C64"/>
    <w:rsid w:val="00825CE1"/>
    <w:rsid w:val="00825DA9"/>
    <w:rsid w:val="00826B5F"/>
    <w:rsid w:val="008278B2"/>
    <w:rsid w:val="00827C0D"/>
    <w:rsid w:val="0083013D"/>
    <w:rsid w:val="00831058"/>
    <w:rsid w:val="008313FF"/>
    <w:rsid w:val="00832090"/>
    <w:rsid w:val="00832763"/>
    <w:rsid w:val="008327A8"/>
    <w:rsid w:val="0083295A"/>
    <w:rsid w:val="00833239"/>
    <w:rsid w:val="008336B6"/>
    <w:rsid w:val="00833FC5"/>
    <w:rsid w:val="00835F4C"/>
    <w:rsid w:val="00836C2A"/>
    <w:rsid w:val="00841DC5"/>
    <w:rsid w:val="00841EC0"/>
    <w:rsid w:val="008421BC"/>
    <w:rsid w:val="00843075"/>
    <w:rsid w:val="00843B98"/>
    <w:rsid w:val="00844326"/>
    <w:rsid w:val="008445C0"/>
    <w:rsid w:val="008455BB"/>
    <w:rsid w:val="00846722"/>
    <w:rsid w:val="00846884"/>
    <w:rsid w:val="0084786E"/>
    <w:rsid w:val="0084789A"/>
    <w:rsid w:val="00847FA5"/>
    <w:rsid w:val="008500D0"/>
    <w:rsid w:val="00851214"/>
    <w:rsid w:val="00852B04"/>
    <w:rsid w:val="00854E86"/>
    <w:rsid w:val="00855B89"/>
    <w:rsid w:val="00855E83"/>
    <w:rsid w:val="008567A3"/>
    <w:rsid w:val="00857118"/>
    <w:rsid w:val="00861CF0"/>
    <w:rsid w:val="00862136"/>
    <w:rsid w:val="00862C2D"/>
    <w:rsid w:val="00862FD8"/>
    <w:rsid w:val="008636DE"/>
    <w:rsid w:val="008643AE"/>
    <w:rsid w:val="00864662"/>
    <w:rsid w:val="008648F1"/>
    <w:rsid w:val="00865327"/>
    <w:rsid w:val="00865B8C"/>
    <w:rsid w:val="0086614B"/>
    <w:rsid w:val="00866CA4"/>
    <w:rsid w:val="008708A9"/>
    <w:rsid w:val="00870BAF"/>
    <w:rsid w:val="00872678"/>
    <w:rsid w:val="00872E0D"/>
    <w:rsid w:val="00873438"/>
    <w:rsid w:val="00875841"/>
    <w:rsid w:val="008776DE"/>
    <w:rsid w:val="008808C8"/>
    <w:rsid w:val="0088196F"/>
    <w:rsid w:val="0088359C"/>
    <w:rsid w:val="0088380F"/>
    <w:rsid w:val="00883B1A"/>
    <w:rsid w:val="008858C0"/>
    <w:rsid w:val="00885D20"/>
    <w:rsid w:val="00886389"/>
    <w:rsid w:val="00886887"/>
    <w:rsid w:val="00886EFA"/>
    <w:rsid w:val="0088709D"/>
    <w:rsid w:val="008876C3"/>
    <w:rsid w:val="00890BF7"/>
    <w:rsid w:val="00890C64"/>
    <w:rsid w:val="00892A15"/>
    <w:rsid w:val="00893BCE"/>
    <w:rsid w:val="00893C47"/>
    <w:rsid w:val="00893E9D"/>
    <w:rsid w:val="00896418"/>
    <w:rsid w:val="0089665A"/>
    <w:rsid w:val="0089687E"/>
    <w:rsid w:val="008973C8"/>
    <w:rsid w:val="008A0D8C"/>
    <w:rsid w:val="008A1DA8"/>
    <w:rsid w:val="008A4024"/>
    <w:rsid w:val="008A47CC"/>
    <w:rsid w:val="008A4915"/>
    <w:rsid w:val="008A4FBB"/>
    <w:rsid w:val="008A5111"/>
    <w:rsid w:val="008A5612"/>
    <w:rsid w:val="008A5AE5"/>
    <w:rsid w:val="008A5ED7"/>
    <w:rsid w:val="008B0560"/>
    <w:rsid w:val="008B0B6F"/>
    <w:rsid w:val="008B1F3D"/>
    <w:rsid w:val="008B20CA"/>
    <w:rsid w:val="008B2A5A"/>
    <w:rsid w:val="008B47B6"/>
    <w:rsid w:val="008B4B7C"/>
    <w:rsid w:val="008B5A24"/>
    <w:rsid w:val="008C04BE"/>
    <w:rsid w:val="008C106E"/>
    <w:rsid w:val="008C1AA0"/>
    <w:rsid w:val="008C1D3F"/>
    <w:rsid w:val="008C320B"/>
    <w:rsid w:val="008C38E3"/>
    <w:rsid w:val="008C4006"/>
    <w:rsid w:val="008C4E68"/>
    <w:rsid w:val="008C639A"/>
    <w:rsid w:val="008C6564"/>
    <w:rsid w:val="008C6C75"/>
    <w:rsid w:val="008C716E"/>
    <w:rsid w:val="008D0108"/>
    <w:rsid w:val="008D093A"/>
    <w:rsid w:val="008D0D7F"/>
    <w:rsid w:val="008D4187"/>
    <w:rsid w:val="008D4245"/>
    <w:rsid w:val="008D4284"/>
    <w:rsid w:val="008D493D"/>
    <w:rsid w:val="008D6DBF"/>
    <w:rsid w:val="008E1812"/>
    <w:rsid w:val="008E26EF"/>
    <w:rsid w:val="008E3069"/>
    <w:rsid w:val="008E3EFF"/>
    <w:rsid w:val="008E57A0"/>
    <w:rsid w:val="008E6451"/>
    <w:rsid w:val="008E6458"/>
    <w:rsid w:val="008E7710"/>
    <w:rsid w:val="008E7FB6"/>
    <w:rsid w:val="008F01A8"/>
    <w:rsid w:val="008F01D5"/>
    <w:rsid w:val="008F094A"/>
    <w:rsid w:val="008F0B02"/>
    <w:rsid w:val="008F1BAD"/>
    <w:rsid w:val="008F1D11"/>
    <w:rsid w:val="008F1E6C"/>
    <w:rsid w:val="008F28FD"/>
    <w:rsid w:val="008F42A8"/>
    <w:rsid w:val="008F4B17"/>
    <w:rsid w:val="008F4E25"/>
    <w:rsid w:val="008F4E3F"/>
    <w:rsid w:val="008F5594"/>
    <w:rsid w:val="008F7652"/>
    <w:rsid w:val="009004D4"/>
    <w:rsid w:val="009015E8"/>
    <w:rsid w:val="00901641"/>
    <w:rsid w:val="00901A80"/>
    <w:rsid w:val="0090232C"/>
    <w:rsid w:val="00903553"/>
    <w:rsid w:val="00903562"/>
    <w:rsid w:val="009035D8"/>
    <w:rsid w:val="00903A61"/>
    <w:rsid w:val="00904111"/>
    <w:rsid w:val="00904448"/>
    <w:rsid w:val="0090569B"/>
    <w:rsid w:val="00905F13"/>
    <w:rsid w:val="0090656F"/>
    <w:rsid w:val="00906EC6"/>
    <w:rsid w:val="0091056D"/>
    <w:rsid w:val="009116DD"/>
    <w:rsid w:val="00911C43"/>
    <w:rsid w:val="00912B1E"/>
    <w:rsid w:val="0091368C"/>
    <w:rsid w:val="00913E31"/>
    <w:rsid w:val="00914098"/>
    <w:rsid w:val="0091438F"/>
    <w:rsid w:val="0091460E"/>
    <w:rsid w:val="0091493C"/>
    <w:rsid w:val="009163D1"/>
    <w:rsid w:val="009166B5"/>
    <w:rsid w:val="00916E66"/>
    <w:rsid w:val="009177CC"/>
    <w:rsid w:val="009178BA"/>
    <w:rsid w:val="00917E44"/>
    <w:rsid w:val="009217AC"/>
    <w:rsid w:val="00921C1E"/>
    <w:rsid w:val="00922933"/>
    <w:rsid w:val="00923FE4"/>
    <w:rsid w:val="009263BA"/>
    <w:rsid w:val="00927CF1"/>
    <w:rsid w:val="00930798"/>
    <w:rsid w:val="00930801"/>
    <w:rsid w:val="00931D85"/>
    <w:rsid w:val="00935F45"/>
    <w:rsid w:val="00936864"/>
    <w:rsid w:val="00940295"/>
    <w:rsid w:val="00940488"/>
    <w:rsid w:val="00940BCC"/>
    <w:rsid w:val="0094196B"/>
    <w:rsid w:val="0094323C"/>
    <w:rsid w:val="009432DF"/>
    <w:rsid w:val="00943870"/>
    <w:rsid w:val="0094396B"/>
    <w:rsid w:val="0094446F"/>
    <w:rsid w:val="00945089"/>
    <w:rsid w:val="00945903"/>
    <w:rsid w:val="0094717B"/>
    <w:rsid w:val="0095007E"/>
    <w:rsid w:val="009505B7"/>
    <w:rsid w:val="00950C3D"/>
    <w:rsid w:val="0095198C"/>
    <w:rsid w:val="00951EB9"/>
    <w:rsid w:val="009520FB"/>
    <w:rsid w:val="0095280D"/>
    <w:rsid w:val="009528EA"/>
    <w:rsid w:val="009537AD"/>
    <w:rsid w:val="00953827"/>
    <w:rsid w:val="00954210"/>
    <w:rsid w:val="00956357"/>
    <w:rsid w:val="00960743"/>
    <w:rsid w:val="00960E16"/>
    <w:rsid w:val="009652A3"/>
    <w:rsid w:val="0096568A"/>
    <w:rsid w:val="009658DE"/>
    <w:rsid w:val="00966FE0"/>
    <w:rsid w:val="0096739C"/>
    <w:rsid w:val="0096742D"/>
    <w:rsid w:val="009679A4"/>
    <w:rsid w:val="00967F76"/>
    <w:rsid w:val="00970DCF"/>
    <w:rsid w:val="009713D2"/>
    <w:rsid w:val="009715FD"/>
    <w:rsid w:val="00971DC6"/>
    <w:rsid w:val="00973B72"/>
    <w:rsid w:val="00974A57"/>
    <w:rsid w:val="00975493"/>
    <w:rsid w:val="0097553A"/>
    <w:rsid w:val="00975CAC"/>
    <w:rsid w:val="009778BF"/>
    <w:rsid w:val="00980312"/>
    <w:rsid w:val="00980BCC"/>
    <w:rsid w:val="009830F6"/>
    <w:rsid w:val="00983D8B"/>
    <w:rsid w:val="00984BC7"/>
    <w:rsid w:val="00985057"/>
    <w:rsid w:val="0098511D"/>
    <w:rsid w:val="009855F9"/>
    <w:rsid w:val="0098745F"/>
    <w:rsid w:val="009906BF"/>
    <w:rsid w:val="00990BC5"/>
    <w:rsid w:val="0099111D"/>
    <w:rsid w:val="009917A1"/>
    <w:rsid w:val="00991FF4"/>
    <w:rsid w:val="00992939"/>
    <w:rsid w:val="00992D49"/>
    <w:rsid w:val="00994052"/>
    <w:rsid w:val="0099448E"/>
    <w:rsid w:val="00994F9C"/>
    <w:rsid w:val="009953A7"/>
    <w:rsid w:val="00995580"/>
    <w:rsid w:val="00996D91"/>
    <w:rsid w:val="009979CC"/>
    <w:rsid w:val="009A081C"/>
    <w:rsid w:val="009A1EBC"/>
    <w:rsid w:val="009A2348"/>
    <w:rsid w:val="009A2AE1"/>
    <w:rsid w:val="009A37F6"/>
    <w:rsid w:val="009A449D"/>
    <w:rsid w:val="009A522B"/>
    <w:rsid w:val="009A6DCC"/>
    <w:rsid w:val="009A73D9"/>
    <w:rsid w:val="009A7B64"/>
    <w:rsid w:val="009B01EA"/>
    <w:rsid w:val="009B0386"/>
    <w:rsid w:val="009B104F"/>
    <w:rsid w:val="009B16C6"/>
    <w:rsid w:val="009B1992"/>
    <w:rsid w:val="009B1A4C"/>
    <w:rsid w:val="009B2B89"/>
    <w:rsid w:val="009B372D"/>
    <w:rsid w:val="009B3A14"/>
    <w:rsid w:val="009B3BC0"/>
    <w:rsid w:val="009B4B6D"/>
    <w:rsid w:val="009B5679"/>
    <w:rsid w:val="009B648D"/>
    <w:rsid w:val="009B6606"/>
    <w:rsid w:val="009B6AB6"/>
    <w:rsid w:val="009C012A"/>
    <w:rsid w:val="009C0856"/>
    <w:rsid w:val="009C0C82"/>
    <w:rsid w:val="009C1304"/>
    <w:rsid w:val="009C1331"/>
    <w:rsid w:val="009C257A"/>
    <w:rsid w:val="009C2F96"/>
    <w:rsid w:val="009C3EB3"/>
    <w:rsid w:val="009C6152"/>
    <w:rsid w:val="009C734A"/>
    <w:rsid w:val="009C7A16"/>
    <w:rsid w:val="009D01E2"/>
    <w:rsid w:val="009D02D7"/>
    <w:rsid w:val="009D0DF1"/>
    <w:rsid w:val="009D0F74"/>
    <w:rsid w:val="009D2CD3"/>
    <w:rsid w:val="009D3011"/>
    <w:rsid w:val="009D32D6"/>
    <w:rsid w:val="009D45B7"/>
    <w:rsid w:val="009D533B"/>
    <w:rsid w:val="009D5687"/>
    <w:rsid w:val="009D7DC9"/>
    <w:rsid w:val="009E2F58"/>
    <w:rsid w:val="009E3220"/>
    <w:rsid w:val="009E3594"/>
    <w:rsid w:val="009E40BF"/>
    <w:rsid w:val="009E4643"/>
    <w:rsid w:val="009E48BE"/>
    <w:rsid w:val="009E492E"/>
    <w:rsid w:val="009E5848"/>
    <w:rsid w:val="009E5957"/>
    <w:rsid w:val="009E67CB"/>
    <w:rsid w:val="009E6C83"/>
    <w:rsid w:val="009E7904"/>
    <w:rsid w:val="009F0C33"/>
    <w:rsid w:val="009F13A1"/>
    <w:rsid w:val="009F19A2"/>
    <w:rsid w:val="009F1A44"/>
    <w:rsid w:val="009F1E54"/>
    <w:rsid w:val="009F26BC"/>
    <w:rsid w:val="009F39E5"/>
    <w:rsid w:val="009F3EEA"/>
    <w:rsid w:val="009F4069"/>
    <w:rsid w:val="009F42D9"/>
    <w:rsid w:val="009F4328"/>
    <w:rsid w:val="009F49ED"/>
    <w:rsid w:val="009F5EF5"/>
    <w:rsid w:val="009F7C4E"/>
    <w:rsid w:val="00A006FC"/>
    <w:rsid w:val="00A01E9A"/>
    <w:rsid w:val="00A0298B"/>
    <w:rsid w:val="00A02E0E"/>
    <w:rsid w:val="00A02EC9"/>
    <w:rsid w:val="00A040B2"/>
    <w:rsid w:val="00A05694"/>
    <w:rsid w:val="00A06838"/>
    <w:rsid w:val="00A0701C"/>
    <w:rsid w:val="00A102CE"/>
    <w:rsid w:val="00A1106F"/>
    <w:rsid w:val="00A11F05"/>
    <w:rsid w:val="00A1222E"/>
    <w:rsid w:val="00A126F1"/>
    <w:rsid w:val="00A12789"/>
    <w:rsid w:val="00A1565C"/>
    <w:rsid w:val="00A1606B"/>
    <w:rsid w:val="00A16969"/>
    <w:rsid w:val="00A17B60"/>
    <w:rsid w:val="00A2060F"/>
    <w:rsid w:val="00A21208"/>
    <w:rsid w:val="00A2163C"/>
    <w:rsid w:val="00A21F61"/>
    <w:rsid w:val="00A24FE7"/>
    <w:rsid w:val="00A26709"/>
    <w:rsid w:val="00A26888"/>
    <w:rsid w:val="00A26F7B"/>
    <w:rsid w:val="00A2781C"/>
    <w:rsid w:val="00A30158"/>
    <w:rsid w:val="00A32D99"/>
    <w:rsid w:val="00A338B7"/>
    <w:rsid w:val="00A340E8"/>
    <w:rsid w:val="00A345DC"/>
    <w:rsid w:val="00A36F2D"/>
    <w:rsid w:val="00A372A0"/>
    <w:rsid w:val="00A37693"/>
    <w:rsid w:val="00A37B11"/>
    <w:rsid w:val="00A37C32"/>
    <w:rsid w:val="00A37C55"/>
    <w:rsid w:val="00A4098C"/>
    <w:rsid w:val="00A42165"/>
    <w:rsid w:val="00A435C7"/>
    <w:rsid w:val="00A43C9F"/>
    <w:rsid w:val="00A4445F"/>
    <w:rsid w:val="00A452E5"/>
    <w:rsid w:val="00A465F4"/>
    <w:rsid w:val="00A4701F"/>
    <w:rsid w:val="00A47201"/>
    <w:rsid w:val="00A5013F"/>
    <w:rsid w:val="00A50214"/>
    <w:rsid w:val="00A516B6"/>
    <w:rsid w:val="00A51F33"/>
    <w:rsid w:val="00A52A61"/>
    <w:rsid w:val="00A52D51"/>
    <w:rsid w:val="00A53814"/>
    <w:rsid w:val="00A54CCC"/>
    <w:rsid w:val="00A54EA0"/>
    <w:rsid w:val="00A57C41"/>
    <w:rsid w:val="00A61918"/>
    <w:rsid w:val="00A61B37"/>
    <w:rsid w:val="00A62D4E"/>
    <w:rsid w:val="00A63060"/>
    <w:rsid w:val="00A643F5"/>
    <w:rsid w:val="00A6510D"/>
    <w:rsid w:val="00A67413"/>
    <w:rsid w:val="00A70F5C"/>
    <w:rsid w:val="00A71BFA"/>
    <w:rsid w:val="00A723EA"/>
    <w:rsid w:val="00A7362D"/>
    <w:rsid w:val="00A73FA3"/>
    <w:rsid w:val="00A74477"/>
    <w:rsid w:val="00A75F19"/>
    <w:rsid w:val="00A779D2"/>
    <w:rsid w:val="00A77F85"/>
    <w:rsid w:val="00A800B8"/>
    <w:rsid w:val="00A80B4A"/>
    <w:rsid w:val="00A80D4C"/>
    <w:rsid w:val="00A8186C"/>
    <w:rsid w:val="00A825CF"/>
    <w:rsid w:val="00A826BB"/>
    <w:rsid w:val="00A82F5D"/>
    <w:rsid w:val="00A84543"/>
    <w:rsid w:val="00A85CEE"/>
    <w:rsid w:val="00A87F81"/>
    <w:rsid w:val="00A9039D"/>
    <w:rsid w:val="00A91417"/>
    <w:rsid w:val="00A92C2C"/>
    <w:rsid w:val="00A92EBF"/>
    <w:rsid w:val="00A932B9"/>
    <w:rsid w:val="00A93925"/>
    <w:rsid w:val="00A9437A"/>
    <w:rsid w:val="00A94C74"/>
    <w:rsid w:val="00AA1DCE"/>
    <w:rsid w:val="00AA1E83"/>
    <w:rsid w:val="00AA2652"/>
    <w:rsid w:val="00AA2751"/>
    <w:rsid w:val="00AA32AB"/>
    <w:rsid w:val="00AA5532"/>
    <w:rsid w:val="00AA5FEE"/>
    <w:rsid w:val="00AA6E2C"/>
    <w:rsid w:val="00AB0B68"/>
    <w:rsid w:val="00AB0E81"/>
    <w:rsid w:val="00AB1187"/>
    <w:rsid w:val="00AB2DD6"/>
    <w:rsid w:val="00AB338C"/>
    <w:rsid w:val="00AB35CB"/>
    <w:rsid w:val="00AB3810"/>
    <w:rsid w:val="00AB4624"/>
    <w:rsid w:val="00AB5670"/>
    <w:rsid w:val="00AB5B7B"/>
    <w:rsid w:val="00AB5DFE"/>
    <w:rsid w:val="00AB642B"/>
    <w:rsid w:val="00AB74BF"/>
    <w:rsid w:val="00AC25BD"/>
    <w:rsid w:val="00AC3206"/>
    <w:rsid w:val="00AC3488"/>
    <w:rsid w:val="00AC3E58"/>
    <w:rsid w:val="00AC44C2"/>
    <w:rsid w:val="00AC49B0"/>
    <w:rsid w:val="00AC666A"/>
    <w:rsid w:val="00AC681B"/>
    <w:rsid w:val="00AC69CA"/>
    <w:rsid w:val="00AD02B9"/>
    <w:rsid w:val="00AD1494"/>
    <w:rsid w:val="00AD15A8"/>
    <w:rsid w:val="00AD15C3"/>
    <w:rsid w:val="00AD2DD9"/>
    <w:rsid w:val="00AD3EAB"/>
    <w:rsid w:val="00AD45A2"/>
    <w:rsid w:val="00AD62A8"/>
    <w:rsid w:val="00AD6F8C"/>
    <w:rsid w:val="00AD715D"/>
    <w:rsid w:val="00AD758A"/>
    <w:rsid w:val="00AE0252"/>
    <w:rsid w:val="00AE0562"/>
    <w:rsid w:val="00AE249A"/>
    <w:rsid w:val="00AE2603"/>
    <w:rsid w:val="00AE28F9"/>
    <w:rsid w:val="00AE3330"/>
    <w:rsid w:val="00AE36B9"/>
    <w:rsid w:val="00AE3CC9"/>
    <w:rsid w:val="00AE4389"/>
    <w:rsid w:val="00AE5EBE"/>
    <w:rsid w:val="00AE61D6"/>
    <w:rsid w:val="00AE6B48"/>
    <w:rsid w:val="00AE7BF0"/>
    <w:rsid w:val="00AF2747"/>
    <w:rsid w:val="00AF3700"/>
    <w:rsid w:val="00AF414A"/>
    <w:rsid w:val="00AF4945"/>
    <w:rsid w:val="00AF49A3"/>
    <w:rsid w:val="00AF5D36"/>
    <w:rsid w:val="00AF6093"/>
    <w:rsid w:val="00AF7CB3"/>
    <w:rsid w:val="00B00D3E"/>
    <w:rsid w:val="00B023CB"/>
    <w:rsid w:val="00B02B50"/>
    <w:rsid w:val="00B033FD"/>
    <w:rsid w:val="00B0384E"/>
    <w:rsid w:val="00B03BEA"/>
    <w:rsid w:val="00B0562D"/>
    <w:rsid w:val="00B05805"/>
    <w:rsid w:val="00B05D7D"/>
    <w:rsid w:val="00B06E0B"/>
    <w:rsid w:val="00B110DC"/>
    <w:rsid w:val="00B11513"/>
    <w:rsid w:val="00B120E0"/>
    <w:rsid w:val="00B14F25"/>
    <w:rsid w:val="00B1633B"/>
    <w:rsid w:val="00B1697B"/>
    <w:rsid w:val="00B16D3B"/>
    <w:rsid w:val="00B203BB"/>
    <w:rsid w:val="00B20A3A"/>
    <w:rsid w:val="00B230D2"/>
    <w:rsid w:val="00B23393"/>
    <w:rsid w:val="00B23B6E"/>
    <w:rsid w:val="00B23D3B"/>
    <w:rsid w:val="00B2402F"/>
    <w:rsid w:val="00B24D4A"/>
    <w:rsid w:val="00B24D75"/>
    <w:rsid w:val="00B24EEB"/>
    <w:rsid w:val="00B26CF4"/>
    <w:rsid w:val="00B2730B"/>
    <w:rsid w:val="00B3044C"/>
    <w:rsid w:val="00B306C6"/>
    <w:rsid w:val="00B3186D"/>
    <w:rsid w:val="00B32A49"/>
    <w:rsid w:val="00B32D85"/>
    <w:rsid w:val="00B33083"/>
    <w:rsid w:val="00B339AE"/>
    <w:rsid w:val="00B36C90"/>
    <w:rsid w:val="00B36F20"/>
    <w:rsid w:val="00B371F6"/>
    <w:rsid w:val="00B372E1"/>
    <w:rsid w:val="00B375D7"/>
    <w:rsid w:val="00B377EA"/>
    <w:rsid w:val="00B378A9"/>
    <w:rsid w:val="00B37C0B"/>
    <w:rsid w:val="00B37F2C"/>
    <w:rsid w:val="00B4114B"/>
    <w:rsid w:val="00B4177D"/>
    <w:rsid w:val="00B41B8A"/>
    <w:rsid w:val="00B41CD2"/>
    <w:rsid w:val="00B430EE"/>
    <w:rsid w:val="00B433FA"/>
    <w:rsid w:val="00B45224"/>
    <w:rsid w:val="00B46944"/>
    <w:rsid w:val="00B46E96"/>
    <w:rsid w:val="00B47234"/>
    <w:rsid w:val="00B502C6"/>
    <w:rsid w:val="00B50D02"/>
    <w:rsid w:val="00B529B5"/>
    <w:rsid w:val="00B55A59"/>
    <w:rsid w:val="00B578FC"/>
    <w:rsid w:val="00B60F96"/>
    <w:rsid w:val="00B615A2"/>
    <w:rsid w:val="00B61A8F"/>
    <w:rsid w:val="00B61B19"/>
    <w:rsid w:val="00B62543"/>
    <w:rsid w:val="00B65A87"/>
    <w:rsid w:val="00B66340"/>
    <w:rsid w:val="00B6659B"/>
    <w:rsid w:val="00B66D66"/>
    <w:rsid w:val="00B67472"/>
    <w:rsid w:val="00B67DB4"/>
    <w:rsid w:val="00B67E16"/>
    <w:rsid w:val="00B70471"/>
    <w:rsid w:val="00B705B7"/>
    <w:rsid w:val="00B7063D"/>
    <w:rsid w:val="00B70CC7"/>
    <w:rsid w:val="00B7125F"/>
    <w:rsid w:val="00B71535"/>
    <w:rsid w:val="00B71F8B"/>
    <w:rsid w:val="00B7205E"/>
    <w:rsid w:val="00B731E6"/>
    <w:rsid w:val="00B73869"/>
    <w:rsid w:val="00B73E37"/>
    <w:rsid w:val="00B76467"/>
    <w:rsid w:val="00B7678E"/>
    <w:rsid w:val="00B770F7"/>
    <w:rsid w:val="00B77CFD"/>
    <w:rsid w:val="00B81B58"/>
    <w:rsid w:val="00B8339B"/>
    <w:rsid w:val="00B833C1"/>
    <w:rsid w:val="00B839DE"/>
    <w:rsid w:val="00B8471F"/>
    <w:rsid w:val="00B85892"/>
    <w:rsid w:val="00B85FF8"/>
    <w:rsid w:val="00B865D2"/>
    <w:rsid w:val="00B87E06"/>
    <w:rsid w:val="00B87E63"/>
    <w:rsid w:val="00B90DDD"/>
    <w:rsid w:val="00B90EFD"/>
    <w:rsid w:val="00B91199"/>
    <w:rsid w:val="00B91CEA"/>
    <w:rsid w:val="00B92822"/>
    <w:rsid w:val="00B932A4"/>
    <w:rsid w:val="00B95F65"/>
    <w:rsid w:val="00B96404"/>
    <w:rsid w:val="00B973AA"/>
    <w:rsid w:val="00BA0658"/>
    <w:rsid w:val="00BA0FB1"/>
    <w:rsid w:val="00BA109F"/>
    <w:rsid w:val="00BA2374"/>
    <w:rsid w:val="00BA28B2"/>
    <w:rsid w:val="00BA5501"/>
    <w:rsid w:val="00BA5E36"/>
    <w:rsid w:val="00BA71D1"/>
    <w:rsid w:val="00BB074A"/>
    <w:rsid w:val="00BB0AAD"/>
    <w:rsid w:val="00BB0BF8"/>
    <w:rsid w:val="00BB1CDD"/>
    <w:rsid w:val="00BB2E8A"/>
    <w:rsid w:val="00BB2E8E"/>
    <w:rsid w:val="00BB3A7F"/>
    <w:rsid w:val="00BB51C1"/>
    <w:rsid w:val="00BB6D6E"/>
    <w:rsid w:val="00BB7C8F"/>
    <w:rsid w:val="00BC0731"/>
    <w:rsid w:val="00BC0858"/>
    <w:rsid w:val="00BC108E"/>
    <w:rsid w:val="00BC2044"/>
    <w:rsid w:val="00BC2ACD"/>
    <w:rsid w:val="00BC3855"/>
    <w:rsid w:val="00BC4857"/>
    <w:rsid w:val="00BC5986"/>
    <w:rsid w:val="00BD0501"/>
    <w:rsid w:val="00BD057B"/>
    <w:rsid w:val="00BD07A3"/>
    <w:rsid w:val="00BD1C64"/>
    <w:rsid w:val="00BD29EB"/>
    <w:rsid w:val="00BD2CA5"/>
    <w:rsid w:val="00BD4807"/>
    <w:rsid w:val="00BD4B49"/>
    <w:rsid w:val="00BD4C89"/>
    <w:rsid w:val="00BD5855"/>
    <w:rsid w:val="00BD5C2B"/>
    <w:rsid w:val="00BE0F1A"/>
    <w:rsid w:val="00BE13D0"/>
    <w:rsid w:val="00BE1983"/>
    <w:rsid w:val="00BE1EE5"/>
    <w:rsid w:val="00BE3F83"/>
    <w:rsid w:val="00BE429B"/>
    <w:rsid w:val="00BE47CB"/>
    <w:rsid w:val="00BE492E"/>
    <w:rsid w:val="00BE4B29"/>
    <w:rsid w:val="00BE4B50"/>
    <w:rsid w:val="00BE70BE"/>
    <w:rsid w:val="00BF21E4"/>
    <w:rsid w:val="00BF30B5"/>
    <w:rsid w:val="00BF367C"/>
    <w:rsid w:val="00BF3936"/>
    <w:rsid w:val="00BF39FB"/>
    <w:rsid w:val="00BF516E"/>
    <w:rsid w:val="00BF5481"/>
    <w:rsid w:val="00BF5EB6"/>
    <w:rsid w:val="00BF6069"/>
    <w:rsid w:val="00BF6D35"/>
    <w:rsid w:val="00BF78C3"/>
    <w:rsid w:val="00BF7B39"/>
    <w:rsid w:val="00C005FF"/>
    <w:rsid w:val="00C01413"/>
    <w:rsid w:val="00C03B2D"/>
    <w:rsid w:val="00C040D8"/>
    <w:rsid w:val="00C04B88"/>
    <w:rsid w:val="00C04F31"/>
    <w:rsid w:val="00C051E1"/>
    <w:rsid w:val="00C06D38"/>
    <w:rsid w:val="00C107FA"/>
    <w:rsid w:val="00C1123C"/>
    <w:rsid w:val="00C11384"/>
    <w:rsid w:val="00C11C29"/>
    <w:rsid w:val="00C12374"/>
    <w:rsid w:val="00C129E0"/>
    <w:rsid w:val="00C12A6A"/>
    <w:rsid w:val="00C134B7"/>
    <w:rsid w:val="00C13B6A"/>
    <w:rsid w:val="00C14AD6"/>
    <w:rsid w:val="00C15558"/>
    <w:rsid w:val="00C160F6"/>
    <w:rsid w:val="00C21140"/>
    <w:rsid w:val="00C2303E"/>
    <w:rsid w:val="00C23286"/>
    <w:rsid w:val="00C240C3"/>
    <w:rsid w:val="00C248F5"/>
    <w:rsid w:val="00C24D82"/>
    <w:rsid w:val="00C24EAB"/>
    <w:rsid w:val="00C2517B"/>
    <w:rsid w:val="00C25361"/>
    <w:rsid w:val="00C25977"/>
    <w:rsid w:val="00C26234"/>
    <w:rsid w:val="00C26475"/>
    <w:rsid w:val="00C26766"/>
    <w:rsid w:val="00C30303"/>
    <w:rsid w:val="00C32AAA"/>
    <w:rsid w:val="00C33709"/>
    <w:rsid w:val="00C33AED"/>
    <w:rsid w:val="00C34097"/>
    <w:rsid w:val="00C340F3"/>
    <w:rsid w:val="00C3484C"/>
    <w:rsid w:val="00C355B9"/>
    <w:rsid w:val="00C36528"/>
    <w:rsid w:val="00C36B3E"/>
    <w:rsid w:val="00C37C32"/>
    <w:rsid w:val="00C40BF3"/>
    <w:rsid w:val="00C4101F"/>
    <w:rsid w:val="00C4134C"/>
    <w:rsid w:val="00C41BE0"/>
    <w:rsid w:val="00C4236D"/>
    <w:rsid w:val="00C42E3C"/>
    <w:rsid w:val="00C436FA"/>
    <w:rsid w:val="00C45FAA"/>
    <w:rsid w:val="00C460E6"/>
    <w:rsid w:val="00C47148"/>
    <w:rsid w:val="00C4730F"/>
    <w:rsid w:val="00C4767B"/>
    <w:rsid w:val="00C47E0A"/>
    <w:rsid w:val="00C50711"/>
    <w:rsid w:val="00C515D2"/>
    <w:rsid w:val="00C51FF5"/>
    <w:rsid w:val="00C52444"/>
    <w:rsid w:val="00C527B1"/>
    <w:rsid w:val="00C53414"/>
    <w:rsid w:val="00C55FE5"/>
    <w:rsid w:val="00C56509"/>
    <w:rsid w:val="00C6033B"/>
    <w:rsid w:val="00C605BD"/>
    <w:rsid w:val="00C6116E"/>
    <w:rsid w:val="00C61DB0"/>
    <w:rsid w:val="00C6280D"/>
    <w:rsid w:val="00C62BE4"/>
    <w:rsid w:val="00C636B7"/>
    <w:rsid w:val="00C643E8"/>
    <w:rsid w:val="00C649D2"/>
    <w:rsid w:val="00C65147"/>
    <w:rsid w:val="00C66005"/>
    <w:rsid w:val="00C66409"/>
    <w:rsid w:val="00C66F3F"/>
    <w:rsid w:val="00C707E0"/>
    <w:rsid w:val="00C720C9"/>
    <w:rsid w:val="00C744C7"/>
    <w:rsid w:val="00C74D66"/>
    <w:rsid w:val="00C74D81"/>
    <w:rsid w:val="00C74DFA"/>
    <w:rsid w:val="00C751DD"/>
    <w:rsid w:val="00C753EB"/>
    <w:rsid w:val="00C76371"/>
    <w:rsid w:val="00C764B6"/>
    <w:rsid w:val="00C769EE"/>
    <w:rsid w:val="00C76C29"/>
    <w:rsid w:val="00C76E1A"/>
    <w:rsid w:val="00C774C1"/>
    <w:rsid w:val="00C775AF"/>
    <w:rsid w:val="00C77807"/>
    <w:rsid w:val="00C82987"/>
    <w:rsid w:val="00C832E4"/>
    <w:rsid w:val="00C83E07"/>
    <w:rsid w:val="00C83EEF"/>
    <w:rsid w:val="00C84AC5"/>
    <w:rsid w:val="00C84FE6"/>
    <w:rsid w:val="00C85402"/>
    <w:rsid w:val="00C858B7"/>
    <w:rsid w:val="00C86847"/>
    <w:rsid w:val="00C90880"/>
    <w:rsid w:val="00C90CEA"/>
    <w:rsid w:val="00C911D6"/>
    <w:rsid w:val="00C91365"/>
    <w:rsid w:val="00C9292F"/>
    <w:rsid w:val="00C92AE3"/>
    <w:rsid w:val="00C9466F"/>
    <w:rsid w:val="00C95252"/>
    <w:rsid w:val="00C9612B"/>
    <w:rsid w:val="00C962F2"/>
    <w:rsid w:val="00C96AE0"/>
    <w:rsid w:val="00C97235"/>
    <w:rsid w:val="00C9729A"/>
    <w:rsid w:val="00C9793F"/>
    <w:rsid w:val="00CA0810"/>
    <w:rsid w:val="00CA3A62"/>
    <w:rsid w:val="00CA4524"/>
    <w:rsid w:val="00CA4BF6"/>
    <w:rsid w:val="00CA4D31"/>
    <w:rsid w:val="00CA4FCA"/>
    <w:rsid w:val="00CA5E64"/>
    <w:rsid w:val="00CA7AFA"/>
    <w:rsid w:val="00CB20AD"/>
    <w:rsid w:val="00CB252A"/>
    <w:rsid w:val="00CB2E9F"/>
    <w:rsid w:val="00CB317B"/>
    <w:rsid w:val="00CB3605"/>
    <w:rsid w:val="00CB3FAB"/>
    <w:rsid w:val="00CB52EC"/>
    <w:rsid w:val="00CB67A7"/>
    <w:rsid w:val="00CB68E5"/>
    <w:rsid w:val="00CB7259"/>
    <w:rsid w:val="00CB7BC6"/>
    <w:rsid w:val="00CC06A3"/>
    <w:rsid w:val="00CC1EA5"/>
    <w:rsid w:val="00CC2043"/>
    <w:rsid w:val="00CC24A7"/>
    <w:rsid w:val="00CC26B6"/>
    <w:rsid w:val="00CC2CD4"/>
    <w:rsid w:val="00CC326B"/>
    <w:rsid w:val="00CC45E6"/>
    <w:rsid w:val="00CC464E"/>
    <w:rsid w:val="00CC4E0B"/>
    <w:rsid w:val="00CC6067"/>
    <w:rsid w:val="00CC61AF"/>
    <w:rsid w:val="00CC6E1B"/>
    <w:rsid w:val="00CD05E0"/>
    <w:rsid w:val="00CD1805"/>
    <w:rsid w:val="00CD18D0"/>
    <w:rsid w:val="00CD18F7"/>
    <w:rsid w:val="00CD34C5"/>
    <w:rsid w:val="00CD3815"/>
    <w:rsid w:val="00CD3C01"/>
    <w:rsid w:val="00CD3CA3"/>
    <w:rsid w:val="00CD4201"/>
    <w:rsid w:val="00CD4EA1"/>
    <w:rsid w:val="00CD632D"/>
    <w:rsid w:val="00CE035D"/>
    <w:rsid w:val="00CE0B2F"/>
    <w:rsid w:val="00CE0D53"/>
    <w:rsid w:val="00CE1378"/>
    <w:rsid w:val="00CE3573"/>
    <w:rsid w:val="00CE3C51"/>
    <w:rsid w:val="00CE4B08"/>
    <w:rsid w:val="00CE4B1D"/>
    <w:rsid w:val="00CE56E7"/>
    <w:rsid w:val="00CE5D37"/>
    <w:rsid w:val="00CE5F48"/>
    <w:rsid w:val="00CE79A5"/>
    <w:rsid w:val="00CE7D6C"/>
    <w:rsid w:val="00CF08EB"/>
    <w:rsid w:val="00CF1F0F"/>
    <w:rsid w:val="00CF32B8"/>
    <w:rsid w:val="00CF331A"/>
    <w:rsid w:val="00CF356D"/>
    <w:rsid w:val="00CF35FC"/>
    <w:rsid w:val="00CF4324"/>
    <w:rsid w:val="00CF49D8"/>
    <w:rsid w:val="00CF4E8C"/>
    <w:rsid w:val="00CF6766"/>
    <w:rsid w:val="00CF67BF"/>
    <w:rsid w:val="00CF71A8"/>
    <w:rsid w:val="00CF7DD6"/>
    <w:rsid w:val="00D02635"/>
    <w:rsid w:val="00D02B99"/>
    <w:rsid w:val="00D031B2"/>
    <w:rsid w:val="00D05192"/>
    <w:rsid w:val="00D06154"/>
    <w:rsid w:val="00D06165"/>
    <w:rsid w:val="00D104BC"/>
    <w:rsid w:val="00D10C85"/>
    <w:rsid w:val="00D11667"/>
    <w:rsid w:val="00D1202F"/>
    <w:rsid w:val="00D138EC"/>
    <w:rsid w:val="00D14321"/>
    <w:rsid w:val="00D1554F"/>
    <w:rsid w:val="00D163C9"/>
    <w:rsid w:val="00D16A39"/>
    <w:rsid w:val="00D17087"/>
    <w:rsid w:val="00D172F2"/>
    <w:rsid w:val="00D20879"/>
    <w:rsid w:val="00D210DF"/>
    <w:rsid w:val="00D21C6E"/>
    <w:rsid w:val="00D23F8B"/>
    <w:rsid w:val="00D25681"/>
    <w:rsid w:val="00D25916"/>
    <w:rsid w:val="00D25B81"/>
    <w:rsid w:val="00D26AC2"/>
    <w:rsid w:val="00D26B07"/>
    <w:rsid w:val="00D301DD"/>
    <w:rsid w:val="00D30A25"/>
    <w:rsid w:val="00D30C76"/>
    <w:rsid w:val="00D318FD"/>
    <w:rsid w:val="00D31C5F"/>
    <w:rsid w:val="00D332E1"/>
    <w:rsid w:val="00D34196"/>
    <w:rsid w:val="00D353B9"/>
    <w:rsid w:val="00D359B0"/>
    <w:rsid w:val="00D359EE"/>
    <w:rsid w:val="00D35F1F"/>
    <w:rsid w:val="00D40DFF"/>
    <w:rsid w:val="00D428A2"/>
    <w:rsid w:val="00D42DAA"/>
    <w:rsid w:val="00D4311D"/>
    <w:rsid w:val="00D43467"/>
    <w:rsid w:val="00D44100"/>
    <w:rsid w:val="00D443CD"/>
    <w:rsid w:val="00D45016"/>
    <w:rsid w:val="00D46BA2"/>
    <w:rsid w:val="00D470F3"/>
    <w:rsid w:val="00D478BB"/>
    <w:rsid w:val="00D47FA4"/>
    <w:rsid w:val="00D51B7A"/>
    <w:rsid w:val="00D52322"/>
    <w:rsid w:val="00D52C74"/>
    <w:rsid w:val="00D52DE5"/>
    <w:rsid w:val="00D52F90"/>
    <w:rsid w:val="00D531A9"/>
    <w:rsid w:val="00D53E5D"/>
    <w:rsid w:val="00D540B9"/>
    <w:rsid w:val="00D54109"/>
    <w:rsid w:val="00D547DE"/>
    <w:rsid w:val="00D554B5"/>
    <w:rsid w:val="00D554DC"/>
    <w:rsid w:val="00D56802"/>
    <w:rsid w:val="00D56D73"/>
    <w:rsid w:val="00D56D9A"/>
    <w:rsid w:val="00D615DF"/>
    <w:rsid w:val="00D6297F"/>
    <w:rsid w:val="00D62D31"/>
    <w:rsid w:val="00D6367F"/>
    <w:rsid w:val="00D644AC"/>
    <w:rsid w:val="00D6484B"/>
    <w:rsid w:val="00D64D4E"/>
    <w:rsid w:val="00D653CB"/>
    <w:rsid w:val="00D65D2C"/>
    <w:rsid w:val="00D6716F"/>
    <w:rsid w:val="00D67785"/>
    <w:rsid w:val="00D679C4"/>
    <w:rsid w:val="00D67AA6"/>
    <w:rsid w:val="00D7084C"/>
    <w:rsid w:val="00D709B1"/>
    <w:rsid w:val="00D70EE8"/>
    <w:rsid w:val="00D71643"/>
    <w:rsid w:val="00D72780"/>
    <w:rsid w:val="00D72C5C"/>
    <w:rsid w:val="00D730BB"/>
    <w:rsid w:val="00D730BC"/>
    <w:rsid w:val="00D73123"/>
    <w:rsid w:val="00D7317C"/>
    <w:rsid w:val="00D7371A"/>
    <w:rsid w:val="00D7382A"/>
    <w:rsid w:val="00D73C08"/>
    <w:rsid w:val="00D749D6"/>
    <w:rsid w:val="00D7510F"/>
    <w:rsid w:val="00D75465"/>
    <w:rsid w:val="00D75842"/>
    <w:rsid w:val="00D75A4E"/>
    <w:rsid w:val="00D76D62"/>
    <w:rsid w:val="00D774F6"/>
    <w:rsid w:val="00D77E1A"/>
    <w:rsid w:val="00D77FDF"/>
    <w:rsid w:val="00D80206"/>
    <w:rsid w:val="00D804C9"/>
    <w:rsid w:val="00D807B8"/>
    <w:rsid w:val="00D80EAA"/>
    <w:rsid w:val="00D8168E"/>
    <w:rsid w:val="00D84052"/>
    <w:rsid w:val="00D85C81"/>
    <w:rsid w:val="00D86983"/>
    <w:rsid w:val="00D86B23"/>
    <w:rsid w:val="00D86C1E"/>
    <w:rsid w:val="00D86FF4"/>
    <w:rsid w:val="00D90516"/>
    <w:rsid w:val="00D91044"/>
    <w:rsid w:val="00D92262"/>
    <w:rsid w:val="00D92348"/>
    <w:rsid w:val="00D92A15"/>
    <w:rsid w:val="00D93E37"/>
    <w:rsid w:val="00D94991"/>
    <w:rsid w:val="00D951AE"/>
    <w:rsid w:val="00D95580"/>
    <w:rsid w:val="00D965B6"/>
    <w:rsid w:val="00D96849"/>
    <w:rsid w:val="00DA12AE"/>
    <w:rsid w:val="00DA1851"/>
    <w:rsid w:val="00DA1B76"/>
    <w:rsid w:val="00DA1FD5"/>
    <w:rsid w:val="00DA2893"/>
    <w:rsid w:val="00DA3980"/>
    <w:rsid w:val="00DA4B06"/>
    <w:rsid w:val="00DA6F03"/>
    <w:rsid w:val="00DA7018"/>
    <w:rsid w:val="00DA7B4D"/>
    <w:rsid w:val="00DA7EEF"/>
    <w:rsid w:val="00DA7FB6"/>
    <w:rsid w:val="00DB03E4"/>
    <w:rsid w:val="00DB09B5"/>
    <w:rsid w:val="00DB0BC0"/>
    <w:rsid w:val="00DB1901"/>
    <w:rsid w:val="00DB2CFB"/>
    <w:rsid w:val="00DB2EA7"/>
    <w:rsid w:val="00DB3C87"/>
    <w:rsid w:val="00DB4177"/>
    <w:rsid w:val="00DB5A33"/>
    <w:rsid w:val="00DB68DC"/>
    <w:rsid w:val="00DB7423"/>
    <w:rsid w:val="00DB76C3"/>
    <w:rsid w:val="00DC188C"/>
    <w:rsid w:val="00DC30F5"/>
    <w:rsid w:val="00DC32AB"/>
    <w:rsid w:val="00DC41B9"/>
    <w:rsid w:val="00DC7F7F"/>
    <w:rsid w:val="00DD02E3"/>
    <w:rsid w:val="00DD0744"/>
    <w:rsid w:val="00DD0C43"/>
    <w:rsid w:val="00DD2658"/>
    <w:rsid w:val="00DD2B43"/>
    <w:rsid w:val="00DD311B"/>
    <w:rsid w:val="00DD3C43"/>
    <w:rsid w:val="00DD49B0"/>
    <w:rsid w:val="00DD5527"/>
    <w:rsid w:val="00DD5A82"/>
    <w:rsid w:val="00DD6543"/>
    <w:rsid w:val="00DE053B"/>
    <w:rsid w:val="00DE1D69"/>
    <w:rsid w:val="00DE1F22"/>
    <w:rsid w:val="00DE2552"/>
    <w:rsid w:val="00DE264D"/>
    <w:rsid w:val="00DE2800"/>
    <w:rsid w:val="00DE3DA3"/>
    <w:rsid w:val="00DE43B6"/>
    <w:rsid w:val="00DE7052"/>
    <w:rsid w:val="00DE7A01"/>
    <w:rsid w:val="00DE7FC6"/>
    <w:rsid w:val="00DF0718"/>
    <w:rsid w:val="00DF0FCA"/>
    <w:rsid w:val="00DF3C08"/>
    <w:rsid w:val="00DF3C6E"/>
    <w:rsid w:val="00DF4934"/>
    <w:rsid w:val="00DF4B0D"/>
    <w:rsid w:val="00DF5201"/>
    <w:rsid w:val="00DF5307"/>
    <w:rsid w:val="00DF6A6F"/>
    <w:rsid w:val="00DF6D92"/>
    <w:rsid w:val="00DF6DF4"/>
    <w:rsid w:val="00DF6E24"/>
    <w:rsid w:val="00E006DC"/>
    <w:rsid w:val="00E00950"/>
    <w:rsid w:val="00E01454"/>
    <w:rsid w:val="00E018B6"/>
    <w:rsid w:val="00E019FE"/>
    <w:rsid w:val="00E02103"/>
    <w:rsid w:val="00E02214"/>
    <w:rsid w:val="00E0255F"/>
    <w:rsid w:val="00E03295"/>
    <w:rsid w:val="00E03CD8"/>
    <w:rsid w:val="00E04FAB"/>
    <w:rsid w:val="00E05403"/>
    <w:rsid w:val="00E061AC"/>
    <w:rsid w:val="00E07A81"/>
    <w:rsid w:val="00E07CD7"/>
    <w:rsid w:val="00E11008"/>
    <w:rsid w:val="00E110AD"/>
    <w:rsid w:val="00E12643"/>
    <w:rsid w:val="00E12740"/>
    <w:rsid w:val="00E14CAF"/>
    <w:rsid w:val="00E14E5E"/>
    <w:rsid w:val="00E15274"/>
    <w:rsid w:val="00E158F8"/>
    <w:rsid w:val="00E16A94"/>
    <w:rsid w:val="00E212E3"/>
    <w:rsid w:val="00E22E85"/>
    <w:rsid w:val="00E24763"/>
    <w:rsid w:val="00E268FE"/>
    <w:rsid w:val="00E26E4B"/>
    <w:rsid w:val="00E300BC"/>
    <w:rsid w:val="00E30307"/>
    <w:rsid w:val="00E33C92"/>
    <w:rsid w:val="00E3400C"/>
    <w:rsid w:val="00E34450"/>
    <w:rsid w:val="00E3460F"/>
    <w:rsid w:val="00E34D99"/>
    <w:rsid w:val="00E35172"/>
    <w:rsid w:val="00E35D24"/>
    <w:rsid w:val="00E366A9"/>
    <w:rsid w:val="00E37E87"/>
    <w:rsid w:val="00E40BF7"/>
    <w:rsid w:val="00E42887"/>
    <w:rsid w:val="00E4370E"/>
    <w:rsid w:val="00E440DC"/>
    <w:rsid w:val="00E442F2"/>
    <w:rsid w:val="00E45AC4"/>
    <w:rsid w:val="00E45FD2"/>
    <w:rsid w:val="00E46FB7"/>
    <w:rsid w:val="00E47AA5"/>
    <w:rsid w:val="00E501FB"/>
    <w:rsid w:val="00E52875"/>
    <w:rsid w:val="00E53146"/>
    <w:rsid w:val="00E53E66"/>
    <w:rsid w:val="00E5502C"/>
    <w:rsid w:val="00E557A1"/>
    <w:rsid w:val="00E5616B"/>
    <w:rsid w:val="00E56521"/>
    <w:rsid w:val="00E60FC1"/>
    <w:rsid w:val="00E61700"/>
    <w:rsid w:val="00E61CE0"/>
    <w:rsid w:val="00E62185"/>
    <w:rsid w:val="00E63821"/>
    <w:rsid w:val="00E638D2"/>
    <w:rsid w:val="00E6390E"/>
    <w:rsid w:val="00E63B86"/>
    <w:rsid w:val="00E63F0D"/>
    <w:rsid w:val="00E6412B"/>
    <w:rsid w:val="00E64C3C"/>
    <w:rsid w:val="00E65338"/>
    <w:rsid w:val="00E65687"/>
    <w:rsid w:val="00E65F68"/>
    <w:rsid w:val="00E66E5E"/>
    <w:rsid w:val="00E66FC6"/>
    <w:rsid w:val="00E675C4"/>
    <w:rsid w:val="00E676CB"/>
    <w:rsid w:val="00E7126E"/>
    <w:rsid w:val="00E71565"/>
    <w:rsid w:val="00E71712"/>
    <w:rsid w:val="00E72E1C"/>
    <w:rsid w:val="00E731F8"/>
    <w:rsid w:val="00E73DD1"/>
    <w:rsid w:val="00E74649"/>
    <w:rsid w:val="00E74A4D"/>
    <w:rsid w:val="00E74ADE"/>
    <w:rsid w:val="00E7602D"/>
    <w:rsid w:val="00E76495"/>
    <w:rsid w:val="00E7718D"/>
    <w:rsid w:val="00E775FC"/>
    <w:rsid w:val="00E80478"/>
    <w:rsid w:val="00E839AB"/>
    <w:rsid w:val="00E84FB3"/>
    <w:rsid w:val="00E86E9D"/>
    <w:rsid w:val="00E910EA"/>
    <w:rsid w:val="00E91E65"/>
    <w:rsid w:val="00E948C3"/>
    <w:rsid w:val="00E959FD"/>
    <w:rsid w:val="00E97346"/>
    <w:rsid w:val="00E9743F"/>
    <w:rsid w:val="00EA0296"/>
    <w:rsid w:val="00EA138D"/>
    <w:rsid w:val="00EA222F"/>
    <w:rsid w:val="00EA3756"/>
    <w:rsid w:val="00EA5A01"/>
    <w:rsid w:val="00EA696E"/>
    <w:rsid w:val="00EB003F"/>
    <w:rsid w:val="00EB0126"/>
    <w:rsid w:val="00EB1823"/>
    <w:rsid w:val="00EB1ED1"/>
    <w:rsid w:val="00EB2803"/>
    <w:rsid w:val="00EB2FBF"/>
    <w:rsid w:val="00EB360C"/>
    <w:rsid w:val="00EB3D12"/>
    <w:rsid w:val="00EB43B4"/>
    <w:rsid w:val="00EB45EC"/>
    <w:rsid w:val="00EB5460"/>
    <w:rsid w:val="00EB6125"/>
    <w:rsid w:val="00EB6E9D"/>
    <w:rsid w:val="00EB7051"/>
    <w:rsid w:val="00EB774B"/>
    <w:rsid w:val="00EB7E41"/>
    <w:rsid w:val="00EC09FE"/>
    <w:rsid w:val="00EC1A80"/>
    <w:rsid w:val="00EC223F"/>
    <w:rsid w:val="00EC344A"/>
    <w:rsid w:val="00EC39C0"/>
    <w:rsid w:val="00EC4009"/>
    <w:rsid w:val="00EC408A"/>
    <w:rsid w:val="00EC5311"/>
    <w:rsid w:val="00EC6C49"/>
    <w:rsid w:val="00ED0EF8"/>
    <w:rsid w:val="00ED1C6A"/>
    <w:rsid w:val="00ED1CC2"/>
    <w:rsid w:val="00ED2D13"/>
    <w:rsid w:val="00ED3262"/>
    <w:rsid w:val="00ED47BD"/>
    <w:rsid w:val="00ED5175"/>
    <w:rsid w:val="00ED579E"/>
    <w:rsid w:val="00ED7FEE"/>
    <w:rsid w:val="00EE12F7"/>
    <w:rsid w:val="00EE2778"/>
    <w:rsid w:val="00EE4172"/>
    <w:rsid w:val="00EF0FE7"/>
    <w:rsid w:val="00EF11A3"/>
    <w:rsid w:val="00EF3076"/>
    <w:rsid w:val="00EF4BF9"/>
    <w:rsid w:val="00EF5C8A"/>
    <w:rsid w:val="00EF5D8A"/>
    <w:rsid w:val="00EF5F15"/>
    <w:rsid w:val="00EF73A7"/>
    <w:rsid w:val="00EF7929"/>
    <w:rsid w:val="00F01A1D"/>
    <w:rsid w:val="00F03FD5"/>
    <w:rsid w:val="00F04D82"/>
    <w:rsid w:val="00F05974"/>
    <w:rsid w:val="00F05D1A"/>
    <w:rsid w:val="00F068E8"/>
    <w:rsid w:val="00F06F9D"/>
    <w:rsid w:val="00F07AD7"/>
    <w:rsid w:val="00F07D68"/>
    <w:rsid w:val="00F108F1"/>
    <w:rsid w:val="00F10DBC"/>
    <w:rsid w:val="00F113D9"/>
    <w:rsid w:val="00F1170F"/>
    <w:rsid w:val="00F1206B"/>
    <w:rsid w:val="00F12327"/>
    <w:rsid w:val="00F12EAD"/>
    <w:rsid w:val="00F1306C"/>
    <w:rsid w:val="00F130A0"/>
    <w:rsid w:val="00F1331D"/>
    <w:rsid w:val="00F13862"/>
    <w:rsid w:val="00F14178"/>
    <w:rsid w:val="00F16753"/>
    <w:rsid w:val="00F16C98"/>
    <w:rsid w:val="00F17411"/>
    <w:rsid w:val="00F175FB"/>
    <w:rsid w:val="00F177E0"/>
    <w:rsid w:val="00F17E84"/>
    <w:rsid w:val="00F17E9E"/>
    <w:rsid w:val="00F2094A"/>
    <w:rsid w:val="00F20DA5"/>
    <w:rsid w:val="00F2137D"/>
    <w:rsid w:val="00F2159E"/>
    <w:rsid w:val="00F22BAD"/>
    <w:rsid w:val="00F23057"/>
    <w:rsid w:val="00F2305A"/>
    <w:rsid w:val="00F24180"/>
    <w:rsid w:val="00F24700"/>
    <w:rsid w:val="00F24F27"/>
    <w:rsid w:val="00F26EEA"/>
    <w:rsid w:val="00F27518"/>
    <w:rsid w:val="00F27B26"/>
    <w:rsid w:val="00F31357"/>
    <w:rsid w:val="00F31819"/>
    <w:rsid w:val="00F319A9"/>
    <w:rsid w:val="00F31B5F"/>
    <w:rsid w:val="00F32233"/>
    <w:rsid w:val="00F3325F"/>
    <w:rsid w:val="00F341AB"/>
    <w:rsid w:val="00F341E7"/>
    <w:rsid w:val="00F344CD"/>
    <w:rsid w:val="00F345C1"/>
    <w:rsid w:val="00F346EE"/>
    <w:rsid w:val="00F34768"/>
    <w:rsid w:val="00F35454"/>
    <w:rsid w:val="00F35F09"/>
    <w:rsid w:val="00F37CEB"/>
    <w:rsid w:val="00F37ECE"/>
    <w:rsid w:val="00F4006F"/>
    <w:rsid w:val="00F42170"/>
    <w:rsid w:val="00F42183"/>
    <w:rsid w:val="00F4234B"/>
    <w:rsid w:val="00F42F6F"/>
    <w:rsid w:val="00F4300D"/>
    <w:rsid w:val="00F43559"/>
    <w:rsid w:val="00F44756"/>
    <w:rsid w:val="00F44DE9"/>
    <w:rsid w:val="00F452AC"/>
    <w:rsid w:val="00F45684"/>
    <w:rsid w:val="00F50363"/>
    <w:rsid w:val="00F50AAB"/>
    <w:rsid w:val="00F50ED6"/>
    <w:rsid w:val="00F50FDE"/>
    <w:rsid w:val="00F5101B"/>
    <w:rsid w:val="00F511B1"/>
    <w:rsid w:val="00F51632"/>
    <w:rsid w:val="00F518C4"/>
    <w:rsid w:val="00F51926"/>
    <w:rsid w:val="00F51F4E"/>
    <w:rsid w:val="00F52EE7"/>
    <w:rsid w:val="00F54254"/>
    <w:rsid w:val="00F54EFF"/>
    <w:rsid w:val="00F57009"/>
    <w:rsid w:val="00F60650"/>
    <w:rsid w:val="00F60971"/>
    <w:rsid w:val="00F657EC"/>
    <w:rsid w:val="00F6582A"/>
    <w:rsid w:val="00F65D7F"/>
    <w:rsid w:val="00F668D6"/>
    <w:rsid w:val="00F66E9A"/>
    <w:rsid w:val="00F6707A"/>
    <w:rsid w:val="00F678F1"/>
    <w:rsid w:val="00F71535"/>
    <w:rsid w:val="00F7163B"/>
    <w:rsid w:val="00F716C6"/>
    <w:rsid w:val="00F726A0"/>
    <w:rsid w:val="00F73ADC"/>
    <w:rsid w:val="00F7427F"/>
    <w:rsid w:val="00F74E04"/>
    <w:rsid w:val="00F75156"/>
    <w:rsid w:val="00F762AA"/>
    <w:rsid w:val="00F77457"/>
    <w:rsid w:val="00F80FD0"/>
    <w:rsid w:val="00F818C7"/>
    <w:rsid w:val="00F8296A"/>
    <w:rsid w:val="00F8302E"/>
    <w:rsid w:val="00F8352E"/>
    <w:rsid w:val="00F8395B"/>
    <w:rsid w:val="00F83965"/>
    <w:rsid w:val="00F83C75"/>
    <w:rsid w:val="00F85901"/>
    <w:rsid w:val="00F867CF"/>
    <w:rsid w:val="00F90948"/>
    <w:rsid w:val="00F91DB9"/>
    <w:rsid w:val="00F920CA"/>
    <w:rsid w:val="00F9247A"/>
    <w:rsid w:val="00F92F9C"/>
    <w:rsid w:val="00F931C7"/>
    <w:rsid w:val="00F9344C"/>
    <w:rsid w:val="00F93DB7"/>
    <w:rsid w:val="00F944BF"/>
    <w:rsid w:val="00F94E4D"/>
    <w:rsid w:val="00F9525D"/>
    <w:rsid w:val="00F95CC5"/>
    <w:rsid w:val="00F95EA5"/>
    <w:rsid w:val="00F9600C"/>
    <w:rsid w:val="00F96321"/>
    <w:rsid w:val="00F9676A"/>
    <w:rsid w:val="00F96B1D"/>
    <w:rsid w:val="00F973B0"/>
    <w:rsid w:val="00F976FF"/>
    <w:rsid w:val="00F97DDA"/>
    <w:rsid w:val="00FA0908"/>
    <w:rsid w:val="00FA0C4D"/>
    <w:rsid w:val="00FA2889"/>
    <w:rsid w:val="00FA2B6F"/>
    <w:rsid w:val="00FA3260"/>
    <w:rsid w:val="00FA3298"/>
    <w:rsid w:val="00FA37B4"/>
    <w:rsid w:val="00FA4AA8"/>
    <w:rsid w:val="00FA6942"/>
    <w:rsid w:val="00FA6F1B"/>
    <w:rsid w:val="00FB006C"/>
    <w:rsid w:val="00FB0510"/>
    <w:rsid w:val="00FB0AC9"/>
    <w:rsid w:val="00FB112C"/>
    <w:rsid w:val="00FB1362"/>
    <w:rsid w:val="00FB14EF"/>
    <w:rsid w:val="00FB1794"/>
    <w:rsid w:val="00FB17F8"/>
    <w:rsid w:val="00FB1EE2"/>
    <w:rsid w:val="00FB25F0"/>
    <w:rsid w:val="00FB3C68"/>
    <w:rsid w:val="00FB3CBB"/>
    <w:rsid w:val="00FB3E4F"/>
    <w:rsid w:val="00FB40FB"/>
    <w:rsid w:val="00FB45C8"/>
    <w:rsid w:val="00FB4CC8"/>
    <w:rsid w:val="00FB55D8"/>
    <w:rsid w:val="00FB5C19"/>
    <w:rsid w:val="00FB72DB"/>
    <w:rsid w:val="00FB7E58"/>
    <w:rsid w:val="00FC037B"/>
    <w:rsid w:val="00FC0A60"/>
    <w:rsid w:val="00FC16EF"/>
    <w:rsid w:val="00FC2326"/>
    <w:rsid w:val="00FC3CD8"/>
    <w:rsid w:val="00FC3EAD"/>
    <w:rsid w:val="00FC3F83"/>
    <w:rsid w:val="00FC4308"/>
    <w:rsid w:val="00FC4B75"/>
    <w:rsid w:val="00FC4BB1"/>
    <w:rsid w:val="00FC5764"/>
    <w:rsid w:val="00FC6EC9"/>
    <w:rsid w:val="00FC765D"/>
    <w:rsid w:val="00FC7FED"/>
    <w:rsid w:val="00FD2A5F"/>
    <w:rsid w:val="00FD4AD6"/>
    <w:rsid w:val="00FD4AFF"/>
    <w:rsid w:val="00FD50C8"/>
    <w:rsid w:val="00FD5E29"/>
    <w:rsid w:val="00FD5E38"/>
    <w:rsid w:val="00FD6300"/>
    <w:rsid w:val="00FD7347"/>
    <w:rsid w:val="00FD7AA7"/>
    <w:rsid w:val="00FE05A6"/>
    <w:rsid w:val="00FE0C68"/>
    <w:rsid w:val="00FE103E"/>
    <w:rsid w:val="00FE166F"/>
    <w:rsid w:val="00FE1B20"/>
    <w:rsid w:val="00FE27E4"/>
    <w:rsid w:val="00FE349F"/>
    <w:rsid w:val="00FE3A22"/>
    <w:rsid w:val="00FE4FE0"/>
    <w:rsid w:val="00FE50A9"/>
    <w:rsid w:val="00FE552E"/>
    <w:rsid w:val="00FE5650"/>
    <w:rsid w:val="00FE5883"/>
    <w:rsid w:val="00FE6804"/>
    <w:rsid w:val="00FE70CB"/>
    <w:rsid w:val="00FE73BA"/>
    <w:rsid w:val="00FF309E"/>
    <w:rsid w:val="00FF34E0"/>
    <w:rsid w:val="00FF4900"/>
    <w:rsid w:val="00FF4D9D"/>
    <w:rsid w:val="00FF5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18d36,#d0b786,#c70b14,#ebdec7,#ece4ca,#ece4d4"/>
    </o:shapedefaults>
    <o:shapelayout v:ext="edit">
      <o:idmap v:ext="edit" data="1"/>
    </o:shapelayout>
  </w:shapeDefaults>
  <w:decimalSymbol w:val="."/>
  <w:listSeparator w:val=","/>
  <w14:docId w14:val="432E5DB9"/>
  <w15:docId w15:val="{0762A8B6-57C3-4BF5-80ED-2BE3AB42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00BD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500BD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500BD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00BD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qFormat/>
    <w:rsid w:val="00500BD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qFormat/>
    <w:rsid w:val="00500BD1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qFormat/>
    <w:rsid w:val="00500BD1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qFormat/>
    <w:rsid w:val="00500BD1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qFormat/>
    <w:rsid w:val="00500BD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qFormat/>
    <w:rsid w:val="00500BD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qFormat/>
    <w:rsid w:val="00500BD1"/>
    <w:rPr>
      <w:i/>
      <w:iCs/>
      <w:color w:val="808080"/>
    </w:rPr>
  </w:style>
  <w:style w:type="character" w:customStyle="1" w:styleId="a4">
    <w:name w:val="标题 字符"/>
    <w:link w:val="a5"/>
    <w:rsid w:val="00500BD1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6">
    <w:name w:val="Strong"/>
    <w:qFormat/>
    <w:rsid w:val="00500BD1"/>
    <w:rPr>
      <w:b/>
      <w:bCs/>
    </w:rPr>
  </w:style>
  <w:style w:type="character" w:styleId="a7">
    <w:name w:val="Hyperlink"/>
    <w:rsid w:val="00500BD1"/>
    <w:rPr>
      <w:color w:val="0000FF"/>
      <w:u w:val="single"/>
    </w:rPr>
  </w:style>
  <w:style w:type="character" w:customStyle="1" w:styleId="apple-style-span">
    <w:name w:val="apple-style-span"/>
    <w:basedOn w:val="a0"/>
    <w:rsid w:val="00500BD1"/>
  </w:style>
  <w:style w:type="character" w:customStyle="1" w:styleId="90">
    <w:name w:val="标题 9 字符"/>
    <w:link w:val="9"/>
    <w:rsid w:val="00500BD1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8">
    <w:name w:val="批注框文本 字符"/>
    <w:link w:val="a9"/>
    <w:rsid w:val="00500BD1"/>
    <w:rPr>
      <w:kern w:val="2"/>
      <w:sz w:val="18"/>
      <w:szCs w:val="18"/>
    </w:rPr>
  </w:style>
  <w:style w:type="character" w:styleId="aa">
    <w:name w:val="Intense Reference"/>
    <w:qFormat/>
    <w:rsid w:val="00500BD1"/>
    <w:rPr>
      <w:b/>
      <w:bCs/>
      <w:smallCaps/>
      <w:color w:val="C0504D"/>
      <w:spacing w:val="5"/>
      <w:u w:val="single"/>
    </w:rPr>
  </w:style>
  <w:style w:type="character" w:styleId="ab">
    <w:name w:val="Book Title"/>
    <w:qFormat/>
    <w:rsid w:val="00500BD1"/>
    <w:rPr>
      <w:b/>
      <w:bCs/>
      <w:smallCaps/>
      <w:spacing w:val="5"/>
    </w:rPr>
  </w:style>
  <w:style w:type="character" w:customStyle="1" w:styleId="40">
    <w:name w:val="标题 4 字符"/>
    <w:link w:val="4"/>
    <w:rsid w:val="00500BD1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ac">
    <w:name w:val="引用 字符"/>
    <w:link w:val="ad"/>
    <w:rsid w:val="00500BD1"/>
    <w:rPr>
      <w:i/>
      <w:iCs/>
      <w:color w:val="000000"/>
    </w:rPr>
  </w:style>
  <w:style w:type="character" w:customStyle="1" w:styleId="webkit-html-attribute-name">
    <w:name w:val="webkit-html-attribute-name"/>
    <w:basedOn w:val="a0"/>
    <w:rsid w:val="00500BD1"/>
  </w:style>
  <w:style w:type="character" w:styleId="ae">
    <w:name w:val="Intense Emphasis"/>
    <w:qFormat/>
    <w:rsid w:val="00500BD1"/>
    <w:rPr>
      <w:b/>
      <w:bCs/>
      <w:i/>
      <w:iCs/>
      <w:color w:val="4F81BD"/>
    </w:rPr>
  </w:style>
  <w:style w:type="character" w:customStyle="1" w:styleId="webkit-html-attribute-value">
    <w:name w:val="webkit-html-attribute-value"/>
    <w:basedOn w:val="a0"/>
    <w:rsid w:val="00500BD1"/>
  </w:style>
  <w:style w:type="character" w:styleId="af">
    <w:name w:val="page number"/>
    <w:basedOn w:val="a0"/>
    <w:rsid w:val="00500BD1"/>
  </w:style>
  <w:style w:type="character" w:customStyle="1" w:styleId="af0">
    <w:name w:val="普通(网站) 字符"/>
    <w:aliases w:val="普通 (Web) 字符"/>
    <w:link w:val="af1"/>
    <w:rsid w:val="00500BD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af2">
    <w:name w:val="副标题 字符"/>
    <w:link w:val="af3"/>
    <w:rsid w:val="00500BD1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30">
    <w:name w:val="标题 3 字符"/>
    <w:link w:val="3"/>
    <w:rsid w:val="00500BD1"/>
    <w:rPr>
      <w:rFonts w:ascii="Cambria" w:eastAsia="宋体" w:hAnsi="Cambria" w:cs="Times New Roman"/>
      <w:b/>
      <w:bCs/>
      <w:color w:val="4F81BD"/>
    </w:rPr>
  </w:style>
  <w:style w:type="character" w:customStyle="1" w:styleId="af4">
    <w:name w:val="明显引用 字符"/>
    <w:link w:val="af5"/>
    <w:rsid w:val="00500BD1"/>
    <w:rPr>
      <w:b/>
      <w:bCs/>
      <w:i/>
      <w:iCs/>
      <w:color w:val="4F81BD"/>
    </w:rPr>
  </w:style>
  <w:style w:type="character" w:customStyle="1" w:styleId="style161">
    <w:name w:val="style161"/>
    <w:rsid w:val="00500BD1"/>
    <w:rPr>
      <w:color w:val="000000"/>
      <w:sz w:val="21"/>
      <w:szCs w:val="21"/>
    </w:rPr>
  </w:style>
  <w:style w:type="character" w:customStyle="1" w:styleId="50">
    <w:name w:val="标题 5 字符"/>
    <w:link w:val="5"/>
    <w:rsid w:val="00500BD1"/>
    <w:rPr>
      <w:rFonts w:ascii="Cambria" w:eastAsia="宋体" w:hAnsi="Cambria" w:cs="Times New Roman"/>
      <w:color w:val="243F60"/>
    </w:rPr>
  </w:style>
  <w:style w:type="character" w:customStyle="1" w:styleId="af6">
    <w:name w:val="日期 字符"/>
    <w:link w:val="af7"/>
    <w:rsid w:val="00500BD1"/>
    <w:rPr>
      <w:kern w:val="2"/>
      <w:sz w:val="21"/>
      <w:szCs w:val="24"/>
    </w:rPr>
  </w:style>
  <w:style w:type="character" w:customStyle="1" w:styleId="20">
    <w:name w:val="标题 2 字符"/>
    <w:link w:val="2"/>
    <w:rsid w:val="00500BD1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content1">
    <w:name w:val="content1"/>
    <w:rsid w:val="00500BD1"/>
    <w:rPr>
      <w:color w:val="000000"/>
      <w:sz w:val="21"/>
      <w:szCs w:val="21"/>
    </w:rPr>
  </w:style>
  <w:style w:type="character" w:customStyle="1" w:styleId="70">
    <w:name w:val="标题 7 字符"/>
    <w:link w:val="7"/>
    <w:rsid w:val="00500BD1"/>
    <w:rPr>
      <w:rFonts w:ascii="Cambria" w:eastAsia="宋体" w:hAnsi="Cambria" w:cs="Times New Roman"/>
      <w:i/>
      <w:iCs/>
      <w:color w:val="404040"/>
    </w:rPr>
  </w:style>
  <w:style w:type="character" w:customStyle="1" w:styleId="webkit-html-tag">
    <w:name w:val="webkit-html-tag"/>
    <w:basedOn w:val="a0"/>
    <w:rsid w:val="00500BD1"/>
  </w:style>
  <w:style w:type="character" w:customStyle="1" w:styleId="80">
    <w:name w:val="标题 8 字符"/>
    <w:link w:val="8"/>
    <w:rsid w:val="00500BD1"/>
    <w:rPr>
      <w:rFonts w:ascii="Cambria" w:eastAsia="宋体" w:hAnsi="Cambria" w:cs="Times New Roman"/>
      <w:color w:val="4F81BD"/>
      <w:sz w:val="20"/>
      <w:szCs w:val="20"/>
    </w:rPr>
  </w:style>
  <w:style w:type="character" w:styleId="af8">
    <w:name w:val="Emphasis"/>
    <w:qFormat/>
    <w:rsid w:val="00500BD1"/>
    <w:rPr>
      <w:i/>
      <w:iCs/>
    </w:rPr>
  </w:style>
  <w:style w:type="character" w:customStyle="1" w:styleId="60">
    <w:name w:val="标题 6 字符"/>
    <w:link w:val="6"/>
    <w:rsid w:val="00500BD1"/>
    <w:rPr>
      <w:rFonts w:ascii="Cambria" w:eastAsia="宋体" w:hAnsi="Cambria" w:cs="Times New Roman"/>
      <w:i/>
      <w:iCs/>
      <w:color w:val="243F60"/>
    </w:rPr>
  </w:style>
  <w:style w:type="character" w:styleId="af9">
    <w:name w:val="Subtle Reference"/>
    <w:qFormat/>
    <w:rsid w:val="00500BD1"/>
    <w:rPr>
      <w:smallCaps/>
      <w:color w:val="C0504D"/>
      <w:u w:val="single"/>
    </w:rPr>
  </w:style>
  <w:style w:type="character" w:customStyle="1" w:styleId="10">
    <w:name w:val="标题 1 字符"/>
    <w:link w:val="1"/>
    <w:rsid w:val="00500BD1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OC">
    <w:name w:val="TOC Heading"/>
    <w:basedOn w:val="1"/>
    <w:next w:val="a"/>
    <w:qFormat/>
    <w:rsid w:val="00500BD1"/>
    <w:pPr>
      <w:outlineLvl w:val="9"/>
    </w:pPr>
  </w:style>
  <w:style w:type="paragraph" w:styleId="afa">
    <w:name w:val="List Paragraph"/>
    <w:basedOn w:val="a"/>
    <w:qFormat/>
    <w:rsid w:val="00500BD1"/>
    <w:pPr>
      <w:ind w:left="720"/>
    </w:pPr>
  </w:style>
  <w:style w:type="paragraph" w:styleId="af5">
    <w:name w:val="Intense Quote"/>
    <w:basedOn w:val="a"/>
    <w:next w:val="a"/>
    <w:link w:val="af4"/>
    <w:qFormat/>
    <w:rsid w:val="00500BD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paragraph" w:styleId="af7">
    <w:name w:val="Date"/>
    <w:basedOn w:val="a"/>
    <w:next w:val="a"/>
    <w:link w:val="af6"/>
    <w:rsid w:val="00500BD1"/>
    <w:pPr>
      <w:ind w:leftChars="2500" w:left="100"/>
    </w:pPr>
    <w:rPr>
      <w:kern w:val="2"/>
      <w:sz w:val="21"/>
      <w:szCs w:val="24"/>
    </w:rPr>
  </w:style>
  <w:style w:type="paragraph" w:styleId="afb">
    <w:name w:val="No Spacing"/>
    <w:qFormat/>
    <w:rsid w:val="00500BD1"/>
    <w:rPr>
      <w:sz w:val="22"/>
      <w:szCs w:val="22"/>
    </w:rPr>
  </w:style>
  <w:style w:type="paragraph" w:styleId="ad">
    <w:name w:val="Quote"/>
    <w:basedOn w:val="a"/>
    <w:next w:val="a"/>
    <w:link w:val="ac"/>
    <w:qFormat/>
    <w:rsid w:val="00500BD1"/>
    <w:rPr>
      <w:i/>
      <w:iCs/>
      <w:color w:val="000000"/>
      <w:sz w:val="20"/>
      <w:szCs w:val="20"/>
    </w:rPr>
  </w:style>
  <w:style w:type="paragraph" w:customStyle="1" w:styleId="Char">
    <w:name w:val="Char"/>
    <w:basedOn w:val="a"/>
    <w:rsid w:val="00500BD1"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styleId="af1">
    <w:name w:val="Normal (Web)"/>
    <w:aliases w:val="普通 (Web)"/>
    <w:basedOn w:val="a"/>
    <w:link w:val="af0"/>
    <w:rsid w:val="00500BD1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c">
    <w:name w:val="header"/>
    <w:basedOn w:val="a"/>
    <w:rsid w:val="00500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rsid w:val="00500BD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Title"/>
    <w:basedOn w:val="a"/>
    <w:next w:val="a"/>
    <w:link w:val="a4"/>
    <w:qFormat/>
    <w:rsid w:val="00500BD1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afd">
    <w:name w:val="caption"/>
    <w:basedOn w:val="a"/>
    <w:next w:val="a"/>
    <w:qFormat/>
    <w:rsid w:val="00500BD1"/>
    <w:pPr>
      <w:spacing w:line="240" w:lineRule="auto"/>
    </w:pPr>
    <w:rPr>
      <w:b/>
      <w:bCs/>
      <w:color w:val="4F81BD"/>
      <w:sz w:val="18"/>
      <w:szCs w:val="18"/>
    </w:rPr>
  </w:style>
  <w:style w:type="paragraph" w:styleId="af3">
    <w:name w:val="Subtitle"/>
    <w:basedOn w:val="a"/>
    <w:next w:val="a"/>
    <w:link w:val="af2"/>
    <w:qFormat/>
    <w:rsid w:val="00500BD1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fe">
    <w:name w:val="footer"/>
    <w:basedOn w:val="a"/>
    <w:rsid w:val="00500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Balloon Text"/>
    <w:basedOn w:val="a"/>
    <w:link w:val="a8"/>
    <w:rsid w:val="00500BD1"/>
    <w:rPr>
      <w:kern w:val="2"/>
      <w:sz w:val="18"/>
      <w:szCs w:val="18"/>
    </w:rPr>
  </w:style>
  <w:style w:type="table" w:styleId="31">
    <w:name w:val="Table List 3"/>
    <w:basedOn w:val="a1"/>
    <w:rsid w:val="008A5612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Document Map"/>
    <w:basedOn w:val="a"/>
    <w:link w:val="aff0"/>
    <w:rsid w:val="00D10C85"/>
    <w:rPr>
      <w:rFonts w:ascii="宋体"/>
      <w:sz w:val="18"/>
      <w:szCs w:val="18"/>
    </w:rPr>
  </w:style>
  <w:style w:type="character" w:customStyle="1" w:styleId="aff0">
    <w:name w:val="文档结构图 字符"/>
    <w:basedOn w:val="a0"/>
    <w:link w:val="aff"/>
    <w:rsid w:val="00D10C85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935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4932">
              <w:marLeft w:val="0"/>
              <w:marRight w:val="0"/>
              <w:marTop w:val="0"/>
              <w:marBottom w:val="0"/>
              <w:divBdr>
                <w:top w:val="single" w:sz="2" w:space="0" w:color="CECECE"/>
                <w:left w:val="single" w:sz="2" w:space="0" w:color="CECECE"/>
                <w:bottom w:val="single" w:sz="2" w:space="0" w:color="CECECE"/>
                <w:right w:val="single" w:sz="2" w:space="0" w:color="CECECE"/>
              </w:divBdr>
            </w:div>
          </w:divsChild>
        </w:div>
      </w:divsChild>
    </w:div>
    <w:div w:id="1065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yun\Desktop\&#21160;&#21147;&#29028;&#21608;&#25253;&#26376;&#25253;\&#26041;&#27491;&#26399;&#36135;&#32929;&#25351;&#26399;&#36135;&#25237;&#36164;&#25253;&#21578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5A5BB-246D-46DA-BB9A-2A0F8AE8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方正期货股指期货投资报告2</Template>
  <TotalTime>0</TotalTime>
  <Pages>4</Pages>
  <Words>238</Words>
  <Characters>1360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微软中国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FOUNDER FUTURES</dc:creator>
  <cp:lastModifiedBy>bin hu</cp:lastModifiedBy>
  <cp:revision>2</cp:revision>
  <cp:lastPrinted>2016-10-25T08:03:00Z</cp:lastPrinted>
  <dcterms:created xsi:type="dcterms:W3CDTF">2018-09-20T08:22:00Z</dcterms:created>
  <dcterms:modified xsi:type="dcterms:W3CDTF">2018-09-20T08:22:00Z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
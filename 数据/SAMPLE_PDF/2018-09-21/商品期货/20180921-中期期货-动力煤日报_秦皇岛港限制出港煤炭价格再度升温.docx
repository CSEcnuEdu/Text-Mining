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44C7" w:rsidRDefault="00301BF5">
      <w:pPr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EF2059" wp14:editId="19B8D558">
                <wp:simplePos x="0" y="0"/>
                <wp:positionH relativeFrom="column">
                  <wp:posOffset>2194560</wp:posOffset>
                </wp:positionH>
                <wp:positionV relativeFrom="paragraph">
                  <wp:posOffset>-1132840</wp:posOffset>
                </wp:positionV>
                <wp:extent cx="4663440" cy="1392555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075" w:rsidRDefault="00592206" w:rsidP="00843075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ind w:leftChars="246" w:left="541" w:firstLineChars="95" w:firstLine="343"/>
                              <w:rPr>
                                <w:rFonts w:ascii="Arial Narrow" w:eastAsia="黑体" w:hAnsi="Arial Narrow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6"/>
                                <w:szCs w:val="24"/>
                              </w:rPr>
                              <w:t>动力煤</w:t>
                            </w:r>
                            <w:r w:rsidR="00B32D85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6"/>
                                <w:szCs w:val="24"/>
                              </w:rPr>
                              <w:t>日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6"/>
                                <w:szCs w:val="24"/>
                              </w:rPr>
                              <w:t>报</w:t>
                            </w:r>
                            <w:r w:rsidR="00843075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6"/>
                                <w:szCs w:val="24"/>
                              </w:rPr>
                              <w:t xml:space="preserve">               </w:t>
                            </w:r>
                            <w:r w:rsidR="00843075" w:rsidRPr="00843075">
                              <w:rPr>
                                <w:rFonts w:ascii="新宋体" w:eastAsia="新宋体" w:hAnsi="新宋体"/>
                                <w:b/>
                                <w:noProof/>
                                <w:color w:val="FFFFFF"/>
                                <w:sz w:val="36"/>
                                <w:szCs w:val="24"/>
                              </w:rPr>
                              <w:drawing>
                                <wp:inline distT="0" distB="0" distL="0" distR="0" wp14:anchorId="18976B09" wp14:editId="03F1E515">
                                  <wp:extent cx="972000" cy="972000"/>
                                  <wp:effectExtent l="19050" t="0" r="0" b="0"/>
                                  <wp:docPr id="23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微信二维码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97200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3075"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36"/>
                                <w:szCs w:val="24"/>
                              </w:rPr>
                              <w:br/>
                            </w:r>
                            <w:r w:rsidR="00843075">
                              <w:rPr>
                                <w:rFonts w:ascii="Arial Narrow" w:hAnsi="Arial Narrow" w:cs="Arial" w:hint="eastAsia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 xml:space="preserve">Steam Coal Daily </w:t>
                            </w:r>
                            <w:r w:rsidR="00843075"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>Report</w:t>
                            </w:r>
                            <w:r w:rsidR="00843075">
                              <w:rPr>
                                <w:rFonts w:ascii="Arial Narrow" w:hAnsi="Arial Narrow" w:cs="Arial" w:hint="eastAsia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 xml:space="preserve">       </w:t>
                            </w:r>
                            <w:r w:rsidR="00843075"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更</w:t>
                            </w:r>
                            <w:r w:rsidR="00843075"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多精</w:t>
                            </w:r>
                            <w:r w:rsidR="00843075"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彩</w:t>
                            </w:r>
                            <w:r w:rsidR="00843075"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内容</w:t>
                            </w:r>
                            <w:r w:rsidR="00843075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请</w:t>
                            </w:r>
                            <w:r w:rsidR="00843075"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关注方正中期官</w:t>
                            </w:r>
                            <w:r w:rsidR="00843075"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方</w:t>
                            </w:r>
                            <w:r w:rsidR="00843075"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微</w:t>
                            </w:r>
                            <w:r w:rsidR="00843075"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F205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2.8pt;margin-top:-89.2pt;width:367.2pt;height:109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zatgIAALw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" filled="f" stroked="f">
                <v:textbox>
                  <w:txbxContent>
                    <w:p w:rsidR="00843075" w:rsidRDefault="00592206" w:rsidP="00843075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ind w:leftChars="246" w:left="541" w:firstLineChars="95" w:firstLine="343"/>
                        <w:rPr>
                          <w:rFonts w:ascii="Arial Narrow" w:eastAsia="黑体" w:hAnsi="Arial Narrow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36"/>
                          <w:szCs w:val="24"/>
                        </w:rPr>
                        <w:t>动力煤</w:t>
                      </w:r>
                      <w:r w:rsidR="00B32D85">
                        <w:rPr>
                          <w:rFonts w:ascii="新宋体" w:eastAsia="新宋体" w:hAnsi="新宋体" w:hint="eastAsia"/>
                          <w:b/>
                          <w:color w:val="FFFFFF"/>
                          <w:sz w:val="36"/>
                          <w:szCs w:val="24"/>
                        </w:rPr>
                        <w:t>日</w:t>
                      </w: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36"/>
                          <w:szCs w:val="24"/>
                        </w:rPr>
                        <w:t>报</w:t>
                      </w:r>
                      <w:r w:rsidR="00843075">
                        <w:rPr>
                          <w:rFonts w:ascii="新宋体" w:eastAsia="新宋体" w:hAnsi="新宋体" w:hint="eastAsia"/>
                          <w:b/>
                          <w:color w:val="FFFFFF"/>
                          <w:sz w:val="36"/>
                          <w:szCs w:val="24"/>
                        </w:rPr>
                        <w:t xml:space="preserve">               </w:t>
                      </w:r>
                      <w:r w:rsidR="00843075" w:rsidRPr="00843075">
                        <w:rPr>
                          <w:rFonts w:ascii="新宋体" w:eastAsia="新宋体" w:hAnsi="新宋体"/>
                          <w:b/>
                          <w:noProof/>
                          <w:color w:val="FFFFFF"/>
                          <w:sz w:val="36"/>
                          <w:szCs w:val="24"/>
                        </w:rPr>
                        <w:drawing>
                          <wp:inline distT="0" distB="0" distL="0" distR="0" wp14:anchorId="18976B09" wp14:editId="03F1E515">
                            <wp:extent cx="972000" cy="972000"/>
                            <wp:effectExtent l="19050" t="0" r="0" b="0"/>
                            <wp:docPr id="23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微信二维码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972000" cy="9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3075">
                        <w:rPr>
                          <w:rFonts w:ascii="新宋体" w:eastAsia="新宋体" w:hAnsi="新宋体"/>
                          <w:b/>
                          <w:color w:val="FFFFFF"/>
                          <w:sz w:val="36"/>
                          <w:szCs w:val="24"/>
                        </w:rPr>
                        <w:br/>
                      </w:r>
                      <w:r w:rsidR="00843075">
                        <w:rPr>
                          <w:rFonts w:ascii="Arial Narrow" w:hAnsi="Arial Narrow" w:cs="Arial" w:hint="eastAsia"/>
                          <w:b/>
                          <w:i/>
                          <w:color w:val="FFFFFF"/>
                          <w:sz w:val="26"/>
                          <w:szCs w:val="24"/>
                        </w:rPr>
                        <w:t xml:space="preserve">Steam Coal Daily </w:t>
                      </w:r>
                      <w:r w:rsidR="00843075"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  <w:t>Report</w:t>
                      </w:r>
                      <w:r w:rsidR="00843075">
                        <w:rPr>
                          <w:rFonts w:ascii="Arial Narrow" w:hAnsi="Arial Narrow" w:cs="Arial" w:hint="eastAsia"/>
                          <w:b/>
                          <w:i/>
                          <w:color w:val="FFFFFF"/>
                          <w:sz w:val="26"/>
                          <w:szCs w:val="24"/>
                        </w:rPr>
                        <w:t xml:space="preserve">       </w:t>
                      </w:r>
                      <w:r w:rsidR="00843075"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更</w:t>
                      </w:r>
                      <w:r w:rsidR="00843075"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多精</w:t>
                      </w:r>
                      <w:r w:rsidR="00843075"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彩</w:t>
                      </w:r>
                      <w:r w:rsidR="00843075"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内容</w:t>
                      </w:r>
                      <w:r w:rsidR="00843075">
                        <w:rPr>
                          <w:color w:val="FFFFFF" w:themeColor="background1"/>
                          <w:sz w:val="18"/>
                          <w:szCs w:val="15"/>
                        </w:rPr>
                        <w:t>请</w:t>
                      </w:r>
                      <w:r w:rsidR="00843075"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关注方正中期官</w:t>
                      </w:r>
                      <w:r w:rsidR="00843075"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方</w:t>
                      </w:r>
                      <w:r w:rsidR="00843075"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微</w:t>
                      </w:r>
                      <w:r w:rsidR="00843075"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DD50BB" wp14:editId="5F6F05E0">
                <wp:simplePos x="0" y="0"/>
                <wp:positionH relativeFrom="column">
                  <wp:posOffset>-1030605</wp:posOffset>
                </wp:positionH>
                <wp:positionV relativeFrom="paragraph">
                  <wp:posOffset>-1057275</wp:posOffset>
                </wp:positionV>
                <wp:extent cx="8001000" cy="1316990"/>
                <wp:effectExtent l="0" t="0" r="19050" b="1651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31699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EDEE9" id="Rectangle 4" o:spid="_x0000_s1026" style="position:absolute;left:0;text-align:left;margin-left:-81.15pt;margin-top:-83.25pt;width:630pt;height:103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" fillcolor="#900" strokecolor="#9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414A73" wp14:editId="00D20316">
                <wp:simplePos x="0" y="0"/>
                <wp:positionH relativeFrom="column">
                  <wp:posOffset>-457200</wp:posOffset>
                </wp:positionH>
                <wp:positionV relativeFrom="paragraph">
                  <wp:posOffset>-638810</wp:posOffset>
                </wp:positionV>
                <wp:extent cx="2793365" cy="799465"/>
                <wp:effectExtent l="0" t="0" r="26670" b="19685"/>
                <wp:wrapNone/>
                <wp:docPr id="2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9946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45" w:rsidRDefault="002124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BCCEA" wp14:editId="1DE0E655">
                                  <wp:extent cx="2600325" cy="609600"/>
                                  <wp:effectExtent l="0" t="0" r="0" b="0"/>
                                  <wp:docPr id="24" name="图片 24" descr="简称横式组合-反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简称横式组合-反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35F45" w:rsidRDefault="00935F45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14A73" id="Text Box 30" o:spid="_x0000_s1027" type="#_x0000_t202" style="position:absolute;margin-left:-36pt;margin-top:-50.3pt;width:219.95pt;height:62.95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" fillcolor="#900" strokecolor="#900">
                <v:textbox>
                  <w:txbxContent>
                    <w:p w:rsidR="00935F45" w:rsidRDefault="00212439">
                      <w:r>
                        <w:rPr>
                          <w:noProof/>
                        </w:rPr>
                        <w:drawing>
                          <wp:inline distT="0" distB="0" distL="0" distR="0" wp14:anchorId="14ABCCEA" wp14:editId="1DE0E655">
                            <wp:extent cx="2600325" cy="609600"/>
                            <wp:effectExtent l="0" t="0" r="0" b="0"/>
                            <wp:docPr id="24" name="图片 24" descr="简称横式组合-反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简称横式组合-反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325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35F45" w:rsidRDefault="00935F4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CD0649" wp14:editId="3B76E734">
                <wp:simplePos x="0" y="0"/>
                <wp:positionH relativeFrom="column">
                  <wp:posOffset>-800100</wp:posOffset>
                </wp:positionH>
                <wp:positionV relativeFrom="paragraph">
                  <wp:posOffset>259715</wp:posOffset>
                </wp:positionV>
                <wp:extent cx="8001000" cy="99060"/>
                <wp:effectExtent l="0" t="0" r="0" b="0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99060"/>
                        </a:xfrm>
                        <a:prstGeom prst="rect">
                          <a:avLst/>
                        </a:prstGeom>
                        <a:solidFill>
                          <a:srgbClr val="7C06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2745A" id="Rectangle 5" o:spid="_x0000_s1026" style="position:absolute;left:0;text-align:left;margin-left:-63pt;margin-top:20.45pt;width:630pt;height: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" fillcolor="#7c060c" stroked="f"/>
            </w:pict>
          </mc:Fallback>
        </mc:AlternateContent>
      </w:r>
    </w:p>
    <w:p w:rsidR="009F0C33" w:rsidRDefault="008F35D7" w:rsidP="009F0C33">
      <w:pPr>
        <w:ind w:leftChars="-386" w:left="-849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BD965A" wp14:editId="353DF128">
                <wp:simplePos x="0" y="0"/>
                <wp:positionH relativeFrom="column">
                  <wp:posOffset>5052061</wp:posOffset>
                </wp:positionH>
                <wp:positionV relativeFrom="paragraph">
                  <wp:posOffset>64770</wp:posOffset>
                </wp:positionV>
                <wp:extent cx="1809750" cy="649605"/>
                <wp:effectExtent l="0" t="0" r="0" b="0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206" w:rsidRDefault="00EC39C0" w:rsidP="005E6179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</w:pP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2</w:t>
                            </w:r>
                            <w:r w:rsidR="00592206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01</w:t>
                            </w:r>
                            <w:r w:rsidR="00B823DF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8</w:t>
                            </w: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年</w:t>
                            </w:r>
                            <w:r w:rsidR="00085E10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9</w:t>
                            </w: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月</w:t>
                            </w:r>
                            <w:r w:rsidR="003E597E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2</w:t>
                            </w:r>
                            <w:r w:rsidR="002937B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1</w:t>
                            </w:r>
                            <w:r w:rsidR="00081BF3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日 星</w:t>
                            </w:r>
                            <w:r w:rsidR="00592206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期</w:t>
                            </w:r>
                            <w:r w:rsidR="002937B7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五</w:t>
                            </w:r>
                          </w:p>
                          <w:p w:rsidR="00326529" w:rsidRPr="00446A47" w:rsidRDefault="00EC39C0" w:rsidP="005E6179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6A47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行情</w:t>
                            </w:r>
                            <w:r w:rsidR="00326529" w:rsidRPr="00446A47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预测：</w:t>
                            </w:r>
                            <w:r w:rsidR="00974977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震荡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D965A" id="Text Box 24" o:spid="_x0000_s1028" type="#_x0000_t202" style="position:absolute;left:0;text-align:left;margin-left:397.8pt;margin-top:5.1pt;width:142.5pt;height:5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yn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" filled="f" stroked="f">
                <v:textbox>
                  <w:txbxContent>
                    <w:p w:rsidR="00592206" w:rsidRDefault="00EC39C0" w:rsidP="005E6179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</w:pP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2</w:t>
                      </w:r>
                      <w:r w:rsidR="00592206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01</w:t>
                      </w:r>
                      <w:r w:rsidR="00B823DF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8</w:t>
                      </w: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年</w:t>
                      </w:r>
                      <w:r w:rsidR="00085E10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9</w:t>
                      </w: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月</w:t>
                      </w:r>
                      <w:r w:rsidR="003E597E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2</w:t>
                      </w:r>
                      <w:r w:rsidR="002937B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1</w:t>
                      </w:r>
                      <w:r w:rsidR="00081BF3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日 星</w:t>
                      </w:r>
                      <w:r w:rsidR="00592206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期</w:t>
                      </w:r>
                      <w:r w:rsidR="002937B7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五</w:t>
                      </w:r>
                    </w:p>
                    <w:p w:rsidR="00326529" w:rsidRPr="00446A47" w:rsidRDefault="00EC39C0" w:rsidP="005E6179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color w:val="FFFFFF"/>
                          <w:sz w:val="21"/>
                          <w:szCs w:val="21"/>
                        </w:rPr>
                      </w:pPr>
                      <w:r w:rsidRPr="00446A47"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行情</w:t>
                      </w:r>
                      <w:r w:rsidR="00326529" w:rsidRPr="00446A47"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预测：</w:t>
                      </w:r>
                      <w:r w:rsidR="00974977"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震荡</w:t>
                      </w:r>
                    </w:p>
                  </w:txbxContent>
                </v:textbox>
              </v:shape>
            </w:pict>
          </mc:Fallback>
        </mc:AlternateContent>
      </w:r>
      <w:r w:rsidR="00301BF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15D50E" wp14:editId="169B494A">
                <wp:simplePos x="0" y="0"/>
                <wp:positionH relativeFrom="column">
                  <wp:posOffset>1661160</wp:posOffset>
                </wp:positionH>
                <wp:positionV relativeFrom="paragraph">
                  <wp:posOffset>-1905</wp:posOffset>
                </wp:positionV>
                <wp:extent cx="3724275" cy="645160"/>
                <wp:effectExtent l="0" t="0" r="0" b="2540"/>
                <wp:wrapNone/>
                <wp:docPr id="1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4C7" w:rsidRPr="0069340B" w:rsidRDefault="002937B7" w:rsidP="00C05222">
                            <w:pPr>
                              <w:pStyle w:val="af1"/>
                              <w:spacing w:beforeLines="50" w:before="156" w:beforeAutospacing="0" w:after="0" w:afterAutospacing="0" w:line="360" w:lineRule="auto"/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>秦皇岛港限制出港</w:t>
                            </w:r>
                            <w:r w:rsidR="00104EFF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>煤炭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>价格再度升温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5D50E" id="Text Box 33" o:spid="_x0000_s1029" type="#_x0000_t202" style="position:absolute;left:0;text-align:left;margin-left:130.8pt;margin-top:-.15pt;width:293.25pt;height:5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" filled="f" stroked="f">
                <v:textbox>
                  <w:txbxContent>
                    <w:p w:rsidR="00C744C7" w:rsidRPr="0069340B" w:rsidRDefault="002937B7" w:rsidP="00C05222">
                      <w:pPr>
                        <w:pStyle w:val="af1"/>
                        <w:spacing w:beforeLines="50" w:before="156" w:beforeAutospacing="0" w:after="0" w:afterAutospacing="0" w:line="360" w:lineRule="auto"/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>秦皇岛港限制出港</w:t>
                      </w:r>
                      <w:r w:rsidR="00104EFF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>煤炭</w:t>
                      </w:r>
                      <w:bookmarkStart w:id="1" w:name="_GoBack"/>
                      <w:bookmarkEnd w:id="1"/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>价格再度升温</w:t>
                      </w:r>
                    </w:p>
                  </w:txbxContent>
                </v:textbox>
              </v:shape>
            </w:pict>
          </mc:Fallback>
        </mc:AlternateContent>
      </w:r>
      <w:r w:rsidR="00301BF5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0</wp:posOffset>
                </wp:positionV>
                <wp:extent cx="2355215" cy="8721725"/>
                <wp:effectExtent l="0" t="0" r="6985" b="3175"/>
                <wp:wrapNone/>
                <wp:docPr id="1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215" cy="8721725"/>
                        </a:xfrm>
                        <a:prstGeom prst="rect">
                          <a:avLst/>
                        </a:prstGeom>
                        <a:solidFill>
                          <a:srgbClr val="ECE4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752B0" id="Rectangle 24" o:spid="_x0000_s1026" style="position:absolute;left:0;text-align:left;margin-left:-52.95pt;margin-top:0;width:185.45pt;height:686.7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" fillcolor="#ece4d4" stroked="f"/>
            </w:pict>
          </mc:Fallback>
        </mc:AlternateContent>
      </w:r>
      <w:r w:rsidR="00301BF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225425</wp:posOffset>
                </wp:positionV>
                <wp:extent cx="2194560" cy="1849120"/>
                <wp:effectExtent l="0" t="0" r="0" b="0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260" w:rsidRDefault="00FA3260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方正</w:t>
                            </w:r>
                            <w:r w:rsidR="001449C2"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中期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研究</w:t>
                            </w:r>
                            <w:r w:rsidR="004D67B9"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院</w:t>
                            </w:r>
                            <w:r w:rsidR="00592206"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能源化工</w:t>
                            </w:r>
                            <w:r w:rsidR="0053230A"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组</w:t>
                            </w:r>
                          </w:p>
                          <w:p w:rsidR="00FA3260" w:rsidRPr="0053230A" w:rsidRDefault="00FA3260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研究员：</w:t>
                            </w:r>
                            <w:r w:rsidR="00592206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胡彬</w:t>
                            </w:r>
                          </w:p>
                          <w:p w:rsidR="00FA3260" w:rsidRDefault="00FA3260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执业编号：</w:t>
                            </w:r>
                            <w:r w:rsidR="00592206" w:rsidRPr="00592206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F0289497</w:t>
                            </w:r>
                          </w:p>
                          <w:p w:rsidR="00C47E0A" w:rsidRPr="0053230A" w:rsidRDefault="00C47E0A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投资咨询证号：Z</w:t>
                            </w:r>
                            <w:r w:rsidRPr="00C47E0A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0011019</w:t>
                            </w:r>
                          </w:p>
                          <w:p w:rsidR="00FA3260" w:rsidRPr="0053230A" w:rsidRDefault="00FA3260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Email：</w:t>
                            </w:r>
                            <w:r w:rsidR="00592206" w:rsidRPr="00592206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hubin1@foundersc.com</w:t>
                            </w:r>
                          </w:p>
                          <w:p w:rsidR="00FA3260" w:rsidRPr="0053230A" w:rsidRDefault="00FA3260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电话：</w:t>
                            </w:r>
                            <w:r w:rsidR="00E006DC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010-</w:t>
                            </w:r>
                            <w:r w:rsidR="00E006DC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68576697</w:t>
                            </w:r>
                          </w:p>
                          <w:p w:rsidR="00FA3260" w:rsidRDefault="00FA3260" w:rsidP="00FA3260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:rsidR="00FA3260" w:rsidRDefault="00FA3260" w:rsidP="00FA3260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-45pt;margin-top:17.75pt;width:172.8pt;height:14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y3uw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" filled="f" stroked="f">
                <v:textbox>
                  <w:txbxContent>
                    <w:p w:rsidR="00FA3260" w:rsidRDefault="00FA3260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方正</w:t>
                      </w:r>
                      <w:r w:rsidR="001449C2"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中期</w:t>
                      </w:r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研究</w:t>
                      </w:r>
                      <w:r w:rsidR="004D67B9"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院</w:t>
                      </w:r>
                      <w:r w:rsidR="00592206"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能源化工</w:t>
                      </w:r>
                      <w:r w:rsidR="0053230A"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组</w:t>
                      </w:r>
                    </w:p>
                    <w:p w:rsidR="00FA3260" w:rsidRPr="0053230A" w:rsidRDefault="00FA3260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研究员：</w:t>
                      </w:r>
                      <w:r w:rsidR="00592206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胡彬</w:t>
                      </w:r>
                    </w:p>
                    <w:p w:rsidR="00FA3260" w:rsidRDefault="00FA3260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执业编号：</w:t>
                      </w:r>
                      <w:r w:rsidR="00592206" w:rsidRPr="00592206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F0289497</w:t>
                      </w:r>
                    </w:p>
                    <w:p w:rsidR="00C47E0A" w:rsidRPr="0053230A" w:rsidRDefault="00C47E0A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投资咨询证号：Z</w:t>
                      </w:r>
                      <w:r w:rsidRPr="00C47E0A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0011019</w:t>
                      </w:r>
                    </w:p>
                    <w:p w:rsidR="00FA3260" w:rsidRPr="0053230A" w:rsidRDefault="00FA3260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Email：</w:t>
                      </w:r>
                      <w:r w:rsidR="00592206" w:rsidRPr="00592206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hubin1@foundersc.com</w:t>
                      </w:r>
                    </w:p>
                    <w:p w:rsidR="00FA3260" w:rsidRPr="0053230A" w:rsidRDefault="00FA3260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电话：</w:t>
                      </w:r>
                      <w:r w:rsidR="00E006DC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010-</w:t>
                      </w:r>
                      <w:r w:rsidR="00E006DC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68576697</w:t>
                      </w:r>
                    </w:p>
                    <w:p w:rsidR="00FA3260" w:rsidRDefault="00FA3260" w:rsidP="00FA3260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  <w:p w:rsidR="00FA3260" w:rsidRDefault="00FA3260" w:rsidP="00FA3260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1BF5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5143500" cy="693420"/>
                <wp:effectExtent l="0" t="0" r="0" b="0"/>
                <wp:wrapNone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93420"/>
                        </a:xfrm>
                        <a:prstGeom prst="rect">
                          <a:avLst/>
                        </a:prstGeom>
                        <a:solidFill>
                          <a:srgbClr val="796A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15864" id="Rectangle 29" o:spid="_x0000_s1026" style="position:absolute;left:0;text-align:left;margin-left:135pt;margin-top:0;width:405pt;height:54.6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" fillcolor="#796a4f" stroked="f"/>
            </w:pict>
          </mc:Fallback>
        </mc:AlternateContent>
      </w:r>
    </w:p>
    <w:p w:rsidR="00C744C7" w:rsidRPr="009F0C33" w:rsidRDefault="00E910B5" w:rsidP="00E910B5">
      <w:pPr>
        <w:tabs>
          <w:tab w:val="left" w:pos="2910"/>
        </w:tabs>
        <w:ind w:leftChars="-386" w:left="-849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</w:p>
    <w:p w:rsidR="00C744C7" w:rsidRDefault="00301BF5" w:rsidP="009F0C33">
      <w:pPr>
        <w:spacing w:line="0" w:lineRule="atLeast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68580</wp:posOffset>
                </wp:positionV>
                <wp:extent cx="4954905" cy="7894955"/>
                <wp:effectExtent l="0" t="0" r="0" b="0"/>
                <wp:wrapNone/>
                <wp:docPr id="1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905" cy="789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159" w:rsidRPr="005418F0" w:rsidRDefault="005B4159" w:rsidP="00EC4985">
                            <w:pPr>
                              <w:pStyle w:val="af1"/>
                              <w:spacing w:beforeLines="50" w:before="156" w:beforeAutospacing="0" w:after="0" w:afterAutospacing="0" w:line="360" w:lineRule="auto"/>
                              <w:rPr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5418F0">
                              <w:rPr>
                                <w:rFonts w:hint="eastAsia"/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  <w:t>要点：</w:t>
                            </w:r>
                          </w:p>
                          <w:p w:rsidR="003D157A" w:rsidRDefault="002937B7" w:rsidP="003D157A">
                            <w:pPr>
                              <w:pStyle w:val="af1"/>
                              <w:shd w:val="clear" w:color="auto" w:fill="FFFFFF"/>
                              <w:spacing w:after="0" w:line="360" w:lineRule="atLeast"/>
                              <w:ind w:firstLineChars="150" w:firstLine="315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2937B7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9月20日，动力煤主力合约ZC1901高开高走，全天震荡上涨。现货方面，港口下水煤现货报价有所反弹。秦皇岛港库存持续大幅上涨，锚地船舶数量维持高位。下游电厂方面，六大电厂煤炭日耗持续增加，库存水平略有回升，存煤可用天数减少到23.07天。从盘面上看，资金呈流入态势，交易所主力多头增仓较多，建议多单续持。</w:t>
                            </w:r>
                          </w:p>
                          <w:p w:rsidR="00984593" w:rsidRDefault="00984593" w:rsidP="00EC4985">
                            <w:pPr>
                              <w:pStyle w:val="af1"/>
                              <w:shd w:val="clear" w:color="auto" w:fill="FFFFFF"/>
                              <w:spacing w:after="0" w:line="360" w:lineRule="atLeast"/>
                              <w:ind w:firstLineChars="150" w:firstLine="315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9E67CB" w:rsidRPr="00913CD5" w:rsidRDefault="009E67CB" w:rsidP="00F41DE2">
                            <w:pPr>
                              <w:pStyle w:val="af1"/>
                              <w:shd w:val="clear" w:color="auto" w:fill="FFFFFF"/>
                              <w:spacing w:before="0" w:beforeAutospacing="0" w:after="0" w:afterAutospacing="0" w:line="360" w:lineRule="atLeast"/>
                              <w:ind w:firstLineChars="150" w:firstLine="315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140.55pt;margin-top:5.4pt;width:390.15pt;height:621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Qx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" filled="f" stroked="f">
                <v:textbox>
                  <w:txbxContent>
                    <w:p w:rsidR="005B4159" w:rsidRPr="005418F0" w:rsidRDefault="005B4159" w:rsidP="00EC4985">
                      <w:pPr>
                        <w:pStyle w:val="af1"/>
                        <w:spacing w:beforeLines="50" w:before="156" w:beforeAutospacing="0" w:after="0" w:afterAutospacing="0" w:line="360" w:lineRule="auto"/>
                        <w:rPr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</w:pPr>
                      <w:r w:rsidRPr="005418F0">
                        <w:rPr>
                          <w:rFonts w:hint="eastAsia"/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  <w:t>要点：</w:t>
                      </w:r>
                    </w:p>
                    <w:p w:rsidR="003D157A" w:rsidRDefault="002937B7" w:rsidP="003D157A">
                      <w:pPr>
                        <w:pStyle w:val="af1"/>
                        <w:shd w:val="clear" w:color="auto" w:fill="FFFFFF"/>
                        <w:spacing w:after="0" w:line="360" w:lineRule="atLeast"/>
                        <w:ind w:firstLineChars="150" w:firstLine="315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  <w:r w:rsidRPr="002937B7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9月20日，动力煤主力合约ZC1901高开高走，全天震荡上涨。现货方面，港口下水煤现货报价有所反弹。秦皇岛港库存持续大幅上涨，锚地船舶数量维持高位。下游电厂方面，六大电厂煤炭日耗持续增加，库存水平略有回升，存煤可用天数减少到23.07天。从盘面上看，资金呈流入态势，交易所主力多头增仓较多，建议多单续持。</w:t>
                      </w:r>
                    </w:p>
                    <w:p w:rsidR="00984593" w:rsidRDefault="00984593" w:rsidP="00EC4985">
                      <w:pPr>
                        <w:pStyle w:val="af1"/>
                        <w:shd w:val="clear" w:color="auto" w:fill="FFFFFF"/>
                        <w:spacing w:after="0" w:line="360" w:lineRule="atLeast"/>
                        <w:ind w:firstLineChars="150" w:firstLine="315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 xml:space="preserve"> </w:t>
                      </w:r>
                    </w:p>
                    <w:p w:rsidR="009E67CB" w:rsidRPr="00913CD5" w:rsidRDefault="009E67CB" w:rsidP="00F41DE2">
                      <w:pPr>
                        <w:pStyle w:val="af1"/>
                        <w:shd w:val="clear" w:color="auto" w:fill="FFFFFF"/>
                        <w:spacing w:before="0" w:beforeAutospacing="0" w:after="0" w:afterAutospacing="0" w:line="360" w:lineRule="atLeast"/>
                        <w:ind w:firstLineChars="150" w:firstLine="315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4C7" w:rsidRDefault="00C744C7">
      <w:pPr>
        <w:ind w:leftChars="1714" w:left="3771"/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宋体" w:hAnsi="宋体"/>
          <w:sz w:val="24"/>
          <w:szCs w:val="24"/>
        </w:rPr>
      </w:pPr>
    </w:p>
    <w:p w:rsidR="00980312" w:rsidRDefault="00980312">
      <w:pPr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黑体" w:eastAsia="黑体" w:hAnsi="宋体"/>
          <w:color w:val="990000"/>
          <w:sz w:val="30"/>
          <w:szCs w:val="30"/>
        </w:rPr>
      </w:pPr>
    </w:p>
    <w:p w:rsidR="0015412B" w:rsidRDefault="0015412B" w:rsidP="00EC4985">
      <w:pPr>
        <w:spacing w:beforeLines="100" w:before="312" w:afterLines="50" w:after="156" w:line="240" w:lineRule="auto"/>
        <w:outlineLvl w:val="2"/>
        <w:rPr>
          <w:sz w:val="30"/>
          <w:szCs w:val="30"/>
        </w:rPr>
      </w:pPr>
    </w:p>
    <w:p w:rsidR="00C744C7" w:rsidRPr="00644716" w:rsidRDefault="00301BF5" w:rsidP="00EC4985">
      <w:pPr>
        <w:spacing w:beforeLines="100" w:before="312" w:afterLines="50" w:after="156" w:line="240" w:lineRule="auto"/>
        <w:outlineLvl w:val="2"/>
        <w:rPr>
          <w:rFonts w:ascii="黑体" w:eastAsia="黑体"/>
          <w:color w:val="796A4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5351780</wp:posOffset>
                </wp:positionV>
                <wp:extent cx="7658100" cy="72644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5896D" id="Rectangle 13" o:spid="_x0000_s1026" style="position:absolute;left:0;text-align:left;margin-left:-63pt;margin-top:421.4pt;width:603pt;height:57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5399405</wp:posOffset>
                </wp:positionV>
                <wp:extent cx="2127250" cy="297180"/>
                <wp:effectExtent l="0" t="0" r="0" b="762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4C7" w:rsidRPr="005E6179" w:rsidRDefault="00C744C7">
                            <w:pPr>
                              <w:rPr>
                                <w:color w:val="796A4F"/>
                              </w:rPr>
                            </w:pPr>
                            <w:r w:rsidRPr="005E6179">
                              <w:rPr>
                                <w:rFonts w:ascii="新宋体" w:eastAsia="新宋体" w:cs="新宋体" w:hint="eastAsia"/>
                                <w:color w:val="796A4F"/>
                                <w:szCs w:val="21"/>
                              </w:rPr>
                              <w:t>请务必阅读最后重要事项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-45pt;margin-top:425.15pt;width:167.5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jD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" filled="f" stroked="f">
                <v:textbox>
                  <w:txbxContent>
                    <w:p w:rsidR="00C744C7" w:rsidRPr="005E6179" w:rsidRDefault="00C744C7">
                      <w:pPr>
                        <w:rPr>
                          <w:color w:val="796A4F"/>
                        </w:rPr>
                      </w:pPr>
                      <w:r w:rsidRPr="005E6179">
                        <w:rPr>
                          <w:rFonts w:ascii="新宋体" w:eastAsia="新宋体" w:cs="新宋体" w:hint="eastAsia"/>
                          <w:color w:val="796A4F"/>
                          <w:szCs w:val="21"/>
                        </w:rPr>
                        <w:t>请务必阅读最后重要事项</w:t>
                      </w:r>
                    </w:p>
                  </w:txbxContent>
                </v:textbox>
              </v:shape>
            </w:pict>
          </mc:Fallback>
        </mc:AlternateContent>
      </w:r>
      <w:r w:rsidR="00C744C7">
        <w:rPr>
          <w:sz w:val="30"/>
          <w:szCs w:val="30"/>
        </w:rPr>
        <w:br w:type="page"/>
      </w:r>
      <w:r w:rsidR="00644716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lastRenderedPageBreak/>
        <w:t>1、</w:t>
      </w:r>
      <w:r w:rsidR="00592206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t>今日</w:t>
      </w:r>
      <w:r w:rsidR="00C744C7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t>行情</w:t>
      </w:r>
      <w:r w:rsidR="00592206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t>及盘面</w:t>
      </w:r>
      <w:r w:rsidR="00C744C7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t>回顾</w:t>
      </w:r>
    </w:p>
    <w:p w:rsidR="005A4183" w:rsidRPr="005A4183" w:rsidRDefault="005A4183" w:rsidP="00EC4985">
      <w:pPr>
        <w:pStyle w:val="af1"/>
        <w:spacing w:beforeLines="50" w:before="156" w:after="50"/>
        <w:ind w:firstLineChars="200" w:firstLine="420"/>
        <w:rPr>
          <w:rFonts w:ascii="新宋体" w:eastAsia="新宋体" w:hAnsi="新宋体"/>
          <w:color w:val="796A4F"/>
          <w:sz w:val="21"/>
          <w:szCs w:val="21"/>
        </w:rPr>
      </w:pP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今日动力煤总成交</w:t>
      </w:r>
      <w:r w:rsidR="002F70CA">
        <w:rPr>
          <w:rFonts w:ascii="新宋体" w:eastAsia="新宋体" w:hAnsi="新宋体" w:hint="eastAsia"/>
          <w:color w:val="796A4F"/>
          <w:sz w:val="21"/>
          <w:szCs w:val="21"/>
        </w:rPr>
        <w:t>398618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手，ZC</w:t>
      </w:r>
      <w:r w:rsidR="00C01724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="003B430E">
        <w:rPr>
          <w:rFonts w:ascii="新宋体" w:eastAsia="新宋体" w:hAnsi="新宋体" w:hint="eastAsia"/>
          <w:color w:val="796A4F"/>
          <w:sz w:val="21"/>
          <w:szCs w:val="21"/>
        </w:rPr>
        <w:t>901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成交</w:t>
      </w:r>
      <w:r w:rsidR="002F70CA">
        <w:rPr>
          <w:rFonts w:ascii="新宋体" w:eastAsia="新宋体" w:hAnsi="新宋体" w:hint="eastAsia"/>
          <w:color w:val="796A4F"/>
          <w:sz w:val="21"/>
          <w:szCs w:val="21"/>
        </w:rPr>
        <w:t>346440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手。开盘于</w:t>
      </w:r>
      <w:r w:rsidR="002C5F07">
        <w:rPr>
          <w:rFonts w:ascii="新宋体" w:eastAsia="新宋体" w:hAnsi="新宋体" w:hint="eastAsia"/>
          <w:color w:val="796A4F"/>
          <w:sz w:val="21"/>
          <w:szCs w:val="21"/>
        </w:rPr>
        <w:t>6</w:t>
      </w:r>
      <w:r w:rsidR="002F70CA">
        <w:rPr>
          <w:rFonts w:ascii="新宋体" w:eastAsia="新宋体" w:hAnsi="新宋体" w:hint="eastAsia"/>
          <w:color w:val="796A4F"/>
          <w:sz w:val="21"/>
          <w:szCs w:val="21"/>
        </w:rPr>
        <w:t>33.8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元/吨，最高</w:t>
      </w:r>
      <w:r w:rsidR="006B362D">
        <w:rPr>
          <w:rFonts w:ascii="新宋体" w:eastAsia="新宋体" w:hAnsi="新宋体"/>
          <w:color w:val="796A4F"/>
          <w:sz w:val="21"/>
          <w:szCs w:val="21"/>
        </w:rPr>
        <w:t>6</w:t>
      </w:r>
      <w:r w:rsidR="002F70CA">
        <w:rPr>
          <w:rFonts w:ascii="新宋体" w:eastAsia="新宋体" w:hAnsi="新宋体" w:hint="eastAsia"/>
          <w:color w:val="796A4F"/>
          <w:sz w:val="21"/>
          <w:szCs w:val="21"/>
        </w:rPr>
        <w:t>40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元/吨，最低</w:t>
      </w:r>
      <w:r w:rsidR="002C5F07">
        <w:rPr>
          <w:rFonts w:ascii="新宋体" w:eastAsia="新宋体" w:hAnsi="新宋体" w:hint="eastAsia"/>
          <w:color w:val="796A4F"/>
          <w:sz w:val="21"/>
          <w:szCs w:val="21"/>
        </w:rPr>
        <w:t>6</w:t>
      </w:r>
      <w:r w:rsidR="002F70CA">
        <w:rPr>
          <w:rFonts w:ascii="新宋体" w:eastAsia="新宋体" w:hAnsi="新宋体" w:hint="eastAsia"/>
          <w:color w:val="796A4F"/>
          <w:sz w:val="21"/>
          <w:szCs w:val="21"/>
        </w:rPr>
        <w:t>32</w:t>
      </w:r>
      <w:r w:rsidR="00AA39CE">
        <w:rPr>
          <w:rFonts w:ascii="新宋体" w:eastAsia="新宋体" w:hAnsi="新宋体" w:hint="eastAsia"/>
          <w:color w:val="796A4F"/>
          <w:sz w:val="21"/>
          <w:szCs w:val="21"/>
        </w:rPr>
        <w:t>.8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元/吨，报收于</w:t>
      </w:r>
      <w:r w:rsidR="00475816">
        <w:rPr>
          <w:rFonts w:ascii="新宋体" w:eastAsia="新宋体" w:hAnsi="新宋体" w:hint="eastAsia"/>
          <w:color w:val="796A4F"/>
          <w:sz w:val="21"/>
          <w:szCs w:val="21"/>
        </w:rPr>
        <w:t>6</w:t>
      </w:r>
      <w:r w:rsidR="002F70CA">
        <w:rPr>
          <w:rFonts w:ascii="新宋体" w:eastAsia="新宋体" w:hAnsi="新宋体" w:hint="eastAsia"/>
          <w:color w:val="796A4F"/>
          <w:sz w:val="21"/>
          <w:szCs w:val="21"/>
        </w:rPr>
        <w:t>40</w:t>
      </w:r>
      <w:r w:rsidR="0008558F">
        <w:rPr>
          <w:rFonts w:ascii="新宋体" w:eastAsia="新宋体" w:hAnsi="新宋体" w:hint="eastAsia"/>
          <w:color w:val="796A4F"/>
          <w:sz w:val="21"/>
          <w:szCs w:val="21"/>
        </w:rPr>
        <w:t>元/</w:t>
      </w:r>
      <w:r w:rsidR="00CF0A32">
        <w:rPr>
          <w:rFonts w:ascii="新宋体" w:eastAsia="新宋体" w:hAnsi="新宋体" w:hint="eastAsia"/>
          <w:color w:val="796A4F"/>
          <w:sz w:val="21"/>
          <w:szCs w:val="21"/>
        </w:rPr>
        <w:t>吨。</w:t>
      </w:r>
      <w:r w:rsidR="00DC5DCE">
        <w:rPr>
          <w:rFonts w:ascii="新宋体" w:eastAsia="新宋体" w:hAnsi="新宋体" w:hint="eastAsia"/>
          <w:color w:val="796A4F"/>
          <w:sz w:val="21"/>
          <w:szCs w:val="21"/>
        </w:rPr>
        <w:t>上涨</w:t>
      </w:r>
      <w:r w:rsidR="002F70CA">
        <w:rPr>
          <w:rFonts w:ascii="新宋体" w:eastAsia="新宋体" w:hAnsi="新宋体" w:hint="eastAsia"/>
          <w:color w:val="796A4F"/>
          <w:sz w:val="21"/>
          <w:szCs w:val="21"/>
        </w:rPr>
        <w:t>7.8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元/吨，幅度为</w:t>
      </w:r>
      <w:r w:rsidR="002F70CA">
        <w:rPr>
          <w:rFonts w:ascii="新宋体" w:eastAsia="新宋体" w:hAnsi="新宋体" w:hint="eastAsia"/>
          <w:color w:val="796A4F"/>
          <w:sz w:val="21"/>
          <w:szCs w:val="21"/>
        </w:rPr>
        <w:t>1.23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%。</w:t>
      </w:r>
    </w:p>
    <w:p w:rsidR="00592206" w:rsidRDefault="005A4183" w:rsidP="00EC4985">
      <w:pPr>
        <w:pStyle w:val="af1"/>
        <w:spacing w:beforeLines="50" w:before="156" w:beforeAutospacing="0" w:after="50" w:afterAutospacing="0" w:line="276" w:lineRule="auto"/>
        <w:ind w:firstLineChars="200" w:firstLine="420"/>
        <w:rPr>
          <w:rFonts w:ascii="新宋体" w:eastAsia="新宋体" w:hAnsi="新宋体"/>
          <w:color w:val="796A4F"/>
          <w:sz w:val="21"/>
          <w:szCs w:val="21"/>
        </w:rPr>
      </w:pP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今日ZC</w:t>
      </w:r>
      <w:r w:rsidR="00C01724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="003B430E">
        <w:rPr>
          <w:rFonts w:ascii="新宋体" w:eastAsia="新宋体" w:hAnsi="新宋体"/>
          <w:color w:val="796A4F"/>
          <w:sz w:val="21"/>
          <w:szCs w:val="21"/>
        </w:rPr>
        <w:t>901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合约持仓</w:t>
      </w:r>
      <w:r w:rsidR="00BE6D54">
        <w:rPr>
          <w:rFonts w:ascii="新宋体" w:eastAsia="新宋体" w:hAnsi="新宋体"/>
          <w:color w:val="796A4F"/>
          <w:sz w:val="21"/>
          <w:szCs w:val="21"/>
        </w:rPr>
        <w:t>2</w:t>
      </w:r>
      <w:r w:rsidR="002F70CA">
        <w:rPr>
          <w:rFonts w:ascii="新宋体" w:eastAsia="新宋体" w:hAnsi="新宋体" w:hint="eastAsia"/>
          <w:color w:val="796A4F"/>
          <w:sz w:val="21"/>
          <w:szCs w:val="21"/>
        </w:rPr>
        <w:t>97006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手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。</w:t>
      </w:r>
    </w:p>
    <w:p w:rsidR="00984593" w:rsidRPr="00D139AD" w:rsidRDefault="00984593" w:rsidP="00EC4985">
      <w:pPr>
        <w:pStyle w:val="af1"/>
        <w:spacing w:beforeLines="50" w:before="156" w:beforeAutospacing="0" w:after="50" w:afterAutospacing="0" w:line="276" w:lineRule="auto"/>
        <w:ind w:firstLineChars="200" w:firstLine="420"/>
        <w:rPr>
          <w:rFonts w:ascii="新宋体" w:eastAsia="新宋体" w:hAnsi="新宋体"/>
          <w:color w:val="796A4F"/>
          <w:sz w:val="21"/>
          <w:szCs w:val="21"/>
        </w:rPr>
      </w:pPr>
    </w:p>
    <w:p w:rsidR="00C744C7" w:rsidRPr="0015609B" w:rsidRDefault="00644716" w:rsidP="00EC4985">
      <w:pPr>
        <w:spacing w:beforeLines="100" w:before="312" w:afterLines="50" w:after="156" w:line="240" w:lineRule="auto"/>
        <w:outlineLvl w:val="2"/>
        <w:rPr>
          <w:rFonts w:ascii="新宋体" w:eastAsia="新宋体" w:hAnsi="新宋体"/>
          <w:b/>
          <w:color w:val="796A4F"/>
          <w:sz w:val="24"/>
          <w:szCs w:val="24"/>
        </w:rPr>
      </w:pPr>
      <w:r w:rsidRPr="00D44100">
        <w:rPr>
          <w:rFonts w:ascii="新宋体" w:eastAsia="新宋体" w:hAnsi="新宋体" w:hint="eastAsia"/>
          <w:b/>
          <w:color w:val="796A4F"/>
          <w:sz w:val="24"/>
          <w:szCs w:val="24"/>
        </w:rPr>
        <w:t>2、</w:t>
      </w:r>
      <w:r w:rsidR="00592206" w:rsidRPr="00D44100">
        <w:rPr>
          <w:rFonts w:ascii="新宋体" w:eastAsia="新宋体" w:hAnsi="新宋体" w:hint="eastAsia"/>
          <w:b/>
          <w:color w:val="796A4F"/>
          <w:sz w:val="24"/>
          <w:szCs w:val="24"/>
        </w:rPr>
        <w:t>现货情况</w:t>
      </w:r>
    </w:p>
    <w:p w:rsidR="00E65F68" w:rsidRDefault="00C50C6A" w:rsidP="00EC4985">
      <w:pPr>
        <w:pStyle w:val="af1"/>
        <w:spacing w:beforeLines="50" w:before="156" w:beforeAutospacing="0" w:after="50" w:afterAutospacing="0" w:line="276" w:lineRule="auto"/>
        <w:ind w:firstLineChars="200" w:firstLine="420"/>
        <w:rPr>
          <w:rFonts w:ascii="新宋体" w:eastAsia="新宋体" w:hAnsi="新宋体"/>
          <w:color w:val="796A4F"/>
          <w:sz w:val="21"/>
          <w:szCs w:val="21"/>
        </w:rPr>
      </w:pP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根据最新公布的现货价格，秦皇岛港动力煤各热值品种与前一个交易日相比</w:t>
      </w:r>
      <w:r>
        <w:rPr>
          <w:rFonts w:ascii="新宋体" w:eastAsia="新宋体" w:hAnsi="新宋体" w:hint="eastAsia"/>
          <w:color w:val="796A4F"/>
          <w:sz w:val="21"/>
          <w:szCs w:val="21"/>
        </w:rPr>
        <w:t>价格</w:t>
      </w:r>
      <w:r w:rsidR="002937B7">
        <w:rPr>
          <w:rFonts w:ascii="新宋体" w:eastAsia="新宋体" w:hAnsi="新宋体" w:hint="eastAsia"/>
          <w:color w:val="796A4F"/>
          <w:sz w:val="21"/>
          <w:szCs w:val="21"/>
        </w:rPr>
        <w:t>上涨1-2</w:t>
      </w:r>
      <w:r w:rsidR="00DC5DCE">
        <w:rPr>
          <w:rFonts w:ascii="新宋体" w:eastAsia="新宋体" w:hAnsi="新宋体" w:hint="eastAsia"/>
          <w:color w:val="796A4F"/>
          <w:sz w:val="21"/>
          <w:szCs w:val="21"/>
        </w:rPr>
        <w:t>元</w:t>
      </w:r>
      <w:r w:rsidR="00DC5DCE" w:rsidRPr="005A4183">
        <w:rPr>
          <w:rFonts w:ascii="新宋体" w:eastAsia="新宋体" w:hAnsi="新宋体" w:hint="eastAsia"/>
          <w:color w:val="796A4F"/>
          <w:sz w:val="21"/>
          <w:szCs w:val="21"/>
        </w:rPr>
        <w:t>/吨</w:t>
      </w:r>
      <w:r>
        <w:rPr>
          <w:rFonts w:ascii="新宋体" w:eastAsia="新宋体" w:hAnsi="新宋体" w:hint="eastAsia"/>
          <w:color w:val="796A4F"/>
          <w:sz w:val="21"/>
          <w:szCs w:val="21"/>
        </w:rPr>
        <w:t>。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目前，秦皇岛港山西产4500大卡发热量动力煤价格为</w:t>
      </w:r>
      <w:r w:rsidR="00106A68">
        <w:rPr>
          <w:rFonts w:ascii="新宋体" w:eastAsia="新宋体" w:hAnsi="新宋体"/>
          <w:color w:val="796A4F"/>
          <w:sz w:val="21"/>
          <w:szCs w:val="21"/>
        </w:rPr>
        <w:t>4</w:t>
      </w:r>
      <w:r w:rsidR="009B106C">
        <w:rPr>
          <w:rFonts w:ascii="新宋体" w:eastAsia="新宋体" w:hAnsi="新宋体" w:hint="eastAsia"/>
          <w:color w:val="796A4F"/>
          <w:sz w:val="21"/>
          <w:szCs w:val="21"/>
        </w:rPr>
        <w:t>9</w:t>
      </w:r>
      <w:r w:rsidR="002937B7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元/吨，5000大卡发热量动力煤价格为</w:t>
      </w:r>
      <w:r>
        <w:rPr>
          <w:rFonts w:ascii="新宋体" w:eastAsia="新宋体" w:hAnsi="新宋体"/>
          <w:color w:val="796A4F"/>
          <w:sz w:val="21"/>
          <w:szCs w:val="21"/>
        </w:rPr>
        <w:t>5</w:t>
      </w:r>
      <w:r w:rsidR="00DC5DCE">
        <w:rPr>
          <w:rFonts w:ascii="新宋体" w:eastAsia="新宋体" w:hAnsi="新宋体" w:hint="eastAsia"/>
          <w:color w:val="796A4F"/>
          <w:sz w:val="21"/>
          <w:szCs w:val="21"/>
        </w:rPr>
        <w:t>4</w:t>
      </w:r>
      <w:r w:rsidR="002937B7">
        <w:rPr>
          <w:rFonts w:ascii="新宋体" w:eastAsia="新宋体" w:hAnsi="新宋体" w:hint="eastAsia"/>
          <w:color w:val="796A4F"/>
          <w:sz w:val="21"/>
          <w:szCs w:val="21"/>
        </w:rPr>
        <w:t>8</w:t>
      </w:r>
      <w:r>
        <w:rPr>
          <w:rFonts w:ascii="新宋体" w:eastAsia="新宋体" w:hAnsi="新宋体" w:hint="eastAsia"/>
          <w:color w:val="796A4F"/>
          <w:sz w:val="21"/>
          <w:szCs w:val="21"/>
        </w:rPr>
        <w:t>元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/吨，5500大卡发热量动力煤价格为</w:t>
      </w:r>
      <w:r w:rsidR="00D50C51">
        <w:rPr>
          <w:rFonts w:ascii="新宋体" w:eastAsia="新宋体" w:hAnsi="新宋体"/>
          <w:color w:val="796A4F"/>
          <w:sz w:val="21"/>
          <w:szCs w:val="21"/>
        </w:rPr>
        <w:t>6</w:t>
      </w:r>
      <w:r w:rsidR="00F86986">
        <w:rPr>
          <w:rFonts w:ascii="新宋体" w:eastAsia="新宋体" w:hAnsi="新宋体" w:hint="eastAsia"/>
          <w:color w:val="796A4F"/>
          <w:sz w:val="21"/>
          <w:szCs w:val="21"/>
        </w:rPr>
        <w:t>2</w:t>
      </w:r>
      <w:r w:rsidR="002937B7">
        <w:rPr>
          <w:rFonts w:ascii="新宋体" w:eastAsia="新宋体" w:hAnsi="新宋体" w:hint="eastAsia"/>
          <w:color w:val="796A4F"/>
          <w:sz w:val="21"/>
          <w:szCs w:val="21"/>
        </w:rPr>
        <w:t>5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元/吨，5800大卡发热量动力煤价格为</w:t>
      </w:r>
      <w:r>
        <w:rPr>
          <w:rFonts w:ascii="新宋体" w:eastAsia="新宋体" w:hAnsi="新宋体"/>
          <w:color w:val="796A4F"/>
          <w:sz w:val="21"/>
          <w:szCs w:val="21"/>
        </w:rPr>
        <w:t>6</w:t>
      </w:r>
      <w:r w:rsidR="002937B7">
        <w:rPr>
          <w:rFonts w:ascii="新宋体" w:eastAsia="新宋体" w:hAnsi="新宋体" w:hint="eastAsia"/>
          <w:color w:val="796A4F"/>
          <w:sz w:val="21"/>
          <w:szCs w:val="21"/>
        </w:rPr>
        <w:t>50</w:t>
      </w:r>
      <w:r w:rsidRPr="005A4183">
        <w:rPr>
          <w:rFonts w:ascii="新宋体" w:eastAsia="新宋体" w:hAnsi="新宋体" w:hint="eastAsia"/>
          <w:color w:val="796A4F"/>
          <w:sz w:val="21"/>
          <w:szCs w:val="21"/>
        </w:rPr>
        <w:t>元/吨</w:t>
      </w:r>
      <w:r w:rsidRPr="0015609B">
        <w:rPr>
          <w:rFonts w:ascii="新宋体" w:eastAsia="新宋体" w:hAnsi="新宋体" w:hint="eastAsia"/>
          <w:color w:val="796A4F"/>
          <w:sz w:val="21"/>
          <w:szCs w:val="21"/>
        </w:rPr>
        <w:t>。</w:t>
      </w:r>
    </w:p>
    <w:p w:rsidR="00702C85" w:rsidRPr="00BB0B51" w:rsidRDefault="00702C85" w:rsidP="00EC4985">
      <w:pPr>
        <w:pStyle w:val="af1"/>
        <w:spacing w:beforeLines="50" w:before="156" w:beforeAutospacing="0" w:after="50" w:afterAutospacing="0" w:line="276" w:lineRule="auto"/>
        <w:ind w:firstLineChars="200" w:firstLine="420"/>
        <w:rPr>
          <w:rFonts w:ascii="新宋体" w:eastAsia="新宋体" w:hAnsi="新宋体"/>
          <w:color w:val="796A4F"/>
          <w:sz w:val="21"/>
          <w:szCs w:val="21"/>
        </w:rPr>
      </w:pPr>
    </w:p>
    <w:p w:rsidR="002569B9" w:rsidRPr="00B0581E" w:rsidRDefault="00581372" w:rsidP="00EC4985">
      <w:pPr>
        <w:spacing w:beforeLines="100" w:before="312" w:afterLines="50" w:after="156" w:line="240" w:lineRule="auto"/>
        <w:outlineLvl w:val="2"/>
        <w:rPr>
          <w:rFonts w:ascii="新宋体" w:eastAsia="新宋体" w:hAnsi="新宋体"/>
          <w:b/>
          <w:color w:val="796A4F"/>
          <w:sz w:val="24"/>
          <w:szCs w:val="24"/>
        </w:rPr>
      </w:pPr>
      <w:r w:rsidRPr="0027068C">
        <w:rPr>
          <w:rFonts w:ascii="新宋体" w:eastAsia="新宋体" w:hAnsi="新宋体" w:hint="eastAsia"/>
          <w:b/>
          <w:color w:val="796A4F"/>
          <w:sz w:val="24"/>
          <w:szCs w:val="24"/>
        </w:rPr>
        <w:t>3</w:t>
      </w:r>
      <w:r w:rsidR="00212439" w:rsidRPr="0027068C">
        <w:rPr>
          <w:rFonts w:ascii="新宋体" w:eastAsia="新宋体" w:hAnsi="新宋体" w:hint="eastAsia"/>
          <w:b/>
          <w:color w:val="796A4F"/>
          <w:sz w:val="24"/>
          <w:szCs w:val="24"/>
        </w:rPr>
        <w:t>、</w:t>
      </w:r>
      <w:r w:rsidR="00B0581E" w:rsidRPr="00B0581E">
        <w:rPr>
          <w:rFonts w:ascii="新宋体" w:eastAsia="新宋体" w:hAnsi="新宋体" w:hint="eastAsia"/>
          <w:b/>
          <w:color w:val="796A4F"/>
          <w:sz w:val="24"/>
          <w:szCs w:val="24"/>
        </w:rPr>
        <w:t>相关资讯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今日关注 |  秦皇岛港限制煤炭调出量，港口煤价上涨，产地环保检查升级，府谷开启铁腕治污，榆林21家煤矿停产。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一. 港口： 秦皇岛港限制调出量或将引发煤市“蝴蝶效应”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最新消息，根据之前河北官方消息，受环保影响，今年秦皇岛港的吞吐量不能超1.8亿吨。数据显示，去年秦皇岛港年吞吐量为21466.3万吨，截至目前，秦皇岛港的吞吐量达15212.5万吨。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按此标准，未来100天秦皇岛将减量3000万吨，现在秦皇岛已经开始限制煤炭调出量。有业内人士表示，目前秦皇岛每天煤炭吞吐量缩减了近30万吨。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据知情人士介绍，目前秦皇岛港的煤炭库存已经接近800万吨，而历史秦皇岛最高库存为860万吨，库存压力增大，接下来秦皇岛港不仅会限制调出量，还会限制调入量。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受此风波影响，目前港口煤价看涨情绪再起。因为限制调出，港口货主需要承担高额的滞期费，煤炭成本增加，加上产地煤价、运费齐涨，港口煤炭成本大幅增加，煤价上涨。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昨日，港口5500大卡动力煤成交于630元/吨，较前一日价格上涨1元/吨，5000大卡动力煤成交于554-555元/吨，较前一日价格上涨4元/吨。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对于秦皇岛港本次的举措，业内更多的猜测是秦皇岛是在为搬迁做准备。据悉，目前秦皇岛二公司部分大客户已经开始在曹妃甸、京唐港立户，准备撤离。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从这个层面看，如果此举真的是为逼秦皇岛尽快搬迁，那么后期在陕西、山西站台的发运至秦港的中小贸易商将会受挫。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lastRenderedPageBreak/>
        <w:t>二、产地：府谷开展“铁腕治污”行动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9月10日，榆林府谷县政府发布通告表示将开展“铁腕治污攻坚行动”。根据《通告》内容，府谷将对辖区内运煤车辆、燃煤锅炉、煤场、煤矿进行整治清理。重点内容有：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1.所有运煤车辆上路必须覆盖篷布，发现未覆盖篷布的煤焦车辆，除对车辆依规进行处理外，对所拉运煤焦的生产企业进行约谈并责令整改，对屡查屡犯的企业进行严肃处理。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2.强化国省县道路扬尘治理。2018年9月底前完成公路两侧垃圾、杂物清理和路肩、边坡、边沟整治工作，确保公路路容路貌干净整洁。</w:t>
      </w:r>
    </w:p>
    <w:p w:rsidR="002F70CA" w:rsidRPr="002F70CA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 w:hint="eastAsia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3.开展城区供热供气覆盖区域内10蒸吨及以下燃煤锅炉及茶水炉、经营性炉灶等燃煤设施拆除清理工作。2018年10月中旬前，对具备拆改条件的全部拆改到位，不具备拆改条件的，加快推进供热供气覆盖，到2019年9月底前完善条件后进行拆改。</w:t>
      </w:r>
    </w:p>
    <w:p w:rsidR="00C35A9E" w:rsidRPr="00C35A9E" w:rsidRDefault="002F70CA" w:rsidP="002F70CA">
      <w:pPr>
        <w:pStyle w:val="af1"/>
        <w:spacing w:beforeLines="50" w:before="156" w:after="50"/>
        <w:ind w:firstLineChars="200" w:firstLine="420"/>
        <w:rPr>
          <w:rFonts w:ascii="新宋体" w:eastAsia="新宋体" w:hAnsi="新宋体"/>
          <w:color w:val="796A4F"/>
          <w:sz w:val="21"/>
          <w:szCs w:val="21"/>
        </w:rPr>
      </w:pPr>
      <w:r w:rsidRPr="002F70CA">
        <w:rPr>
          <w:rFonts w:ascii="新宋体" w:eastAsia="新宋体" w:hAnsi="新宋体" w:hint="eastAsia"/>
          <w:color w:val="796A4F"/>
          <w:sz w:val="21"/>
          <w:szCs w:val="21"/>
        </w:rPr>
        <w:t>4.坚决打击煤矸石、煤泥乱倾乱倒行为，依法依规取缔“黑煤场”“散乱污”工业堆场等，2018年9月前完成整治清理。</w:t>
      </w:r>
    </w:p>
    <w:p w:rsidR="00FD13E1" w:rsidRPr="00D77C32" w:rsidRDefault="00FD13E1" w:rsidP="00C3720C">
      <w:pPr>
        <w:pStyle w:val="af1"/>
        <w:spacing w:beforeLines="50" w:before="156"/>
        <w:rPr>
          <w:rFonts w:ascii="新宋体" w:eastAsia="新宋体" w:hAnsi="新宋体"/>
          <w:color w:val="796A4F"/>
          <w:sz w:val="21"/>
          <w:szCs w:val="21"/>
        </w:rPr>
      </w:pPr>
    </w:p>
    <w:p w:rsidR="00C83D29" w:rsidRPr="00C83D29" w:rsidRDefault="00581372" w:rsidP="00C83D29">
      <w:pPr>
        <w:spacing w:beforeLines="100" w:before="312" w:afterLines="50" w:after="156" w:line="240" w:lineRule="auto"/>
        <w:outlineLvl w:val="2"/>
        <w:rPr>
          <w:rFonts w:ascii="新宋体" w:eastAsia="新宋体" w:hAnsi="新宋体"/>
          <w:b/>
          <w:color w:val="796A4F"/>
          <w:sz w:val="24"/>
          <w:szCs w:val="24"/>
        </w:rPr>
      </w:pPr>
      <w:r w:rsidRPr="004F40AA">
        <w:rPr>
          <w:rFonts w:ascii="新宋体" w:eastAsia="新宋体" w:hAnsi="新宋体" w:hint="eastAsia"/>
          <w:b/>
          <w:color w:val="796A4F"/>
          <w:sz w:val="24"/>
          <w:szCs w:val="24"/>
        </w:rPr>
        <w:t>4、</w:t>
      </w:r>
      <w:r w:rsidR="00256619" w:rsidRPr="004F40AA">
        <w:rPr>
          <w:rFonts w:ascii="新宋体" w:eastAsia="新宋体" w:hAnsi="新宋体" w:hint="eastAsia"/>
          <w:b/>
          <w:color w:val="796A4F"/>
          <w:sz w:val="24"/>
          <w:szCs w:val="24"/>
        </w:rPr>
        <w:t>操作策略</w:t>
      </w:r>
    </w:p>
    <w:p w:rsidR="009001B0" w:rsidRDefault="00B602B4" w:rsidP="00B61640">
      <w:pPr>
        <w:pStyle w:val="af1"/>
        <w:shd w:val="clear" w:color="auto" w:fill="FFFFFF"/>
        <w:spacing w:after="0" w:line="360" w:lineRule="atLeast"/>
        <w:ind w:firstLineChars="150" w:firstLine="315"/>
        <w:rPr>
          <w:rFonts w:ascii="新宋体" w:eastAsia="新宋体" w:hAnsi="新宋体" w:cs="Times New Roman"/>
          <w:color w:val="796A4F"/>
          <w:sz w:val="21"/>
          <w:szCs w:val="21"/>
        </w:rPr>
      </w:pPr>
      <w:r>
        <w:rPr>
          <w:rFonts w:ascii="新宋体" w:eastAsia="新宋体" w:hAnsi="新宋体" w:cs="Times New Roman" w:hint="eastAsia"/>
          <w:color w:val="796A4F"/>
          <w:sz w:val="21"/>
          <w:szCs w:val="21"/>
        </w:rPr>
        <w:t>9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月</w:t>
      </w:r>
      <w:r w:rsidR="002937B7">
        <w:rPr>
          <w:rFonts w:ascii="新宋体" w:eastAsia="新宋体" w:hAnsi="新宋体" w:cs="Times New Roman" w:hint="eastAsia"/>
          <w:color w:val="796A4F"/>
          <w:sz w:val="21"/>
          <w:szCs w:val="21"/>
        </w:rPr>
        <w:t>20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日，动力煤主力合约ZC1</w:t>
      </w:r>
      <w:r w:rsidR="00AB223E">
        <w:rPr>
          <w:rFonts w:ascii="新宋体" w:eastAsia="新宋体" w:hAnsi="新宋体" w:cs="Times New Roman" w:hint="eastAsia"/>
          <w:color w:val="796A4F"/>
          <w:sz w:val="21"/>
          <w:szCs w:val="21"/>
        </w:rPr>
        <w:t>901</w:t>
      </w:r>
      <w:r w:rsidR="00DC5DCE">
        <w:rPr>
          <w:rFonts w:ascii="新宋体" w:eastAsia="新宋体" w:hAnsi="新宋体" w:cs="Times New Roman" w:hint="eastAsia"/>
          <w:color w:val="796A4F"/>
          <w:sz w:val="21"/>
          <w:szCs w:val="21"/>
        </w:rPr>
        <w:t>高开高走</w:t>
      </w:r>
      <w:r w:rsidR="008B3974">
        <w:rPr>
          <w:rFonts w:ascii="新宋体" w:eastAsia="新宋体" w:hAnsi="新宋体" w:cs="Times New Roman" w:hint="eastAsia"/>
          <w:color w:val="796A4F"/>
          <w:sz w:val="21"/>
          <w:szCs w:val="21"/>
        </w:rPr>
        <w:t>，</w:t>
      </w:r>
      <w:r w:rsidR="00DC5DCE">
        <w:rPr>
          <w:rFonts w:ascii="新宋体" w:eastAsia="新宋体" w:hAnsi="新宋体" w:cs="Times New Roman" w:hint="eastAsia"/>
          <w:color w:val="796A4F"/>
          <w:sz w:val="21"/>
          <w:szCs w:val="21"/>
        </w:rPr>
        <w:t>全天震荡</w:t>
      </w:r>
      <w:r w:rsidR="00312E9A">
        <w:rPr>
          <w:rFonts w:ascii="新宋体" w:eastAsia="新宋体" w:hAnsi="新宋体" w:cs="Times New Roman" w:hint="eastAsia"/>
          <w:color w:val="796A4F"/>
          <w:sz w:val="21"/>
          <w:szCs w:val="21"/>
        </w:rPr>
        <w:t>上涨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。现货方面，港口</w:t>
      </w:r>
      <w:r w:rsidR="00DC5DCE">
        <w:rPr>
          <w:rFonts w:ascii="新宋体" w:eastAsia="新宋体" w:hAnsi="新宋体" w:cs="Times New Roman" w:hint="eastAsia"/>
          <w:color w:val="796A4F"/>
          <w:sz w:val="21"/>
          <w:szCs w:val="21"/>
        </w:rPr>
        <w:t>下水煤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现货报价</w:t>
      </w:r>
      <w:r w:rsidR="002937B7">
        <w:rPr>
          <w:rFonts w:ascii="新宋体" w:eastAsia="新宋体" w:hAnsi="新宋体" w:cs="Times New Roman" w:hint="eastAsia"/>
          <w:color w:val="796A4F"/>
          <w:sz w:val="21"/>
          <w:szCs w:val="21"/>
        </w:rPr>
        <w:t>有所反弹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。秦皇岛港库存</w:t>
      </w:r>
      <w:r w:rsidR="00312E9A">
        <w:rPr>
          <w:rFonts w:ascii="新宋体" w:eastAsia="新宋体" w:hAnsi="新宋体" w:cs="Times New Roman" w:hint="eastAsia"/>
          <w:color w:val="796A4F"/>
          <w:sz w:val="21"/>
          <w:szCs w:val="21"/>
        </w:rPr>
        <w:t>持续</w:t>
      </w:r>
      <w:r w:rsidR="006206F8">
        <w:rPr>
          <w:rFonts w:ascii="新宋体" w:eastAsia="新宋体" w:hAnsi="新宋体" w:cs="Times New Roman" w:hint="eastAsia"/>
          <w:color w:val="796A4F"/>
          <w:sz w:val="21"/>
          <w:szCs w:val="21"/>
        </w:rPr>
        <w:t>大幅上涨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，锚地船舶数量</w:t>
      </w:r>
      <w:r w:rsidR="002937B7">
        <w:rPr>
          <w:rFonts w:ascii="新宋体" w:eastAsia="新宋体" w:hAnsi="新宋体" w:cs="Times New Roman" w:hint="eastAsia"/>
          <w:color w:val="796A4F"/>
          <w:sz w:val="21"/>
          <w:szCs w:val="21"/>
        </w:rPr>
        <w:t>维持高位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。下游电厂方面，六大电厂煤炭日耗</w:t>
      </w:r>
      <w:r w:rsidR="002937B7">
        <w:rPr>
          <w:rFonts w:ascii="新宋体" w:eastAsia="新宋体" w:hAnsi="新宋体" w:cs="Times New Roman" w:hint="eastAsia"/>
          <w:color w:val="796A4F"/>
          <w:sz w:val="21"/>
          <w:szCs w:val="21"/>
        </w:rPr>
        <w:t>持续</w:t>
      </w:r>
      <w:r w:rsidR="00DC5DCE">
        <w:rPr>
          <w:rFonts w:ascii="新宋体" w:eastAsia="新宋体" w:hAnsi="新宋体" w:cs="Times New Roman" w:hint="eastAsia"/>
          <w:color w:val="796A4F"/>
          <w:sz w:val="21"/>
          <w:szCs w:val="21"/>
        </w:rPr>
        <w:t>增加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，库存水平</w:t>
      </w:r>
      <w:r w:rsidR="002937B7">
        <w:rPr>
          <w:rFonts w:ascii="新宋体" w:eastAsia="新宋体" w:hAnsi="新宋体" w:cs="Times New Roman" w:hint="eastAsia"/>
          <w:color w:val="796A4F"/>
          <w:sz w:val="21"/>
          <w:szCs w:val="21"/>
        </w:rPr>
        <w:t>略有回升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，存煤可用天</w:t>
      </w:r>
      <w:r w:rsidR="00453D5E">
        <w:rPr>
          <w:rFonts w:ascii="新宋体" w:eastAsia="新宋体" w:hAnsi="新宋体" w:cs="Times New Roman" w:hint="eastAsia"/>
          <w:color w:val="796A4F"/>
          <w:sz w:val="21"/>
          <w:szCs w:val="21"/>
        </w:rPr>
        <w:t>数</w:t>
      </w:r>
      <w:r w:rsidR="00DC5DCE">
        <w:rPr>
          <w:rFonts w:ascii="新宋体" w:eastAsia="新宋体" w:hAnsi="新宋体" w:cs="Times New Roman" w:hint="eastAsia"/>
          <w:color w:val="796A4F"/>
          <w:sz w:val="21"/>
          <w:szCs w:val="21"/>
        </w:rPr>
        <w:t>减少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到</w:t>
      </w:r>
      <w:r w:rsidR="00DC5DCE">
        <w:rPr>
          <w:rFonts w:ascii="新宋体" w:eastAsia="新宋体" w:hAnsi="新宋体" w:cs="Times New Roman" w:hint="eastAsia"/>
          <w:color w:val="796A4F"/>
          <w:sz w:val="21"/>
          <w:szCs w:val="21"/>
        </w:rPr>
        <w:t>2</w:t>
      </w:r>
      <w:r w:rsidR="002937B7">
        <w:rPr>
          <w:rFonts w:ascii="新宋体" w:eastAsia="新宋体" w:hAnsi="新宋体" w:cs="Times New Roman" w:hint="eastAsia"/>
          <w:color w:val="796A4F"/>
          <w:sz w:val="21"/>
          <w:szCs w:val="21"/>
        </w:rPr>
        <w:t>3.07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天。从盘面上看，资金呈</w:t>
      </w:r>
      <w:r w:rsidR="00312E9A">
        <w:rPr>
          <w:rFonts w:ascii="新宋体" w:eastAsia="新宋体" w:hAnsi="新宋体" w:cs="Times New Roman" w:hint="eastAsia"/>
          <w:color w:val="796A4F"/>
          <w:sz w:val="21"/>
          <w:szCs w:val="21"/>
        </w:rPr>
        <w:t>流入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态势，交易所主力</w:t>
      </w:r>
      <w:r w:rsidR="002937B7">
        <w:rPr>
          <w:rFonts w:ascii="新宋体" w:eastAsia="新宋体" w:hAnsi="新宋体" w:cs="Times New Roman" w:hint="eastAsia"/>
          <w:color w:val="796A4F"/>
          <w:sz w:val="21"/>
          <w:szCs w:val="21"/>
        </w:rPr>
        <w:t>多</w:t>
      </w:r>
      <w:r w:rsidR="008B3974">
        <w:rPr>
          <w:rFonts w:ascii="新宋体" w:eastAsia="新宋体" w:hAnsi="新宋体" w:cs="Times New Roman" w:hint="eastAsia"/>
          <w:color w:val="796A4F"/>
          <w:sz w:val="21"/>
          <w:szCs w:val="21"/>
        </w:rPr>
        <w:t>头</w:t>
      </w:r>
      <w:r w:rsidR="002937B7">
        <w:rPr>
          <w:rFonts w:ascii="新宋体" w:eastAsia="新宋体" w:hAnsi="新宋体" w:cs="Times New Roman" w:hint="eastAsia"/>
          <w:color w:val="796A4F"/>
          <w:sz w:val="21"/>
          <w:szCs w:val="21"/>
        </w:rPr>
        <w:t>增</w:t>
      </w:r>
      <w:r w:rsidR="003A3750">
        <w:rPr>
          <w:rFonts w:ascii="新宋体" w:eastAsia="新宋体" w:hAnsi="新宋体" w:cs="Times New Roman" w:hint="eastAsia"/>
          <w:color w:val="796A4F"/>
          <w:sz w:val="21"/>
          <w:szCs w:val="21"/>
        </w:rPr>
        <w:t>仓</w:t>
      </w:r>
      <w:r w:rsidR="009C56A3">
        <w:rPr>
          <w:rFonts w:ascii="新宋体" w:eastAsia="新宋体" w:hAnsi="新宋体" w:cs="Times New Roman" w:hint="eastAsia"/>
          <w:color w:val="796A4F"/>
          <w:sz w:val="21"/>
          <w:szCs w:val="21"/>
        </w:rPr>
        <w:t>较</w:t>
      </w:r>
      <w:r w:rsidR="000F1271">
        <w:rPr>
          <w:rFonts w:ascii="新宋体" w:eastAsia="新宋体" w:hAnsi="新宋体" w:cs="Times New Roman" w:hint="eastAsia"/>
          <w:color w:val="796A4F"/>
          <w:sz w:val="21"/>
          <w:szCs w:val="21"/>
        </w:rPr>
        <w:t>多</w:t>
      </w:r>
      <w:r w:rsidR="009C56A3">
        <w:rPr>
          <w:rFonts w:ascii="新宋体" w:eastAsia="新宋体" w:hAnsi="新宋体" w:cs="Times New Roman" w:hint="eastAsia"/>
          <w:color w:val="796A4F"/>
          <w:sz w:val="21"/>
          <w:szCs w:val="21"/>
        </w:rPr>
        <w:t>，建议</w:t>
      </w:r>
      <w:r w:rsidR="000175A7">
        <w:rPr>
          <w:rFonts w:ascii="新宋体" w:eastAsia="新宋体" w:hAnsi="新宋体" w:cs="Times New Roman" w:hint="eastAsia"/>
          <w:color w:val="796A4F"/>
          <w:sz w:val="21"/>
          <w:szCs w:val="21"/>
        </w:rPr>
        <w:t>多单续持</w:t>
      </w:r>
      <w:r w:rsidR="00572B19" w:rsidRPr="00572B19">
        <w:rPr>
          <w:rFonts w:ascii="新宋体" w:eastAsia="新宋体" w:hAnsi="新宋体" w:cs="Times New Roman" w:hint="eastAsia"/>
          <w:color w:val="796A4F"/>
          <w:sz w:val="21"/>
          <w:szCs w:val="21"/>
        </w:rPr>
        <w:t>。</w:t>
      </w:r>
    </w:p>
    <w:p w:rsidR="00C744C7" w:rsidRPr="00AE28F9" w:rsidRDefault="00C744C7" w:rsidP="009001B0">
      <w:pPr>
        <w:pStyle w:val="af1"/>
        <w:shd w:val="clear" w:color="auto" w:fill="FFFFFF"/>
        <w:spacing w:after="0" w:line="360" w:lineRule="atLeast"/>
        <w:ind w:firstLineChars="150" w:firstLine="315"/>
        <w:rPr>
          <w:rFonts w:ascii="新宋体" w:eastAsia="新宋体" w:hAnsi="新宋体" w:cs="Times New Roman"/>
          <w:color w:val="796A4F"/>
          <w:sz w:val="21"/>
          <w:szCs w:val="21"/>
        </w:rPr>
      </w:pPr>
      <w:r w:rsidRPr="00742A3A">
        <w:rPr>
          <w:rFonts w:ascii="楷体_GB2312" w:eastAsia="楷体_GB2312"/>
          <w:sz w:val="21"/>
          <w:szCs w:val="21"/>
        </w:rPr>
        <w:br w:type="page"/>
      </w:r>
    </w:p>
    <w:p w:rsidR="00980312" w:rsidRDefault="00980312" w:rsidP="00980312">
      <w:pPr>
        <w:rPr>
          <w:rFonts w:ascii="楷体_GB2312" w:eastAsia="楷体_GB2312" w:hAnsi="宋体"/>
          <w:sz w:val="24"/>
          <w:szCs w:val="24"/>
        </w:rPr>
      </w:pPr>
    </w:p>
    <w:p w:rsidR="00980312" w:rsidRDefault="00980312" w:rsidP="00980312">
      <w:pPr>
        <w:rPr>
          <w:rFonts w:ascii="楷体_GB2312" w:eastAsia="楷体_GB2312" w:hAnsi="宋体"/>
          <w:sz w:val="24"/>
          <w:szCs w:val="24"/>
        </w:rPr>
      </w:pPr>
    </w:p>
    <w:p w:rsidR="006206F8" w:rsidRDefault="006206F8" w:rsidP="00980312">
      <w:pPr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noProof/>
          <w:sz w:val="24"/>
          <w:szCs w:val="24"/>
        </w:rPr>
        <w:drawing>
          <wp:inline distT="0" distB="0" distL="0" distR="0">
            <wp:extent cx="6120130" cy="1247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809071014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12" w:rsidRDefault="00980312" w:rsidP="00980312">
      <w:pPr>
        <w:rPr>
          <w:rFonts w:ascii="楷体_GB2312" w:eastAsia="楷体_GB2312" w:hAnsi="宋体"/>
          <w:sz w:val="24"/>
          <w:szCs w:val="24"/>
        </w:rPr>
      </w:pPr>
    </w:p>
    <w:p w:rsidR="00980312" w:rsidRDefault="00980312" w:rsidP="00980312">
      <w:pPr>
        <w:rPr>
          <w:rFonts w:ascii="楷体_GB2312" w:eastAsia="楷体_GB2312" w:hAnsi="宋体"/>
          <w:sz w:val="24"/>
          <w:szCs w:val="24"/>
        </w:rPr>
      </w:pPr>
    </w:p>
    <w:p w:rsidR="000D5D5F" w:rsidRDefault="000D5D5F" w:rsidP="00980312">
      <w:pPr>
        <w:rPr>
          <w:rFonts w:ascii="楷体_GB2312" w:eastAsia="楷体_GB2312" w:hAnsi="宋体"/>
          <w:sz w:val="24"/>
          <w:szCs w:val="24"/>
        </w:rPr>
      </w:pPr>
    </w:p>
    <w:tbl>
      <w:tblPr>
        <w:tblW w:w="0" w:type="auto"/>
        <w:tblBorders>
          <w:top w:val="single" w:sz="18" w:space="0" w:color="800000"/>
          <w:bottom w:val="single" w:sz="18" w:space="0" w:color="800000"/>
          <w:insideH w:val="single" w:sz="2" w:space="0" w:color="943634"/>
          <w:insideV w:val="single" w:sz="2" w:space="0" w:color="595959"/>
        </w:tblBorders>
        <w:tblLook w:val="0000" w:firstRow="0" w:lastRow="0" w:firstColumn="0" w:lastColumn="0" w:noHBand="0" w:noVBand="0"/>
      </w:tblPr>
      <w:tblGrid>
        <w:gridCol w:w="9638"/>
      </w:tblGrid>
      <w:tr w:rsidR="00C13B6A" w:rsidRPr="00A040B2" w:rsidTr="008E1812">
        <w:trPr>
          <w:trHeight w:val="2447"/>
        </w:trPr>
        <w:tc>
          <w:tcPr>
            <w:tcW w:w="0" w:type="auto"/>
            <w:vAlign w:val="center"/>
          </w:tcPr>
          <w:p w:rsidR="00C13B6A" w:rsidRPr="00AB5670" w:rsidRDefault="00C13B6A" w:rsidP="00C13B6A">
            <w:pPr>
              <w:spacing w:after="0" w:line="240" w:lineRule="atLeast"/>
              <w:jc w:val="both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 w:rsidRPr="00AB5670">
              <w:rPr>
                <w:rFonts w:ascii="新宋体" w:eastAsia="新宋体" w:hAnsi="新宋体" w:hint="eastAsia"/>
                <w:b/>
                <w:color w:val="796A4F"/>
                <w:sz w:val="21"/>
                <w:szCs w:val="21"/>
              </w:rPr>
              <w:t>重要事项:</w:t>
            </w:r>
          </w:p>
          <w:p w:rsidR="00C13B6A" w:rsidRPr="00AB5670" w:rsidRDefault="00C13B6A" w:rsidP="004D67B9">
            <w:pPr>
              <w:spacing w:after="0" w:line="240" w:lineRule="atLeast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本报告中的信息均源于公开资料，仅作参考之用。方正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力求准确可靠，但对于信息的准确性及完备性不作任何保证，不管在何种情况下，本报告不构成个人投资建议，也没有考虑到个别客户特殊的投资目的、财务状况或需要，不能当作购买或出售报告中所提及的商品的依据。本报告未经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许可，不得转给其他人员，且任何引用、转载以及向第三方传播的行为均可能承担法律责任，方正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期货有限公司不承担因根据本报告操作而导致的损失，敬请投资者注意可能存在的交易风险。本报告版权归方正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所有。</w:t>
            </w:r>
          </w:p>
        </w:tc>
      </w:tr>
      <w:tr w:rsidR="00980312" w:rsidRPr="00A040B2" w:rsidTr="00980312">
        <w:trPr>
          <w:trHeight w:val="1534"/>
        </w:trPr>
        <w:tc>
          <w:tcPr>
            <w:tcW w:w="0" w:type="auto"/>
            <w:tcBorders>
              <w:top w:val="single" w:sz="2" w:space="0" w:color="943634"/>
            </w:tcBorders>
          </w:tcPr>
          <w:p w:rsidR="00980312" w:rsidRPr="006A621A" w:rsidRDefault="00980312" w:rsidP="002919C2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 w:rsidRPr="006A621A"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行情预测说明：</w:t>
            </w:r>
          </w:p>
          <w:p w:rsidR="0098031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涨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：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收盘价&gt;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前日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收盘价；</w:t>
            </w:r>
          </w:p>
          <w:p w:rsidR="0098031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跌：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收盘价&lt;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前日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；</w:t>
            </w:r>
          </w:p>
          <w:p w:rsidR="00980312" w:rsidRPr="00A040B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震荡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：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（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收盘价-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前日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收盘价）/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前日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收盘价的绝对值在0.5%以内；</w:t>
            </w:r>
          </w:p>
        </w:tc>
      </w:tr>
      <w:tr w:rsidR="00980312" w:rsidRPr="00A040B2" w:rsidTr="00980312">
        <w:trPr>
          <w:trHeight w:val="2278"/>
        </w:trPr>
        <w:tc>
          <w:tcPr>
            <w:tcW w:w="0" w:type="auto"/>
          </w:tcPr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联系方式：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方正中期期货研究院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地址：北京市朝阳区东三环北路38号院1号楼泰康金融大厦22层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电话：010-85881117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传真：010-64636998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 xml:space="preserve">地址：长沙市芙蓉中路一段372号方正证券大厦四楼 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电话：0731-84319306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传真：0731-85864807</w:t>
            </w:r>
          </w:p>
          <w:p w:rsidR="00980312" w:rsidRPr="006A621A" w:rsidRDefault="00CB52EC" w:rsidP="00CB52EC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邮编：410008</w:t>
            </w:r>
          </w:p>
        </w:tc>
      </w:tr>
    </w:tbl>
    <w:p w:rsidR="00980312" w:rsidRDefault="00301BF5" w:rsidP="00980312">
      <w:pPr>
        <w:rPr>
          <w:rFonts w:ascii="宋体" w:hAnsi="宋体" w:cs="Arial"/>
          <w:bCs/>
          <w:color w:val="000000"/>
          <w:sz w:val="24"/>
          <w:szCs w:val="24"/>
        </w:rPr>
      </w:pP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339090</wp:posOffset>
                </wp:positionV>
                <wp:extent cx="7543800" cy="884555"/>
                <wp:effectExtent l="0" t="0" r="0" b="0"/>
                <wp:wrapNone/>
                <wp:docPr id="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8B50D" id="Rectangle 29" o:spid="_x0000_s1026" style="position:absolute;left:0;text-align:left;margin-left:-60pt;margin-top:26.7pt;width:594pt;height:69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xnfAIAAPwEAAAOAAAAZHJzL2Uyb0RvYy54bWysVF1v0zAUfUfiP1h+7/JBsjbR0mlrKUIa&#10;MDH4Aa7tNBaObWy36Yb471w7bem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" stroked="f"/>
            </w:pict>
          </mc:Fallback>
        </mc:AlternateContent>
      </w: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734695</wp:posOffset>
                </wp:positionV>
                <wp:extent cx="7543800" cy="1287780"/>
                <wp:effectExtent l="0" t="0" r="0" b="7620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A5B93" id="Rectangle 27" o:spid="_x0000_s1026" style="position:absolute;left:0;text-align:left;margin-left:-90pt;margin-top:57.85pt;width:594pt;height:101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" stroked="f"/>
            </w:pict>
          </mc:Fallback>
        </mc:AlternateContent>
      </w:r>
    </w:p>
    <w:sectPr w:rsidR="00980312" w:rsidSect="00AB5670">
      <w:headerReference w:type="default" r:id="rId11"/>
      <w:footerReference w:type="default" r:id="rId12"/>
      <w:pgSz w:w="11906" w:h="16838"/>
      <w:pgMar w:top="1091" w:right="1134" w:bottom="1418" w:left="1134" w:header="624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A6E" w:rsidRDefault="00542A6E">
      <w:r>
        <w:separator/>
      </w:r>
    </w:p>
  </w:endnote>
  <w:endnote w:type="continuationSeparator" w:id="0">
    <w:p w:rsidR="00542A6E" w:rsidRDefault="0054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C7" w:rsidRDefault="00301BF5">
    <w:pPr>
      <w:pStyle w:val="af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31115</wp:posOffset>
              </wp:positionV>
              <wp:extent cx="914400" cy="297180"/>
              <wp:effectExtent l="0" t="0" r="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4C7" w:rsidRPr="00256619" w:rsidRDefault="00C744C7">
                          <w:pPr>
                            <w:jc w:val="center"/>
                            <w:rPr>
                              <w:rFonts w:ascii="新宋体" w:eastAsia="新宋体" w:hAnsi="新宋体"/>
                              <w:color w:val="796A4F"/>
                              <w:sz w:val="21"/>
                              <w:szCs w:val="21"/>
                            </w:rPr>
                          </w:pP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第</w:t>
                          </w:r>
                          <w:r w:rsidR="002404E9"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 w:rsidR="002404E9"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35229A">
                            <w:rPr>
                              <w:rStyle w:val="af"/>
                              <w:rFonts w:ascii="新宋体" w:eastAsia="新宋体" w:hAnsi="新宋体"/>
                              <w:noProof/>
                              <w:color w:val="796A4F"/>
                              <w:sz w:val="21"/>
                              <w:szCs w:val="21"/>
                            </w:rPr>
                            <w:t>1</w:t>
                          </w:r>
                          <w:r w:rsidR="002404E9"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end"/>
                          </w: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414pt;margin-top:2.45pt;width:1in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bHgAIAAA4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" stroked="f">
              <v:textbox>
                <w:txbxContent>
                  <w:p w:rsidR="00C744C7" w:rsidRPr="00256619" w:rsidRDefault="00C744C7">
                    <w:pPr>
                      <w:jc w:val="center"/>
                      <w:rPr>
                        <w:rFonts w:ascii="新宋体" w:eastAsia="新宋体" w:hAnsi="新宋体"/>
                        <w:color w:val="796A4F"/>
                        <w:sz w:val="21"/>
                        <w:szCs w:val="21"/>
                      </w:rPr>
                    </w:pP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第</w:t>
                    </w:r>
                    <w:r w:rsidR="002404E9"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begin"/>
                    </w: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instrText xml:space="preserve">PAGE  </w:instrText>
                    </w:r>
                    <w:r w:rsidR="002404E9"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separate"/>
                    </w:r>
                    <w:r w:rsidR="0035229A">
                      <w:rPr>
                        <w:rStyle w:val="af"/>
                        <w:rFonts w:ascii="新宋体" w:eastAsia="新宋体" w:hAnsi="新宋体"/>
                        <w:noProof/>
                        <w:color w:val="796A4F"/>
                        <w:sz w:val="21"/>
                        <w:szCs w:val="21"/>
                      </w:rPr>
                      <w:t>1</w:t>
                    </w:r>
                    <w:r w:rsidR="002404E9"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end"/>
                    </w: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2628900" cy="297180"/>
              <wp:effectExtent l="0" t="0" r="0" b="7620"/>
              <wp:wrapNone/>
              <wp:docPr id="2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4C7" w:rsidRDefault="0089687E">
                          <w:r w:rsidRPr="005E6179">
                            <w:rPr>
                              <w:rFonts w:ascii="新宋体" w:eastAsia="新宋体" w:cs="新宋体" w:hint="eastAsia"/>
                              <w:color w:val="796A4F"/>
                              <w:szCs w:val="21"/>
                            </w:rPr>
                            <w:t>请务必阅读最后重要事项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4" type="#_x0000_t202" style="position:absolute;left:0;text-align:left;margin-left:0;margin-top:2.5pt;width:207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Woug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" filled="f" stroked="f">
              <v:textbox>
                <w:txbxContent>
                  <w:p w:rsidR="00C744C7" w:rsidRDefault="0089687E">
                    <w:r w:rsidRPr="005E6179">
                      <w:rPr>
                        <w:rFonts w:ascii="新宋体" w:eastAsia="新宋体" w:cs="新宋体" w:hint="eastAsia"/>
                        <w:color w:val="796A4F"/>
                        <w:szCs w:val="21"/>
                      </w:rPr>
                      <w:t>请务必阅读最后重要事项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A6E" w:rsidRDefault="00542A6E">
      <w:r>
        <w:separator/>
      </w:r>
    </w:p>
  </w:footnote>
  <w:footnote w:type="continuationSeparator" w:id="0">
    <w:p w:rsidR="00542A6E" w:rsidRDefault="00542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C7" w:rsidRDefault="00301BF5" w:rsidP="00B32D85">
    <w:pPr>
      <w:pStyle w:val="afc"/>
      <w:ind w:right="360"/>
      <w:jc w:val="left"/>
      <w:rPr>
        <w:rFonts w:ascii="黑体" w:eastAsia="黑体"/>
        <w:color w:val="990000"/>
        <w:sz w:val="30"/>
        <w:szCs w:val="3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537209</wp:posOffset>
              </wp:positionV>
              <wp:extent cx="6400800" cy="0"/>
              <wp:effectExtent l="0" t="19050" r="19050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4CCCA" id="Line 1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2.3pt" to="4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" strokecolor="#900" strokeweight="3pt"/>
          </w:pict>
        </mc:Fallback>
      </mc:AlternateContent>
    </w:r>
    <w:r w:rsidR="00212439">
      <w:rPr>
        <w:rFonts w:ascii="黑体" w:eastAsia="黑体" w:hint="eastAsia"/>
        <w:noProof/>
        <w:color w:val="990000"/>
        <w:sz w:val="30"/>
        <w:szCs w:val="30"/>
      </w:rPr>
      <w:drawing>
        <wp:inline distT="0" distB="0" distL="0" distR="0">
          <wp:extent cx="1847850" cy="428625"/>
          <wp:effectExtent l="0" t="0" r="0" b="0"/>
          <wp:docPr id="1" name="图片 1" descr="简称横式组合-标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简称横式组合-标红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2206">
      <w:rPr>
        <w:rFonts w:ascii="黑体" w:eastAsia="黑体" w:hint="eastAsia"/>
        <w:color w:val="990000"/>
        <w:sz w:val="30"/>
        <w:szCs w:val="30"/>
      </w:rPr>
      <w:t xml:space="preserve">         动力煤</w:t>
    </w:r>
    <w:r w:rsidR="00B32D85">
      <w:rPr>
        <w:rFonts w:ascii="黑体" w:eastAsia="黑体" w:hint="eastAsia"/>
        <w:color w:val="990000"/>
        <w:sz w:val="30"/>
        <w:szCs w:val="30"/>
      </w:rPr>
      <w:t>日</w:t>
    </w:r>
    <w:r w:rsidR="00C744C7">
      <w:rPr>
        <w:rFonts w:ascii="黑体" w:eastAsia="黑体" w:hint="eastAsia"/>
        <w:color w:val="990000"/>
        <w:sz w:val="30"/>
        <w:szCs w:val="30"/>
      </w:rPr>
      <w:t>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EB000D"/>
    <w:multiLevelType w:val="hybridMultilevel"/>
    <w:tmpl w:val="149C0218"/>
    <w:lvl w:ilvl="0" w:tplc="48D6A60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o:colormru v:ext="edit" colors="#b18d36,#d0b786,#c70b14,#ebdec7,#ece4ca,#ece4d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5E9"/>
    <w:rsid w:val="00001D8C"/>
    <w:rsid w:val="00002300"/>
    <w:rsid w:val="0000375D"/>
    <w:rsid w:val="00003E72"/>
    <w:rsid w:val="00004ABD"/>
    <w:rsid w:val="00004D5A"/>
    <w:rsid w:val="00007866"/>
    <w:rsid w:val="00010052"/>
    <w:rsid w:val="000103A0"/>
    <w:rsid w:val="00010BE1"/>
    <w:rsid w:val="000114A9"/>
    <w:rsid w:val="00011CEA"/>
    <w:rsid w:val="00011F2A"/>
    <w:rsid w:val="00012237"/>
    <w:rsid w:val="000129B3"/>
    <w:rsid w:val="00012E62"/>
    <w:rsid w:val="000136B3"/>
    <w:rsid w:val="00013993"/>
    <w:rsid w:val="000157E5"/>
    <w:rsid w:val="00016FE2"/>
    <w:rsid w:val="0001726C"/>
    <w:rsid w:val="00017308"/>
    <w:rsid w:val="0001742A"/>
    <w:rsid w:val="000175A7"/>
    <w:rsid w:val="0002156F"/>
    <w:rsid w:val="00022163"/>
    <w:rsid w:val="0002334D"/>
    <w:rsid w:val="0002382C"/>
    <w:rsid w:val="000238F1"/>
    <w:rsid w:val="00023E35"/>
    <w:rsid w:val="00024CB6"/>
    <w:rsid w:val="00026C17"/>
    <w:rsid w:val="00027066"/>
    <w:rsid w:val="00027BB4"/>
    <w:rsid w:val="00030877"/>
    <w:rsid w:val="000320C0"/>
    <w:rsid w:val="00032D6C"/>
    <w:rsid w:val="0003372E"/>
    <w:rsid w:val="00035226"/>
    <w:rsid w:val="00035379"/>
    <w:rsid w:val="0003541E"/>
    <w:rsid w:val="00035BA3"/>
    <w:rsid w:val="00035E3D"/>
    <w:rsid w:val="00036702"/>
    <w:rsid w:val="00041F1A"/>
    <w:rsid w:val="000444EA"/>
    <w:rsid w:val="00044521"/>
    <w:rsid w:val="00045323"/>
    <w:rsid w:val="000464FB"/>
    <w:rsid w:val="0005070D"/>
    <w:rsid w:val="00052046"/>
    <w:rsid w:val="000521AF"/>
    <w:rsid w:val="00052A05"/>
    <w:rsid w:val="00052B2C"/>
    <w:rsid w:val="00053B31"/>
    <w:rsid w:val="00056426"/>
    <w:rsid w:val="000564B3"/>
    <w:rsid w:val="000567BB"/>
    <w:rsid w:val="0005784F"/>
    <w:rsid w:val="000604C8"/>
    <w:rsid w:val="00060C45"/>
    <w:rsid w:val="000621FC"/>
    <w:rsid w:val="0006260D"/>
    <w:rsid w:val="000626D7"/>
    <w:rsid w:val="0006333D"/>
    <w:rsid w:val="0006334F"/>
    <w:rsid w:val="000639AF"/>
    <w:rsid w:val="00064825"/>
    <w:rsid w:val="00064DB1"/>
    <w:rsid w:val="0006582A"/>
    <w:rsid w:val="00065DA0"/>
    <w:rsid w:val="0007017B"/>
    <w:rsid w:val="0007387D"/>
    <w:rsid w:val="000743B0"/>
    <w:rsid w:val="00074D8F"/>
    <w:rsid w:val="00075661"/>
    <w:rsid w:val="00080653"/>
    <w:rsid w:val="0008105E"/>
    <w:rsid w:val="0008179C"/>
    <w:rsid w:val="00081BF3"/>
    <w:rsid w:val="000828A4"/>
    <w:rsid w:val="000845D8"/>
    <w:rsid w:val="000853FE"/>
    <w:rsid w:val="0008558F"/>
    <w:rsid w:val="00085E10"/>
    <w:rsid w:val="000860B4"/>
    <w:rsid w:val="0008618F"/>
    <w:rsid w:val="0008646A"/>
    <w:rsid w:val="000901E5"/>
    <w:rsid w:val="00090B32"/>
    <w:rsid w:val="00091916"/>
    <w:rsid w:val="00091C24"/>
    <w:rsid w:val="000920AF"/>
    <w:rsid w:val="0009310A"/>
    <w:rsid w:val="00096418"/>
    <w:rsid w:val="000A0437"/>
    <w:rsid w:val="000A1DEF"/>
    <w:rsid w:val="000A3D4D"/>
    <w:rsid w:val="000A529B"/>
    <w:rsid w:val="000A57F2"/>
    <w:rsid w:val="000A5FBF"/>
    <w:rsid w:val="000A5FCF"/>
    <w:rsid w:val="000A7D60"/>
    <w:rsid w:val="000B3412"/>
    <w:rsid w:val="000B34A0"/>
    <w:rsid w:val="000B45F1"/>
    <w:rsid w:val="000B57F5"/>
    <w:rsid w:val="000B6BCF"/>
    <w:rsid w:val="000C0E2E"/>
    <w:rsid w:val="000C16D0"/>
    <w:rsid w:val="000C1F4B"/>
    <w:rsid w:val="000C26CF"/>
    <w:rsid w:val="000C2E13"/>
    <w:rsid w:val="000C41D7"/>
    <w:rsid w:val="000C4A3B"/>
    <w:rsid w:val="000C6DA1"/>
    <w:rsid w:val="000C7D2F"/>
    <w:rsid w:val="000D067D"/>
    <w:rsid w:val="000D1E1B"/>
    <w:rsid w:val="000D2FAC"/>
    <w:rsid w:val="000D48A4"/>
    <w:rsid w:val="000D56C9"/>
    <w:rsid w:val="000D5D5F"/>
    <w:rsid w:val="000D5DF7"/>
    <w:rsid w:val="000D6A3A"/>
    <w:rsid w:val="000D6CA5"/>
    <w:rsid w:val="000D7223"/>
    <w:rsid w:val="000D7A5F"/>
    <w:rsid w:val="000E0463"/>
    <w:rsid w:val="000E35A6"/>
    <w:rsid w:val="000E51FB"/>
    <w:rsid w:val="000E651E"/>
    <w:rsid w:val="000E713A"/>
    <w:rsid w:val="000E7FD4"/>
    <w:rsid w:val="000F1271"/>
    <w:rsid w:val="000F148D"/>
    <w:rsid w:val="000F157F"/>
    <w:rsid w:val="000F3267"/>
    <w:rsid w:val="000F3378"/>
    <w:rsid w:val="000F3BB5"/>
    <w:rsid w:val="000F41AC"/>
    <w:rsid w:val="000F4804"/>
    <w:rsid w:val="000F4C15"/>
    <w:rsid w:val="000F525E"/>
    <w:rsid w:val="000F6A26"/>
    <w:rsid w:val="00101BBD"/>
    <w:rsid w:val="00103990"/>
    <w:rsid w:val="001044E2"/>
    <w:rsid w:val="00104EFF"/>
    <w:rsid w:val="00105225"/>
    <w:rsid w:val="001060B3"/>
    <w:rsid w:val="0010644C"/>
    <w:rsid w:val="001066F0"/>
    <w:rsid w:val="00106A68"/>
    <w:rsid w:val="0010712E"/>
    <w:rsid w:val="0011001A"/>
    <w:rsid w:val="00110B26"/>
    <w:rsid w:val="00110BED"/>
    <w:rsid w:val="00111892"/>
    <w:rsid w:val="00114F0E"/>
    <w:rsid w:val="00115C58"/>
    <w:rsid w:val="0011649D"/>
    <w:rsid w:val="00116E44"/>
    <w:rsid w:val="00120CCF"/>
    <w:rsid w:val="00120D72"/>
    <w:rsid w:val="00121C5A"/>
    <w:rsid w:val="00121F7E"/>
    <w:rsid w:val="00121FB7"/>
    <w:rsid w:val="001220CB"/>
    <w:rsid w:val="00122419"/>
    <w:rsid w:val="00122788"/>
    <w:rsid w:val="00122911"/>
    <w:rsid w:val="00122CA3"/>
    <w:rsid w:val="00122F1E"/>
    <w:rsid w:val="00124514"/>
    <w:rsid w:val="0013132D"/>
    <w:rsid w:val="00132411"/>
    <w:rsid w:val="001347A5"/>
    <w:rsid w:val="00134C5B"/>
    <w:rsid w:val="00137259"/>
    <w:rsid w:val="00140C1B"/>
    <w:rsid w:val="001413F4"/>
    <w:rsid w:val="001419A1"/>
    <w:rsid w:val="001449C2"/>
    <w:rsid w:val="00145083"/>
    <w:rsid w:val="0014692A"/>
    <w:rsid w:val="00146AE9"/>
    <w:rsid w:val="00147E02"/>
    <w:rsid w:val="00147E05"/>
    <w:rsid w:val="00147ED1"/>
    <w:rsid w:val="0015019A"/>
    <w:rsid w:val="00150872"/>
    <w:rsid w:val="00150FA8"/>
    <w:rsid w:val="00151C20"/>
    <w:rsid w:val="0015412B"/>
    <w:rsid w:val="001544F4"/>
    <w:rsid w:val="00154D30"/>
    <w:rsid w:val="0015536F"/>
    <w:rsid w:val="00155608"/>
    <w:rsid w:val="0015609B"/>
    <w:rsid w:val="00156431"/>
    <w:rsid w:val="00157726"/>
    <w:rsid w:val="00160590"/>
    <w:rsid w:val="00162015"/>
    <w:rsid w:val="001641E8"/>
    <w:rsid w:val="00165542"/>
    <w:rsid w:val="00165870"/>
    <w:rsid w:val="001658D4"/>
    <w:rsid w:val="00165C46"/>
    <w:rsid w:val="00165EF1"/>
    <w:rsid w:val="00166F0C"/>
    <w:rsid w:val="00170450"/>
    <w:rsid w:val="00170FF7"/>
    <w:rsid w:val="00171699"/>
    <w:rsid w:val="00171C46"/>
    <w:rsid w:val="00172A27"/>
    <w:rsid w:val="00174053"/>
    <w:rsid w:val="001745FF"/>
    <w:rsid w:val="00175089"/>
    <w:rsid w:val="0017586E"/>
    <w:rsid w:val="00175CAB"/>
    <w:rsid w:val="001763F5"/>
    <w:rsid w:val="00176B61"/>
    <w:rsid w:val="0018064A"/>
    <w:rsid w:val="00180E14"/>
    <w:rsid w:val="001815EF"/>
    <w:rsid w:val="00181B6B"/>
    <w:rsid w:val="0018200A"/>
    <w:rsid w:val="001829EE"/>
    <w:rsid w:val="001839FC"/>
    <w:rsid w:val="00183F2E"/>
    <w:rsid w:val="00184FDB"/>
    <w:rsid w:val="0018648A"/>
    <w:rsid w:val="00187746"/>
    <w:rsid w:val="001908D5"/>
    <w:rsid w:val="00191179"/>
    <w:rsid w:val="001914BA"/>
    <w:rsid w:val="0019154B"/>
    <w:rsid w:val="00192611"/>
    <w:rsid w:val="00192D91"/>
    <w:rsid w:val="00192EE1"/>
    <w:rsid w:val="001930BE"/>
    <w:rsid w:val="001937FD"/>
    <w:rsid w:val="00193C9B"/>
    <w:rsid w:val="00193E7E"/>
    <w:rsid w:val="001940B2"/>
    <w:rsid w:val="001945F4"/>
    <w:rsid w:val="0019536B"/>
    <w:rsid w:val="001955CC"/>
    <w:rsid w:val="00195D26"/>
    <w:rsid w:val="00196130"/>
    <w:rsid w:val="0019676E"/>
    <w:rsid w:val="001972AA"/>
    <w:rsid w:val="001A00F8"/>
    <w:rsid w:val="001A1D47"/>
    <w:rsid w:val="001A2344"/>
    <w:rsid w:val="001A2511"/>
    <w:rsid w:val="001A285A"/>
    <w:rsid w:val="001A33C7"/>
    <w:rsid w:val="001A447C"/>
    <w:rsid w:val="001A4885"/>
    <w:rsid w:val="001A7001"/>
    <w:rsid w:val="001B0433"/>
    <w:rsid w:val="001B05EB"/>
    <w:rsid w:val="001B21EE"/>
    <w:rsid w:val="001B2293"/>
    <w:rsid w:val="001B2A92"/>
    <w:rsid w:val="001B2AC5"/>
    <w:rsid w:val="001B3F6C"/>
    <w:rsid w:val="001B47D2"/>
    <w:rsid w:val="001B484A"/>
    <w:rsid w:val="001B4B97"/>
    <w:rsid w:val="001B5771"/>
    <w:rsid w:val="001B5B82"/>
    <w:rsid w:val="001B7B0D"/>
    <w:rsid w:val="001C212F"/>
    <w:rsid w:val="001C33F3"/>
    <w:rsid w:val="001C3946"/>
    <w:rsid w:val="001C3A48"/>
    <w:rsid w:val="001D0296"/>
    <w:rsid w:val="001D082F"/>
    <w:rsid w:val="001D10F8"/>
    <w:rsid w:val="001D2DD1"/>
    <w:rsid w:val="001D316D"/>
    <w:rsid w:val="001D36D2"/>
    <w:rsid w:val="001D50A5"/>
    <w:rsid w:val="001D5978"/>
    <w:rsid w:val="001D5F89"/>
    <w:rsid w:val="001D77BE"/>
    <w:rsid w:val="001E09DA"/>
    <w:rsid w:val="001E0FB8"/>
    <w:rsid w:val="001E17BC"/>
    <w:rsid w:val="001E18F3"/>
    <w:rsid w:val="001E1F67"/>
    <w:rsid w:val="001E2B09"/>
    <w:rsid w:val="001E3C14"/>
    <w:rsid w:val="001E4554"/>
    <w:rsid w:val="001E6361"/>
    <w:rsid w:val="001E655E"/>
    <w:rsid w:val="001E7BA5"/>
    <w:rsid w:val="001E7D09"/>
    <w:rsid w:val="001F03BC"/>
    <w:rsid w:val="001F1CBF"/>
    <w:rsid w:val="001F6182"/>
    <w:rsid w:val="00200A37"/>
    <w:rsid w:val="00201E71"/>
    <w:rsid w:val="00202085"/>
    <w:rsid w:val="00202648"/>
    <w:rsid w:val="002038D1"/>
    <w:rsid w:val="0020429B"/>
    <w:rsid w:val="00204839"/>
    <w:rsid w:val="00205134"/>
    <w:rsid w:val="002054E1"/>
    <w:rsid w:val="00210A66"/>
    <w:rsid w:val="00212439"/>
    <w:rsid w:val="00212CC4"/>
    <w:rsid w:val="00212DFA"/>
    <w:rsid w:val="002131EA"/>
    <w:rsid w:val="00214002"/>
    <w:rsid w:val="0021597E"/>
    <w:rsid w:val="00215F00"/>
    <w:rsid w:val="002165C7"/>
    <w:rsid w:val="00216909"/>
    <w:rsid w:val="00216EDA"/>
    <w:rsid w:val="00220DAC"/>
    <w:rsid w:val="00221640"/>
    <w:rsid w:val="00221EAB"/>
    <w:rsid w:val="002224A9"/>
    <w:rsid w:val="00222F5F"/>
    <w:rsid w:val="00223206"/>
    <w:rsid w:val="002239C3"/>
    <w:rsid w:val="00224307"/>
    <w:rsid w:val="00225731"/>
    <w:rsid w:val="00225F59"/>
    <w:rsid w:val="00226C13"/>
    <w:rsid w:val="002277FD"/>
    <w:rsid w:val="00230130"/>
    <w:rsid w:val="002307E6"/>
    <w:rsid w:val="00230837"/>
    <w:rsid w:val="002316EE"/>
    <w:rsid w:val="00231911"/>
    <w:rsid w:val="002319C4"/>
    <w:rsid w:val="002322B7"/>
    <w:rsid w:val="002325D6"/>
    <w:rsid w:val="0023294A"/>
    <w:rsid w:val="00232DE3"/>
    <w:rsid w:val="0023394B"/>
    <w:rsid w:val="002375E1"/>
    <w:rsid w:val="00237E62"/>
    <w:rsid w:val="002404E9"/>
    <w:rsid w:val="0024077E"/>
    <w:rsid w:val="002408BC"/>
    <w:rsid w:val="00240B1D"/>
    <w:rsid w:val="00240BB2"/>
    <w:rsid w:val="00240C1A"/>
    <w:rsid w:val="00240EF7"/>
    <w:rsid w:val="00241854"/>
    <w:rsid w:val="00243D4B"/>
    <w:rsid w:val="0024495B"/>
    <w:rsid w:val="002451E1"/>
    <w:rsid w:val="00245E45"/>
    <w:rsid w:val="002469A1"/>
    <w:rsid w:val="00246D04"/>
    <w:rsid w:val="0024714F"/>
    <w:rsid w:val="00247310"/>
    <w:rsid w:val="0024741B"/>
    <w:rsid w:val="00247A47"/>
    <w:rsid w:val="002510EB"/>
    <w:rsid w:val="002512DA"/>
    <w:rsid w:val="002534D4"/>
    <w:rsid w:val="00254969"/>
    <w:rsid w:val="002552FD"/>
    <w:rsid w:val="0025556C"/>
    <w:rsid w:val="002557C8"/>
    <w:rsid w:val="00256619"/>
    <w:rsid w:val="002569B9"/>
    <w:rsid w:val="0026028B"/>
    <w:rsid w:val="00261663"/>
    <w:rsid w:val="00262116"/>
    <w:rsid w:val="002631BE"/>
    <w:rsid w:val="00264349"/>
    <w:rsid w:val="00264583"/>
    <w:rsid w:val="0027068C"/>
    <w:rsid w:val="002716EA"/>
    <w:rsid w:val="002719A6"/>
    <w:rsid w:val="00272993"/>
    <w:rsid w:val="002733AA"/>
    <w:rsid w:val="00273D06"/>
    <w:rsid w:val="00273F85"/>
    <w:rsid w:val="0027465D"/>
    <w:rsid w:val="00274939"/>
    <w:rsid w:val="00274B92"/>
    <w:rsid w:val="00274C9D"/>
    <w:rsid w:val="00274DD1"/>
    <w:rsid w:val="00274FB8"/>
    <w:rsid w:val="002750CA"/>
    <w:rsid w:val="0027743D"/>
    <w:rsid w:val="00277F0D"/>
    <w:rsid w:val="00281380"/>
    <w:rsid w:val="0028180D"/>
    <w:rsid w:val="0028352A"/>
    <w:rsid w:val="00284070"/>
    <w:rsid w:val="00284641"/>
    <w:rsid w:val="00284F0B"/>
    <w:rsid w:val="00285D13"/>
    <w:rsid w:val="002860F7"/>
    <w:rsid w:val="00286291"/>
    <w:rsid w:val="0028638E"/>
    <w:rsid w:val="00286415"/>
    <w:rsid w:val="002903DD"/>
    <w:rsid w:val="00290B32"/>
    <w:rsid w:val="0029119C"/>
    <w:rsid w:val="002919C2"/>
    <w:rsid w:val="00291C98"/>
    <w:rsid w:val="00292517"/>
    <w:rsid w:val="00292B00"/>
    <w:rsid w:val="00293246"/>
    <w:rsid w:val="002937B7"/>
    <w:rsid w:val="00297EAF"/>
    <w:rsid w:val="002A23AD"/>
    <w:rsid w:val="002A28C9"/>
    <w:rsid w:val="002A2B1B"/>
    <w:rsid w:val="002A3F35"/>
    <w:rsid w:val="002A50FA"/>
    <w:rsid w:val="002A536A"/>
    <w:rsid w:val="002A5D88"/>
    <w:rsid w:val="002A5FAC"/>
    <w:rsid w:val="002A6354"/>
    <w:rsid w:val="002A7A74"/>
    <w:rsid w:val="002B1951"/>
    <w:rsid w:val="002B1E88"/>
    <w:rsid w:val="002B38B6"/>
    <w:rsid w:val="002B5366"/>
    <w:rsid w:val="002B6039"/>
    <w:rsid w:val="002B63D0"/>
    <w:rsid w:val="002B65EE"/>
    <w:rsid w:val="002B6EE8"/>
    <w:rsid w:val="002C452E"/>
    <w:rsid w:val="002C493F"/>
    <w:rsid w:val="002C49AF"/>
    <w:rsid w:val="002C528A"/>
    <w:rsid w:val="002C5F07"/>
    <w:rsid w:val="002C6585"/>
    <w:rsid w:val="002D108A"/>
    <w:rsid w:val="002D226C"/>
    <w:rsid w:val="002D2EF2"/>
    <w:rsid w:val="002D340C"/>
    <w:rsid w:val="002D363C"/>
    <w:rsid w:val="002D494C"/>
    <w:rsid w:val="002D4C8D"/>
    <w:rsid w:val="002E05C7"/>
    <w:rsid w:val="002E0F5A"/>
    <w:rsid w:val="002E1EC7"/>
    <w:rsid w:val="002E2B74"/>
    <w:rsid w:val="002E373D"/>
    <w:rsid w:val="002E3B79"/>
    <w:rsid w:val="002E3F4B"/>
    <w:rsid w:val="002E4AAB"/>
    <w:rsid w:val="002E6049"/>
    <w:rsid w:val="002E61D4"/>
    <w:rsid w:val="002F16FC"/>
    <w:rsid w:val="002F1C2C"/>
    <w:rsid w:val="002F3DF8"/>
    <w:rsid w:val="002F4218"/>
    <w:rsid w:val="002F477E"/>
    <w:rsid w:val="002F4F24"/>
    <w:rsid w:val="002F526C"/>
    <w:rsid w:val="002F6320"/>
    <w:rsid w:val="002F63CC"/>
    <w:rsid w:val="002F70CA"/>
    <w:rsid w:val="002F7CF0"/>
    <w:rsid w:val="0030064C"/>
    <w:rsid w:val="00300737"/>
    <w:rsid w:val="00301BF5"/>
    <w:rsid w:val="00301DCE"/>
    <w:rsid w:val="003028FA"/>
    <w:rsid w:val="00302ED8"/>
    <w:rsid w:val="00303C53"/>
    <w:rsid w:val="00303FB9"/>
    <w:rsid w:val="0030514A"/>
    <w:rsid w:val="00305803"/>
    <w:rsid w:val="003073E7"/>
    <w:rsid w:val="00307B6C"/>
    <w:rsid w:val="00310263"/>
    <w:rsid w:val="00310F1B"/>
    <w:rsid w:val="00312E9A"/>
    <w:rsid w:val="003138D7"/>
    <w:rsid w:val="00313F78"/>
    <w:rsid w:val="003149C2"/>
    <w:rsid w:val="00315E0E"/>
    <w:rsid w:val="00315EA1"/>
    <w:rsid w:val="00320B88"/>
    <w:rsid w:val="00323400"/>
    <w:rsid w:val="0032374C"/>
    <w:rsid w:val="00323E84"/>
    <w:rsid w:val="00325054"/>
    <w:rsid w:val="00325425"/>
    <w:rsid w:val="0032580B"/>
    <w:rsid w:val="00326202"/>
    <w:rsid w:val="00326529"/>
    <w:rsid w:val="003268DA"/>
    <w:rsid w:val="00326963"/>
    <w:rsid w:val="00327653"/>
    <w:rsid w:val="003315B8"/>
    <w:rsid w:val="003320D1"/>
    <w:rsid w:val="00333CD2"/>
    <w:rsid w:val="00334A2F"/>
    <w:rsid w:val="00334EFF"/>
    <w:rsid w:val="0033679D"/>
    <w:rsid w:val="003372FF"/>
    <w:rsid w:val="0033733E"/>
    <w:rsid w:val="00337983"/>
    <w:rsid w:val="00340E65"/>
    <w:rsid w:val="0034264B"/>
    <w:rsid w:val="00342F00"/>
    <w:rsid w:val="003433C3"/>
    <w:rsid w:val="00343967"/>
    <w:rsid w:val="00343B10"/>
    <w:rsid w:val="0034584E"/>
    <w:rsid w:val="00346E7A"/>
    <w:rsid w:val="00346F71"/>
    <w:rsid w:val="00346FBA"/>
    <w:rsid w:val="003477D1"/>
    <w:rsid w:val="003478A1"/>
    <w:rsid w:val="00351D3B"/>
    <w:rsid w:val="0035229A"/>
    <w:rsid w:val="00352A54"/>
    <w:rsid w:val="00353652"/>
    <w:rsid w:val="00353E3F"/>
    <w:rsid w:val="00355343"/>
    <w:rsid w:val="00355744"/>
    <w:rsid w:val="00356F17"/>
    <w:rsid w:val="003575CD"/>
    <w:rsid w:val="00357C23"/>
    <w:rsid w:val="00360469"/>
    <w:rsid w:val="00361CC8"/>
    <w:rsid w:val="00361F69"/>
    <w:rsid w:val="003626C1"/>
    <w:rsid w:val="003627B9"/>
    <w:rsid w:val="00363B36"/>
    <w:rsid w:val="00365D85"/>
    <w:rsid w:val="00365F6C"/>
    <w:rsid w:val="00367541"/>
    <w:rsid w:val="003678F0"/>
    <w:rsid w:val="0037018B"/>
    <w:rsid w:val="00370F34"/>
    <w:rsid w:val="00371AE0"/>
    <w:rsid w:val="003723B2"/>
    <w:rsid w:val="003737E8"/>
    <w:rsid w:val="00373A8A"/>
    <w:rsid w:val="00373EF6"/>
    <w:rsid w:val="00374F74"/>
    <w:rsid w:val="003750C4"/>
    <w:rsid w:val="0037596E"/>
    <w:rsid w:val="003759B8"/>
    <w:rsid w:val="003767FA"/>
    <w:rsid w:val="00376D88"/>
    <w:rsid w:val="00377C53"/>
    <w:rsid w:val="0038021A"/>
    <w:rsid w:val="00381AE7"/>
    <w:rsid w:val="003827F6"/>
    <w:rsid w:val="003835E7"/>
    <w:rsid w:val="0038467D"/>
    <w:rsid w:val="00385255"/>
    <w:rsid w:val="00385681"/>
    <w:rsid w:val="003858DA"/>
    <w:rsid w:val="00386F45"/>
    <w:rsid w:val="0038748E"/>
    <w:rsid w:val="00387A74"/>
    <w:rsid w:val="00387AEF"/>
    <w:rsid w:val="003903BC"/>
    <w:rsid w:val="003908E5"/>
    <w:rsid w:val="00390F84"/>
    <w:rsid w:val="003953BC"/>
    <w:rsid w:val="003959B0"/>
    <w:rsid w:val="00395DFF"/>
    <w:rsid w:val="00395F6E"/>
    <w:rsid w:val="003974A8"/>
    <w:rsid w:val="00397AC2"/>
    <w:rsid w:val="00397AFC"/>
    <w:rsid w:val="003A0F90"/>
    <w:rsid w:val="003A3750"/>
    <w:rsid w:val="003A3DC1"/>
    <w:rsid w:val="003A3ECC"/>
    <w:rsid w:val="003A6417"/>
    <w:rsid w:val="003A6D30"/>
    <w:rsid w:val="003B209E"/>
    <w:rsid w:val="003B3EAC"/>
    <w:rsid w:val="003B3F22"/>
    <w:rsid w:val="003B430E"/>
    <w:rsid w:val="003B5273"/>
    <w:rsid w:val="003B6CC2"/>
    <w:rsid w:val="003B70BA"/>
    <w:rsid w:val="003B781A"/>
    <w:rsid w:val="003C0BA8"/>
    <w:rsid w:val="003C1555"/>
    <w:rsid w:val="003C2128"/>
    <w:rsid w:val="003C217D"/>
    <w:rsid w:val="003C37C1"/>
    <w:rsid w:val="003C444D"/>
    <w:rsid w:val="003C5154"/>
    <w:rsid w:val="003C51C1"/>
    <w:rsid w:val="003C52E8"/>
    <w:rsid w:val="003C5352"/>
    <w:rsid w:val="003C5D67"/>
    <w:rsid w:val="003C5DE3"/>
    <w:rsid w:val="003C7B6B"/>
    <w:rsid w:val="003D157A"/>
    <w:rsid w:val="003D1822"/>
    <w:rsid w:val="003D306B"/>
    <w:rsid w:val="003D36ED"/>
    <w:rsid w:val="003D4B5D"/>
    <w:rsid w:val="003D4C34"/>
    <w:rsid w:val="003D5453"/>
    <w:rsid w:val="003E05A6"/>
    <w:rsid w:val="003E1053"/>
    <w:rsid w:val="003E135C"/>
    <w:rsid w:val="003E2277"/>
    <w:rsid w:val="003E290A"/>
    <w:rsid w:val="003E520F"/>
    <w:rsid w:val="003E597E"/>
    <w:rsid w:val="003E7CB8"/>
    <w:rsid w:val="003E7E15"/>
    <w:rsid w:val="003F1341"/>
    <w:rsid w:val="003F2834"/>
    <w:rsid w:val="003F2AD6"/>
    <w:rsid w:val="003F4FDE"/>
    <w:rsid w:val="003F6952"/>
    <w:rsid w:val="003F7098"/>
    <w:rsid w:val="0040003C"/>
    <w:rsid w:val="004000FD"/>
    <w:rsid w:val="004002ED"/>
    <w:rsid w:val="004003FC"/>
    <w:rsid w:val="00401D31"/>
    <w:rsid w:val="00402125"/>
    <w:rsid w:val="00402682"/>
    <w:rsid w:val="00402F67"/>
    <w:rsid w:val="00403FEC"/>
    <w:rsid w:val="004047FA"/>
    <w:rsid w:val="00404BEE"/>
    <w:rsid w:val="00404C9C"/>
    <w:rsid w:val="004053E5"/>
    <w:rsid w:val="0040607F"/>
    <w:rsid w:val="004069E8"/>
    <w:rsid w:val="004070D6"/>
    <w:rsid w:val="004075BF"/>
    <w:rsid w:val="004105B8"/>
    <w:rsid w:val="004127EA"/>
    <w:rsid w:val="00412838"/>
    <w:rsid w:val="004133B1"/>
    <w:rsid w:val="004138F8"/>
    <w:rsid w:val="0041484D"/>
    <w:rsid w:val="00415112"/>
    <w:rsid w:val="00415129"/>
    <w:rsid w:val="004151DB"/>
    <w:rsid w:val="00415427"/>
    <w:rsid w:val="00415A18"/>
    <w:rsid w:val="0041704E"/>
    <w:rsid w:val="0041741F"/>
    <w:rsid w:val="0042002F"/>
    <w:rsid w:val="00420AF7"/>
    <w:rsid w:val="00421C99"/>
    <w:rsid w:val="00421F5D"/>
    <w:rsid w:val="00424F84"/>
    <w:rsid w:val="004258CF"/>
    <w:rsid w:val="00425918"/>
    <w:rsid w:val="00426CC3"/>
    <w:rsid w:val="00431753"/>
    <w:rsid w:val="004318B9"/>
    <w:rsid w:val="00431CEB"/>
    <w:rsid w:val="00431E39"/>
    <w:rsid w:val="00431FA8"/>
    <w:rsid w:val="004325E0"/>
    <w:rsid w:val="00432CAE"/>
    <w:rsid w:val="004332A7"/>
    <w:rsid w:val="0043400C"/>
    <w:rsid w:val="00434D87"/>
    <w:rsid w:val="004364D5"/>
    <w:rsid w:val="004377A1"/>
    <w:rsid w:val="004406C9"/>
    <w:rsid w:val="00440FA5"/>
    <w:rsid w:val="00441506"/>
    <w:rsid w:val="00441C4F"/>
    <w:rsid w:val="00442C6B"/>
    <w:rsid w:val="00444EE3"/>
    <w:rsid w:val="00446A47"/>
    <w:rsid w:val="00446B1D"/>
    <w:rsid w:val="00447435"/>
    <w:rsid w:val="00447545"/>
    <w:rsid w:val="00450DFB"/>
    <w:rsid w:val="00450F3C"/>
    <w:rsid w:val="004513CB"/>
    <w:rsid w:val="00451735"/>
    <w:rsid w:val="00453D5E"/>
    <w:rsid w:val="0045457B"/>
    <w:rsid w:val="00454C19"/>
    <w:rsid w:val="00454C50"/>
    <w:rsid w:val="00455F06"/>
    <w:rsid w:val="00456D47"/>
    <w:rsid w:val="00457E5F"/>
    <w:rsid w:val="00460076"/>
    <w:rsid w:val="0046034B"/>
    <w:rsid w:val="0046235F"/>
    <w:rsid w:val="0046385A"/>
    <w:rsid w:val="00463BDC"/>
    <w:rsid w:val="00464407"/>
    <w:rsid w:val="00464927"/>
    <w:rsid w:val="00465191"/>
    <w:rsid w:val="004664D8"/>
    <w:rsid w:val="0046732F"/>
    <w:rsid w:val="00467471"/>
    <w:rsid w:val="00467FF2"/>
    <w:rsid w:val="004702E6"/>
    <w:rsid w:val="00470BFC"/>
    <w:rsid w:val="0047205E"/>
    <w:rsid w:val="004722AF"/>
    <w:rsid w:val="00472F39"/>
    <w:rsid w:val="0047414F"/>
    <w:rsid w:val="00475816"/>
    <w:rsid w:val="00475E9A"/>
    <w:rsid w:val="004768B7"/>
    <w:rsid w:val="0048012D"/>
    <w:rsid w:val="00481A50"/>
    <w:rsid w:val="004820C8"/>
    <w:rsid w:val="00482F60"/>
    <w:rsid w:val="004835B4"/>
    <w:rsid w:val="0048371D"/>
    <w:rsid w:val="00484DEB"/>
    <w:rsid w:val="00485554"/>
    <w:rsid w:val="004859EE"/>
    <w:rsid w:val="00486002"/>
    <w:rsid w:val="00486C27"/>
    <w:rsid w:val="00486E99"/>
    <w:rsid w:val="00490910"/>
    <w:rsid w:val="00490975"/>
    <w:rsid w:val="00491DC6"/>
    <w:rsid w:val="004925D0"/>
    <w:rsid w:val="00492D1F"/>
    <w:rsid w:val="004940F5"/>
    <w:rsid w:val="0049491F"/>
    <w:rsid w:val="004953D8"/>
    <w:rsid w:val="00496019"/>
    <w:rsid w:val="00497316"/>
    <w:rsid w:val="00497519"/>
    <w:rsid w:val="004A037E"/>
    <w:rsid w:val="004A0D75"/>
    <w:rsid w:val="004A360F"/>
    <w:rsid w:val="004A3A3C"/>
    <w:rsid w:val="004A42FC"/>
    <w:rsid w:val="004A795B"/>
    <w:rsid w:val="004A7DC8"/>
    <w:rsid w:val="004B00C8"/>
    <w:rsid w:val="004B05B5"/>
    <w:rsid w:val="004B191E"/>
    <w:rsid w:val="004B1E4F"/>
    <w:rsid w:val="004B2A8E"/>
    <w:rsid w:val="004B2C3C"/>
    <w:rsid w:val="004B3A02"/>
    <w:rsid w:val="004B4DCC"/>
    <w:rsid w:val="004C1324"/>
    <w:rsid w:val="004C2672"/>
    <w:rsid w:val="004C4903"/>
    <w:rsid w:val="004C7DED"/>
    <w:rsid w:val="004D0A9B"/>
    <w:rsid w:val="004D0B04"/>
    <w:rsid w:val="004D4375"/>
    <w:rsid w:val="004D5988"/>
    <w:rsid w:val="004D5A68"/>
    <w:rsid w:val="004D6328"/>
    <w:rsid w:val="004D67B9"/>
    <w:rsid w:val="004D68E7"/>
    <w:rsid w:val="004D7DBF"/>
    <w:rsid w:val="004E66D5"/>
    <w:rsid w:val="004E6A7D"/>
    <w:rsid w:val="004E6FA2"/>
    <w:rsid w:val="004E7CD8"/>
    <w:rsid w:val="004F1EE0"/>
    <w:rsid w:val="004F1F18"/>
    <w:rsid w:val="004F26D8"/>
    <w:rsid w:val="004F309D"/>
    <w:rsid w:val="004F375A"/>
    <w:rsid w:val="004F40AA"/>
    <w:rsid w:val="004F4A5E"/>
    <w:rsid w:val="004F5198"/>
    <w:rsid w:val="004F5346"/>
    <w:rsid w:val="004F5CAA"/>
    <w:rsid w:val="004F6176"/>
    <w:rsid w:val="004F6AAA"/>
    <w:rsid w:val="00500BD1"/>
    <w:rsid w:val="005033F6"/>
    <w:rsid w:val="005036C2"/>
    <w:rsid w:val="00504875"/>
    <w:rsid w:val="00505AD8"/>
    <w:rsid w:val="00506331"/>
    <w:rsid w:val="005108AE"/>
    <w:rsid w:val="0051146A"/>
    <w:rsid w:val="005136E3"/>
    <w:rsid w:val="00514243"/>
    <w:rsid w:val="00514D0B"/>
    <w:rsid w:val="00515579"/>
    <w:rsid w:val="00515BDA"/>
    <w:rsid w:val="005171CB"/>
    <w:rsid w:val="00520C5A"/>
    <w:rsid w:val="00521D75"/>
    <w:rsid w:val="005234AF"/>
    <w:rsid w:val="005241CD"/>
    <w:rsid w:val="0052504A"/>
    <w:rsid w:val="005251DD"/>
    <w:rsid w:val="005263CD"/>
    <w:rsid w:val="00527609"/>
    <w:rsid w:val="005276A8"/>
    <w:rsid w:val="00530E66"/>
    <w:rsid w:val="00531549"/>
    <w:rsid w:val="0053181D"/>
    <w:rsid w:val="0053230A"/>
    <w:rsid w:val="0053241B"/>
    <w:rsid w:val="00533614"/>
    <w:rsid w:val="00533AC6"/>
    <w:rsid w:val="00533FB4"/>
    <w:rsid w:val="005342FB"/>
    <w:rsid w:val="00534EB6"/>
    <w:rsid w:val="00535BA0"/>
    <w:rsid w:val="00536790"/>
    <w:rsid w:val="00536BCC"/>
    <w:rsid w:val="0053726E"/>
    <w:rsid w:val="005400BD"/>
    <w:rsid w:val="00540269"/>
    <w:rsid w:val="0054118E"/>
    <w:rsid w:val="005418F0"/>
    <w:rsid w:val="00542199"/>
    <w:rsid w:val="00542498"/>
    <w:rsid w:val="00542A6E"/>
    <w:rsid w:val="005433B2"/>
    <w:rsid w:val="00545655"/>
    <w:rsid w:val="00547194"/>
    <w:rsid w:val="00547737"/>
    <w:rsid w:val="005501E3"/>
    <w:rsid w:val="00551CA5"/>
    <w:rsid w:val="005524AB"/>
    <w:rsid w:val="00552BA6"/>
    <w:rsid w:val="00553381"/>
    <w:rsid w:val="0055404D"/>
    <w:rsid w:val="00554992"/>
    <w:rsid w:val="005577AB"/>
    <w:rsid w:val="00560046"/>
    <w:rsid w:val="0056049F"/>
    <w:rsid w:val="00560B81"/>
    <w:rsid w:val="00561108"/>
    <w:rsid w:val="005614F3"/>
    <w:rsid w:val="005621C1"/>
    <w:rsid w:val="00562340"/>
    <w:rsid w:val="00562AFE"/>
    <w:rsid w:val="005646FE"/>
    <w:rsid w:val="00564931"/>
    <w:rsid w:val="005657CD"/>
    <w:rsid w:val="005658EA"/>
    <w:rsid w:val="005666FD"/>
    <w:rsid w:val="005724D2"/>
    <w:rsid w:val="00572511"/>
    <w:rsid w:val="00572B19"/>
    <w:rsid w:val="00575245"/>
    <w:rsid w:val="005758B7"/>
    <w:rsid w:val="0058119B"/>
    <w:rsid w:val="00581372"/>
    <w:rsid w:val="0058178E"/>
    <w:rsid w:val="005832B4"/>
    <w:rsid w:val="005848B0"/>
    <w:rsid w:val="0058530F"/>
    <w:rsid w:val="005859CB"/>
    <w:rsid w:val="00586FEB"/>
    <w:rsid w:val="00587123"/>
    <w:rsid w:val="00587292"/>
    <w:rsid w:val="00587D8E"/>
    <w:rsid w:val="0059012D"/>
    <w:rsid w:val="005916DA"/>
    <w:rsid w:val="00592206"/>
    <w:rsid w:val="00592315"/>
    <w:rsid w:val="00593460"/>
    <w:rsid w:val="00593FEB"/>
    <w:rsid w:val="005955C4"/>
    <w:rsid w:val="00595EA9"/>
    <w:rsid w:val="005964CA"/>
    <w:rsid w:val="0059795A"/>
    <w:rsid w:val="00597A9B"/>
    <w:rsid w:val="00597C93"/>
    <w:rsid w:val="00597FA8"/>
    <w:rsid w:val="005A078C"/>
    <w:rsid w:val="005A0A55"/>
    <w:rsid w:val="005A0DCD"/>
    <w:rsid w:val="005A1977"/>
    <w:rsid w:val="005A25EF"/>
    <w:rsid w:val="005A324D"/>
    <w:rsid w:val="005A36C8"/>
    <w:rsid w:val="005A4183"/>
    <w:rsid w:val="005A5692"/>
    <w:rsid w:val="005A6C8A"/>
    <w:rsid w:val="005A71B2"/>
    <w:rsid w:val="005B034B"/>
    <w:rsid w:val="005B2FA5"/>
    <w:rsid w:val="005B4159"/>
    <w:rsid w:val="005B4FD8"/>
    <w:rsid w:val="005B522A"/>
    <w:rsid w:val="005B59F2"/>
    <w:rsid w:val="005B6225"/>
    <w:rsid w:val="005B64B6"/>
    <w:rsid w:val="005B6D7B"/>
    <w:rsid w:val="005B7B74"/>
    <w:rsid w:val="005C03AF"/>
    <w:rsid w:val="005C066B"/>
    <w:rsid w:val="005C1809"/>
    <w:rsid w:val="005C2981"/>
    <w:rsid w:val="005C38BB"/>
    <w:rsid w:val="005C4F84"/>
    <w:rsid w:val="005C4FFD"/>
    <w:rsid w:val="005C5109"/>
    <w:rsid w:val="005C53EE"/>
    <w:rsid w:val="005C65CD"/>
    <w:rsid w:val="005C6786"/>
    <w:rsid w:val="005C72FE"/>
    <w:rsid w:val="005C7552"/>
    <w:rsid w:val="005C7AAF"/>
    <w:rsid w:val="005D0281"/>
    <w:rsid w:val="005D0A13"/>
    <w:rsid w:val="005D3BC7"/>
    <w:rsid w:val="005D7003"/>
    <w:rsid w:val="005E03AA"/>
    <w:rsid w:val="005E1298"/>
    <w:rsid w:val="005E358F"/>
    <w:rsid w:val="005E3C4C"/>
    <w:rsid w:val="005E537F"/>
    <w:rsid w:val="005E54F4"/>
    <w:rsid w:val="005E5D57"/>
    <w:rsid w:val="005E6179"/>
    <w:rsid w:val="005E6CB9"/>
    <w:rsid w:val="005E6F97"/>
    <w:rsid w:val="005E7078"/>
    <w:rsid w:val="005E71E6"/>
    <w:rsid w:val="005E745F"/>
    <w:rsid w:val="005E7560"/>
    <w:rsid w:val="005F120A"/>
    <w:rsid w:val="005F34F8"/>
    <w:rsid w:val="005F48DD"/>
    <w:rsid w:val="005F4F9D"/>
    <w:rsid w:val="005F5911"/>
    <w:rsid w:val="005F5AB5"/>
    <w:rsid w:val="005F689B"/>
    <w:rsid w:val="005F705B"/>
    <w:rsid w:val="005F7BB7"/>
    <w:rsid w:val="00602C93"/>
    <w:rsid w:val="00602CF9"/>
    <w:rsid w:val="0060326E"/>
    <w:rsid w:val="006034B5"/>
    <w:rsid w:val="00604E55"/>
    <w:rsid w:val="0061062D"/>
    <w:rsid w:val="00610C87"/>
    <w:rsid w:val="00610E8C"/>
    <w:rsid w:val="006119D7"/>
    <w:rsid w:val="00612D20"/>
    <w:rsid w:val="00613686"/>
    <w:rsid w:val="00613F7B"/>
    <w:rsid w:val="006154D4"/>
    <w:rsid w:val="00615618"/>
    <w:rsid w:val="00616798"/>
    <w:rsid w:val="00616B42"/>
    <w:rsid w:val="00616FB6"/>
    <w:rsid w:val="006206F8"/>
    <w:rsid w:val="00620BAC"/>
    <w:rsid w:val="00621057"/>
    <w:rsid w:val="0062192B"/>
    <w:rsid w:val="00621D27"/>
    <w:rsid w:val="00622824"/>
    <w:rsid w:val="006229A6"/>
    <w:rsid w:val="00622B92"/>
    <w:rsid w:val="00622F91"/>
    <w:rsid w:val="006233BB"/>
    <w:rsid w:val="00624715"/>
    <w:rsid w:val="00625554"/>
    <w:rsid w:val="00626FD8"/>
    <w:rsid w:val="006270B9"/>
    <w:rsid w:val="00630EE5"/>
    <w:rsid w:val="006340A8"/>
    <w:rsid w:val="00634C4D"/>
    <w:rsid w:val="00634D1D"/>
    <w:rsid w:val="006351EA"/>
    <w:rsid w:val="00635725"/>
    <w:rsid w:val="00635BAF"/>
    <w:rsid w:val="00635C2D"/>
    <w:rsid w:val="00636317"/>
    <w:rsid w:val="00636A7A"/>
    <w:rsid w:val="0064145F"/>
    <w:rsid w:val="00642A42"/>
    <w:rsid w:val="00642DA8"/>
    <w:rsid w:val="00643044"/>
    <w:rsid w:val="006434AE"/>
    <w:rsid w:val="00643616"/>
    <w:rsid w:val="00644716"/>
    <w:rsid w:val="00646536"/>
    <w:rsid w:val="00646F5C"/>
    <w:rsid w:val="006471E7"/>
    <w:rsid w:val="00650FFB"/>
    <w:rsid w:val="00652AF9"/>
    <w:rsid w:val="006540F0"/>
    <w:rsid w:val="00656DB6"/>
    <w:rsid w:val="00657AC0"/>
    <w:rsid w:val="006600DA"/>
    <w:rsid w:val="0066012D"/>
    <w:rsid w:val="0066068F"/>
    <w:rsid w:val="00660F71"/>
    <w:rsid w:val="0066121A"/>
    <w:rsid w:val="006628C4"/>
    <w:rsid w:val="006632A4"/>
    <w:rsid w:val="00663835"/>
    <w:rsid w:val="00666663"/>
    <w:rsid w:val="00666C92"/>
    <w:rsid w:val="006708C8"/>
    <w:rsid w:val="0067091B"/>
    <w:rsid w:val="00670E36"/>
    <w:rsid w:val="00671B71"/>
    <w:rsid w:val="006751C2"/>
    <w:rsid w:val="00676949"/>
    <w:rsid w:val="00677110"/>
    <w:rsid w:val="006771DF"/>
    <w:rsid w:val="006800AB"/>
    <w:rsid w:val="0068046D"/>
    <w:rsid w:val="00680953"/>
    <w:rsid w:val="00681D43"/>
    <w:rsid w:val="00681DD9"/>
    <w:rsid w:val="00685A02"/>
    <w:rsid w:val="00685C35"/>
    <w:rsid w:val="00685D46"/>
    <w:rsid w:val="006872DC"/>
    <w:rsid w:val="00687A7B"/>
    <w:rsid w:val="006908CB"/>
    <w:rsid w:val="00690D68"/>
    <w:rsid w:val="00691D0A"/>
    <w:rsid w:val="00692257"/>
    <w:rsid w:val="0069340B"/>
    <w:rsid w:val="00695BA2"/>
    <w:rsid w:val="00695D85"/>
    <w:rsid w:val="006A1F1F"/>
    <w:rsid w:val="006A2513"/>
    <w:rsid w:val="006A28AB"/>
    <w:rsid w:val="006A2A6C"/>
    <w:rsid w:val="006A3C0B"/>
    <w:rsid w:val="006A40A1"/>
    <w:rsid w:val="006A6453"/>
    <w:rsid w:val="006B15E0"/>
    <w:rsid w:val="006B1ADA"/>
    <w:rsid w:val="006B2010"/>
    <w:rsid w:val="006B362D"/>
    <w:rsid w:val="006B3D19"/>
    <w:rsid w:val="006B3E8C"/>
    <w:rsid w:val="006B55AB"/>
    <w:rsid w:val="006B634E"/>
    <w:rsid w:val="006B671B"/>
    <w:rsid w:val="006B7CF2"/>
    <w:rsid w:val="006C0510"/>
    <w:rsid w:val="006C0B1F"/>
    <w:rsid w:val="006C1C07"/>
    <w:rsid w:val="006C2526"/>
    <w:rsid w:val="006C2713"/>
    <w:rsid w:val="006C3A59"/>
    <w:rsid w:val="006C61FE"/>
    <w:rsid w:val="006C6346"/>
    <w:rsid w:val="006C6AE7"/>
    <w:rsid w:val="006C7C05"/>
    <w:rsid w:val="006D066E"/>
    <w:rsid w:val="006D1A0B"/>
    <w:rsid w:val="006D1E93"/>
    <w:rsid w:val="006D39A5"/>
    <w:rsid w:val="006D4B23"/>
    <w:rsid w:val="006D55B2"/>
    <w:rsid w:val="006D58E4"/>
    <w:rsid w:val="006D648C"/>
    <w:rsid w:val="006D6EF3"/>
    <w:rsid w:val="006E0B59"/>
    <w:rsid w:val="006E11C1"/>
    <w:rsid w:val="006E165C"/>
    <w:rsid w:val="006E3252"/>
    <w:rsid w:val="006E35D3"/>
    <w:rsid w:val="006E4BCB"/>
    <w:rsid w:val="006E57FB"/>
    <w:rsid w:val="006E6361"/>
    <w:rsid w:val="006E715E"/>
    <w:rsid w:val="006F09A6"/>
    <w:rsid w:val="006F4AE0"/>
    <w:rsid w:val="006F4DFD"/>
    <w:rsid w:val="006F6117"/>
    <w:rsid w:val="006F70B9"/>
    <w:rsid w:val="006F7D99"/>
    <w:rsid w:val="00700969"/>
    <w:rsid w:val="00702C85"/>
    <w:rsid w:val="007040D9"/>
    <w:rsid w:val="00704BC4"/>
    <w:rsid w:val="0070522E"/>
    <w:rsid w:val="00705B62"/>
    <w:rsid w:val="00705DAC"/>
    <w:rsid w:val="007068F2"/>
    <w:rsid w:val="00706B0A"/>
    <w:rsid w:val="0071044D"/>
    <w:rsid w:val="007130D5"/>
    <w:rsid w:val="007138ED"/>
    <w:rsid w:val="0071532F"/>
    <w:rsid w:val="007155A9"/>
    <w:rsid w:val="00715E20"/>
    <w:rsid w:val="00716E77"/>
    <w:rsid w:val="00717E5E"/>
    <w:rsid w:val="00720118"/>
    <w:rsid w:val="007201BF"/>
    <w:rsid w:val="0072031E"/>
    <w:rsid w:val="00721471"/>
    <w:rsid w:val="00721979"/>
    <w:rsid w:val="0072348D"/>
    <w:rsid w:val="007235CB"/>
    <w:rsid w:val="00723C05"/>
    <w:rsid w:val="0072483E"/>
    <w:rsid w:val="00725199"/>
    <w:rsid w:val="00726A9A"/>
    <w:rsid w:val="00726D54"/>
    <w:rsid w:val="0073100A"/>
    <w:rsid w:val="00732FBC"/>
    <w:rsid w:val="007344E6"/>
    <w:rsid w:val="0073509D"/>
    <w:rsid w:val="00736005"/>
    <w:rsid w:val="0073627F"/>
    <w:rsid w:val="00736CEB"/>
    <w:rsid w:val="0074070C"/>
    <w:rsid w:val="00742A3A"/>
    <w:rsid w:val="0074310E"/>
    <w:rsid w:val="00743783"/>
    <w:rsid w:val="00743CE3"/>
    <w:rsid w:val="00744216"/>
    <w:rsid w:val="0074503E"/>
    <w:rsid w:val="0074559F"/>
    <w:rsid w:val="00745C23"/>
    <w:rsid w:val="00746712"/>
    <w:rsid w:val="00750306"/>
    <w:rsid w:val="007512D8"/>
    <w:rsid w:val="007530BE"/>
    <w:rsid w:val="00753593"/>
    <w:rsid w:val="00753C52"/>
    <w:rsid w:val="00753FA5"/>
    <w:rsid w:val="0075427C"/>
    <w:rsid w:val="0075449D"/>
    <w:rsid w:val="0075495F"/>
    <w:rsid w:val="007565A1"/>
    <w:rsid w:val="00756925"/>
    <w:rsid w:val="00756C60"/>
    <w:rsid w:val="00756D92"/>
    <w:rsid w:val="00757DED"/>
    <w:rsid w:val="00761D64"/>
    <w:rsid w:val="00762619"/>
    <w:rsid w:val="00762BE9"/>
    <w:rsid w:val="00763EE7"/>
    <w:rsid w:val="0076407B"/>
    <w:rsid w:val="00764371"/>
    <w:rsid w:val="00765713"/>
    <w:rsid w:val="007657F3"/>
    <w:rsid w:val="00765CA0"/>
    <w:rsid w:val="0076632C"/>
    <w:rsid w:val="00766E2A"/>
    <w:rsid w:val="00770F66"/>
    <w:rsid w:val="00771420"/>
    <w:rsid w:val="00771610"/>
    <w:rsid w:val="00771642"/>
    <w:rsid w:val="00771714"/>
    <w:rsid w:val="007728E2"/>
    <w:rsid w:val="00772A5D"/>
    <w:rsid w:val="00772CEC"/>
    <w:rsid w:val="00772CF6"/>
    <w:rsid w:val="007734CF"/>
    <w:rsid w:val="00773600"/>
    <w:rsid w:val="00773726"/>
    <w:rsid w:val="00773C94"/>
    <w:rsid w:val="00774F50"/>
    <w:rsid w:val="0077572C"/>
    <w:rsid w:val="00775A65"/>
    <w:rsid w:val="0077634B"/>
    <w:rsid w:val="00776D4E"/>
    <w:rsid w:val="007823B1"/>
    <w:rsid w:val="0078314A"/>
    <w:rsid w:val="007847C3"/>
    <w:rsid w:val="00784ADD"/>
    <w:rsid w:val="00784BBE"/>
    <w:rsid w:val="00784CCA"/>
    <w:rsid w:val="00785414"/>
    <w:rsid w:val="0078734C"/>
    <w:rsid w:val="0079113B"/>
    <w:rsid w:val="00791157"/>
    <w:rsid w:val="007915FD"/>
    <w:rsid w:val="007918F3"/>
    <w:rsid w:val="00792DBE"/>
    <w:rsid w:val="00792FC8"/>
    <w:rsid w:val="00793897"/>
    <w:rsid w:val="00793E17"/>
    <w:rsid w:val="00794D1A"/>
    <w:rsid w:val="007963C7"/>
    <w:rsid w:val="00796C0A"/>
    <w:rsid w:val="007A011F"/>
    <w:rsid w:val="007A1F2C"/>
    <w:rsid w:val="007A1F84"/>
    <w:rsid w:val="007A39E3"/>
    <w:rsid w:val="007A40E6"/>
    <w:rsid w:val="007A4C70"/>
    <w:rsid w:val="007A56F6"/>
    <w:rsid w:val="007A5DCB"/>
    <w:rsid w:val="007A61F1"/>
    <w:rsid w:val="007A75F3"/>
    <w:rsid w:val="007A7608"/>
    <w:rsid w:val="007B02EB"/>
    <w:rsid w:val="007B08CA"/>
    <w:rsid w:val="007B1899"/>
    <w:rsid w:val="007B2686"/>
    <w:rsid w:val="007B2FA1"/>
    <w:rsid w:val="007B3E77"/>
    <w:rsid w:val="007B51EE"/>
    <w:rsid w:val="007B5570"/>
    <w:rsid w:val="007B75F6"/>
    <w:rsid w:val="007B79A4"/>
    <w:rsid w:val="007C149B"/>
    <w:rsid w:val="007C1628"/>
    <w:rsid w:val="007C1C2D"/>
    <w:rsid w:val="007C1E77"/>
    <w:rsid w:val="007C2862"/>
    <w:rsid w:val="007C2914"/>
    <w:rsid w:val="007C3C87"/>
    <w:rsid w:val="007C4588"/>
    <w:rsid w:val="007C466B"/>
    <w:rsid w:val="007C468D"/>
    <w:rsid w:val="007C657F"/>
    <w:rsid w:val="007C6ACE"/>
    <w:rsid w:val="007C76E2"/>
    <w:rsid w:val="007C786C"/>
    <w:rsid w:val="007D0526"/>
    <w:rsid w:val="007D0B48"/>
    <w:rsid w:val="007D26A2"/>
    <w:rsid w:val="007D4C46"/>
    <w:rsid w:val="007D556D"/>
    <w:rsid w:val="007E1159"/>
    <w:rsid w:val="007E198D"/>
    <w:rsid w:val="007E2367"/>
    <w:rsid w:val="007E274B"/>
    <w:rsid w:val="007E2EEE"/>
    <w:rsid w:val="007E36B2"/>
    <w:rsid w:val="007E424D"/>
    <w:rsid w:val="007E45E2"/>
    <w:rsid w:val="007E4D6F"/>
    <w:rsid w:val="007E76EF"/>
    <w:rsid w:val="007F0D96"/>
    <w:rsid w:val="007F334F"/>
    <w:rsid w:val="007F3E32"/>
    <w:rsid w:val="007F3E35"/>
    <w:rsid w:val="007F6214"/>
    <w:rsid w:val="007F679C"/>
    <w:rsid w:val="007F6D74"/>
    <w:rsid w:val="007F6FD7"/>
    <w:rsid w:val="007F7009"/>
    <w:rsid w:val="007F7897"/>
    <w:rsid w:val="007F7906"/>
    <w:rsid w:val="007F7BB0"/>
    <w:rsid w:val="008000D3"/>
    <w:rsid w:val="00800753"/>
    <w:rsid w:val="00802C21"/>
    <w:rsid w:val="008030E0"/>
    <w:rsid w:val="008034AB"/>
    <w:rsid w:val="00803B44"/>
    <w:rsid w:val="008045C7"/>
    <w:rsid w:val="00805B70"/>
    <w:rsid w:val="00807150"/>
    <w:rsid w:val="00807C5E"/>
    <w:rsid w:val="008117B6"/>
    <w:rsid w:val="008126D6"/>
    <w:rsid w:val="00812C84"/>
    <w:rsid w:val="00812E36"/>
    <w:rsid w:val="008130E6"/>
    <w:rsid w:val="008139C7"/>
    <w:rsid w:val="008163C9"/>
    <w:rsid w:val="008168DF"/>
    <w:rsid w:val="00816B3C"/>
    <w:rsid w:val="008175C9"/>
    <w:rsid w:val="008214BB"/>
    <w:rsid w:val="00821FBF"/>
    <w:rsid w:val="00822CBC"/>
    <w:rsid w:val="0082354E"/>
    <w:rsid w:val="00825833"/>
    <w:rsid w:val="00825C64"/>
    <w:rsid w:val="00825CE1"/>
    <w:rsid w:val="008260FB"/>
    <w:rsid w:val="00826B5F"/>
    <w:rsid w:val="00826E73"/>
    <w:rsid w:val="0083013D"/>
    <w:rsid w:val="008309B3"/>
    <w:rsid w:val="00830EE0"/>
    <w:rsid w:val="00831058"/>
    <w:rsid w:val="00832090"/>
    <w:rsid w:val="00832763"/>
    <w:rsid w:val="0083295A"/>
    <w:rsid w:val="0083597B"/>
    <w:rsid w:val="00835F4C"/>
    <w:rsid w:val="00836C2A"/>
    <w:rsid w:val="00836FF3"/>
    <w:rsid w:val="0083716F"/>
    <w:rsid w:val="00840EA3"/>
    <w:rsid w:val="0084175F"/>
    <w:rsid w:val="00841DC5"/>
    <w:rsid w:val="00841F5C"/>
    <w:rsid w:val="008421BC"/>
    <w:rsid w:val="00842B89"/>
    <w:rsid w:val="00842FE3"/>
    <w:rsid w:val="00843075"/>
    <w:rsid w:val="00843B98"/>
    <w:rsid w:val="00843FBE"/>
    <w:rsid w:val="00844326"/>
    <w:rsid w:val="008445C0"/>
    <w:rsid w:val="0084678D"/>
    <w:rsid w:val="00847782"/>
    <w:rsid w:val="008500D0"/>
    <w:rsid w:val="0085014F"/>
    <w:rsid w:val="00854656"/>
    <w:rsid w:val="0085593A"/>
    <w:rsid w:val="00856E74"/>
    <w:rsid w:val="00860016"/>
    <w:rsid w:val="00860E75"/>
    <w:rsid w:val="00862136"/>
    <w:rsid w:val="00863CDA"/>
    <w:rsid w:val="00863EEA"/>
    <w:rsid w:val="00864662"/>
    <w:rsid w:val="0086548A"/>
    <w:rsid w:val="00866A36"/>
    <w:rsid w:val="00870210"/>
    <w:rsid w:val="00872678"/>
    <w:rsid w:val="00873438"/>
    <w:rsid w:val="0087527D"/>
    <w:rsid w:val="00876893"/>
    <w:rsid w:val="00877467"/>
    <w:rsid w:val="008808C8"/>
    <w:rsid w:val="0088196F"/>
    <w:rsid w:val="00882C99"/>
    <w:rsid w:val="00885D20"/>
    <w:rsid w:val="00886389"/>
    <w:rsid w:val="008915A9"/>
    <w:rsid w:val="00892CD3"/>
    <w:rsid w:val="00893BCE"/>
    <w:rsid w:val="00893E9D"/>
    <w:rsid w:val="008945D2"/>
    <w:rsid w:val="0089665A"/>
    <w:rsid w:val="0089687E"/>
    <w:rsid w:val="008A02C1"/>
    <w:rsid w:val="008A0525"/>
    <w:rsid w:val="008A0D8C"/>
    <w:rsid w:val="008A0F05"/>
    <w:rsid w:val="008A19CA"/>
    <w:rsid w:val="008A1DA8"/>
    <w:rsid w:val="008A2ECF"/>
    <w:rsid w:val="008A47CC"/>
    <w:rsid w:val="008A4915"/>
    <w:rsid w:val="008A4FBB"/>
    <w:rsid w:val="008A5612"/>
    <w:rsid w:val="008A5AE5"/>
    <w:rsid w:val="008B0533"/>
    <w:rsid w:val="008B0560"/>
    <w:rsid w:val="008B0B6F"/>
    <w:rsid w:val="008B131E"/>
    <w:rsid w:val="008B3974"/>
    <w:rsid w:val="008B4B7C"/>
    <w:rsid w:val="008B5885"/>
    <w:rsid w:val="008B5A24"/>
    <w:rsid w:val="008C04BE"/>
    <w:rsid w:val="008C35E0"/>
    <w:rsid w:val="008C4006"/>
    <w:rsid w:val="008C4E68"/>
    <w:rsid w:val="008C5281"/>
    <w:rsid w:val="008C5D6A"/>
    <w:rsid w:val="008C6C75"/>
    <w:rsid w:val="008C6F09"/>
    <w:rsid w:val="008C7080"/>
    <w:rsid w:val="008D093A"/>
    <w:rsid w:val="008D0D7F"/>
    <w:rsid w:val="008D0E50"/>
    <w:rsid w:val="008D1BFA"/>
    <w:rsid w:val="008D3389"/>
    <w:rsid w:val="008D4187"/>
    <w:rsid w:val="008D4245"/>
    <w:rsid w:val="008D4284"/>
    <w:rsid w:val="008D4EDE"/>
    <w:rsid w:val="008D6544"/>
    <w:rsid w:val="008E0ABF"/>
    <w:rsid w:val="008E16CF"/>
    <w:rsid w:val="008E1812"/>
    <w:rsid w:val="008E1D00"/>
    <w:rsid w:val="008E1D8B"/>
    <w:rsid w:val="008E3069"/>
    <w:rsid w:val="008E57A0"/>
    <w:rsid w:val="008E6458"/>
    <w:rsid w:val="008E7976"/>
    <w:rsid w:val="008F01A8"/>
    <w:rsid w:val="008F01D5"/>
    <w:rsid w:val="008F1BAD"/>
    <w:rsid w:val="008F1D11"/>
    <w:rsid w:val="008F1E6C"/>
    <w:rsid w:val="008F28FD"/>
    <w:rsid w:val="008F3193"/>
    <w:rsid w:val="008F35D7"/>
    <w:rsid w:val="008F42A8"/>
    <w:rsid w:val="008F42A9"/>
    <w:rsid w:val="008F43CD"/>
    <w:rsid w:val="008F5594"/>
    <w:rsid w:val="008F6549"/>
    <w:rsid w:val="008F6B4C"/>
    <w:rsid w:val="008F7BA8"/>
    <w:rsid w:val="009001B0"/>
    <w:rsid w:val="009004D4"/>
    <w:rsid w:val="00901A80"/>
    <w:rsid w:val="0090232C"/>
    <w:rsid w:val="00902873"/>
    <w:rsid w:val="00903553"/>
    <w:rsid w:val="00903A61"/>
    <w:rsid w:val="0090569B"/>
    <w:rsid w:val="00905F13"/>
    <w:rsid w:val="00906EC6"/>
    <w:rsid w:val="0091056D"/>
    <w:rsid w:val="00913764"/>
    <w:rsid w:val="00913CD5"/>
    <w:rsid w:val="00913E31"/>
    <w:rsid w:val="00914098"/>
    <w:rsid w:val="0091460E"/>
    <w:rsid w:val="00914E12"/>
    <w:rsid w:val="009166B5"/>
    <w:rsid w:val="00916BF8"/>
    <w:rsid w:val="00917509"/>
    <w:rsid w:val="009178BA"/>
    <w:rsid w:val="009215F8"/>
    <w:rsid w:val="009217AC"/>
    <w:rsid w:val="00921841"/>
    <w:rsid w:val="00923FE4"/>
    <w:rsid w:val="009263BA"/>
    <w:rsid w:val="00926B01"/>
    <w:rsid w:val="009270EE"/>
    <w:rsid w:val="00927CF1"/>
    <w:rsid w:val="0093074B"/>
    <w:rsid w:val="00930798"/>
    <w:rsid w:val="00930801"/>
    <w:rsid w:val="00931D85"/>
    <w:rsid w:val="00935F45"/>
    <w:rsid w:val="00936864"/>
    <w:rsid w:val="009378DB"/>
    <w:rsid w:val="00937965"/>
    <w:rsid w:val="009401A9"/>
    <w:rsid w:val="00940295"/>
    <w:rsid w:val="00940BCC"/>
    <w:rsid w:val="00941313"/>
    <w:rsid w:val="00942D12"/>
    <w:rsid w:val="0094323C"/>
    <w:rsid w:val="00943294"/>
    <w:rsid w:val="009432DF"/>
    <w:rsid w:val="00943870"/>
    <w:rsid w:val="0094583B"/>
    <w:rsid w:val="00945903"/>
    <w:rsid w:val="009459BA"/>
    <w:rsid w:val="00947CED"/>
    <w:rsid w:val="0095007E"/>
    <w:rsid w:val="009505B7"/>
    <w:rsid w:val="0095198C"/>
    <w:rsid w:val="009520FB"/>
    <w:rsid w:val="0095280D"/>
    <w:rsid w:val="00953827"/>
    <w:rsid w:val="00954210"/>
    <w:rsid w:val="00955C34"/>
    <w:rsid w:val="0095645F"/>
    <w:rsid w:val="00956821"/>
    <w:rsid w:val="00956F24"/>
    <w:rsid w:val="00960743"/>
    <w:rsid w:val="00964507"/>
    <w:rsid w:val="009652A3"/>
    <w:rsid w:val="009658DE"/>
    <w:rsid w:val="009666C6"/>
    <w:rsid w:val="00966DB1"/>
    <w:rsid w:val="00966FE0"/>
    <w:rsid w:val="0096742D"/>
    <w:rsid w:val="00967BFC"/>
    <w:rsid w:val="00967EFB"/>
    <w:rsid w:val="00970DCF"/>
    <w:rsid w:val="009715FD"/>
    <w:rsid w:val="00971DC6"/>
    <w:rsid w:val="00974977"/>
    <w:rsid w:val="00974A57"/>
    <w:rsid w:val="0097576A"/>
    <w:rsid w:val="00975BA9"/>
    <w:rsid w:val="009778BF"/>
    <w:rsid w:val="00980312"/>
    <w:rsid w:val="00982152"/>
    <w:rsid w:val="009830F6"/>
    <w:rsid w:val="00983F34"/>
    <w:rsid w:val="00984593"/>
    <w:rsid w:val="00985057"/>
    <w:rsid w:val="0098511D"/>
    <w:rsid w:val="009855F9"/>
    <w:rsid w:val="00986906"/>
    <w:rsid w:val="0098699D"/>
    <w:rsid w:val="0098745F"/>
    <w:rsid w:val="00987835"/>
    <w:rsid w:val="00991FF4"/>
    <w:rsid w:val="00992939"/>
    <w:rsid w:val="0099321A"/>
    <w:rsid w:val="0099448E"/>
    <w:rsid w:val="009953A7"/>
    <w:rsid w:val="00996BAE"/>
    <w:rsid w:val="009A081C"/>
    <w:rsid w:val="009A186F"/>
    <w:rsid w:val="009A2348"/>
    <w:rsid w:val="009A35E0"/>
    <w:rsid w:val="009A37F6"/>
    <w:rsid w:val="009A449D"/>
    <w:rsid w:val="009A63D3"/>
    <w:rsid w:val="009A6DCC"/>
    <w:rsid w:val="009A6E73"/>
    <w:rsid w:val="009A73D9"/>
    <w:rsid w:val="009A7B64"/>
    <w:rsid w:val="009B0430"/>
    <w:rsid w:val="009B106C"/>
    <w:rsid w:val="009B1533"/>
    <w:rsid w:val="009B1992"/>
    <w:rsid w:val="009B1A4C"/>
    <w:rsid w:val="009B1E21"/>
    <w:rsid w:val="009B28C3"/>
    <w:rsid w:val="009B2B89"/>
    <w:rsid w:val="009B372D"/>
    <w:rsid w:val="009B384B"/>
    <w:rsid w:val="009B3A14"/>
    <w:rsid w:val="009B3BC0"/>
    <w:rsid w:val="009B4481"/>
    <w:rsid w:val="009B4B6D"/>
    <w:rsid w:val="009B5679"/>
    <w:rsid w:val="009B648D"/>
    <w:rsid w:val="009B653A"/>
    <w:rsid w:val="009C0856"/>
    <w:rsid w:val="009C0C82"/>
    <w:rsid w:val="009C1304"/>
    <w:rsid w:val="009C1B00"/>
    <w:rsid w:val="009C1D53"/>
    <w:rsid w:val="009C3944"/>
    <w:rsid w:val="009C3D43"/>
    <w:rsid w:val="009C3EB3"/>
    <w:rsid w:val="009C56A3"/>
    <w:rsid w:val="009C5B0A"/>
    <w:rsid w:val="009C6698"/>
    <w:rsid w:val="009C734A"/>
    <w:rsid w:val="009C7A16"/>
    <w:rsid w:val="009D0F74"/>
    <w:rsid w:val="009D1482"/>
    <w:rsid w:val="009D1845"/>
    <w:rsid w:val="009D246A"/>
    <w:rsid w:val="009D2622"/>
    <w:rsid w:val="009D3011"/>
    <w:rsid w:val="009D32D6"/>
    <w:rsid w:val="009D45B7"/>
    <w:rsid w:val="009D533B"/>
    <w:rsid w:val="009D5687"/>
    <w:rsid w:val="009D677C"/>
    <w:rsid w:val="009D7DC9"/>
    <w:rsid w:val="009E0EA1"/>
    <w:rsid w:val="009E1AE3"/>
    <w:rsid w:val="009E2F58"/>
    <w:rsid w:val="009E3220"/>
    <w:rsid w:val="009E3594"/>
    <w:rsid w:val="009E4289"/>
    <w:rsid w:val="009E4643"/>
    <w:rsid w:val="009E48BE"/>
    <w:rsid w:val="009E593A"/>
    <w:rsid w:val="009E5957"/>
    <w:rsid w:val="009E643E"/>
    <w:rsid w:val="009E67CB"/>
    <w:rsid w:val="009E6C83"/>
    <w:rsid w:val="009F0C33"/>
    <w:rsid w:val="009F1827"/>
    <w:rsid w:val="009F19A2"/>
    <w:rsid w:val="009F19C0"/>
    <w:rsid w:val="009F1F43"/>
    <w:rsid w:val="009F2C85"/>
    <w:rsid w:val="009F2D61"/>
    <w:rsid w:val="009F39E5"/>
    <w:rsid w:val="009F42D9"/>
    <w:rsid w:val="009F45DD"/>
    <w:rsid w:val="009F49ED"/>
    <w:rsid w:val="009F56C0"/>
    <w:rsid w:val="009F5EF5"/>
    <w:rsid w:val="009F752B"/>
    <w:rsid w:val="009F7C4E"/>
    <w:rsid w:val="00A0037F"/>
    <w:rsid w:val="00A005F2"/>
    <w:rsid w:val="00A024F5"/>
    <w:rsid w:val="00A0298B"/>
    <w:rsid w:val="00A02E0E"/>
    <w:rsid w:val="00A02EC9"/>
    <w:rsid w:val="00A040B2"/>
    <w:rsid w:val="00A056CC"/>
    <w:rsid w:val="00A0640B"/>
    <w:rsid w:val="00A0701C"/>
    <w:rsid w:val="00A07480"/>
    <w:rsid w:val="00A1106F"/>
    <w:rsid w:val="00A11CD1"/>
    <w:rsid w:val="00A11F05"/>
    <w:rsid w:val="00A1222E"/>
    <w:rsid w:val="00A13F24"/>
    <w:rsid w:val="00A1606B"/>
    <w:rsid w:val="00A17B60"/>
    <w:rsid w:val="00A2163C"/>
    <w:rsid w:val="00A21F61"/>
    <w:rsid w:val="00A223B3"/>
    <w:rsid w:val="00A24740"/>
    <w:rsid w:val="00A24FE7"/>
    <w:rsid w:val="00A27736"/>
    <w:rsid w:val="00A2781C"/>
    <w:rsid w:val="00A27A5E"/>
    <w:rsid w:val="00A30158"/>
    <w:rsid w:val="00A307C7"/>
    <w:rsid w:val="00A30E8E"/>
    <w:rsid w:val="00A315E2"/>
    <w:rsid w:val="00A32D99"/>
    <w:rsid w:val="00A335E1"/>
    <w:rsid w:val="00A338B7"/>
    <w:rsid w:val="00A345DC"/>
    <w:rsid w:val="00A353E1"/>
    <w:rsid w:val="00A36F2D"/>
    <w:rsid w:val="00A37693"/>
    <w:rsid w:val="00A37B11"/>
    <w:rsid w:val="00A4069F"/>
    <w:rsid w:val="00A406BE"/>
    <w:rsid w:val="00A4098C"/>
    <w:rsid w:val="00A42821"/>
    <w:rsid w:val="00A435C7"/>
    <w:rsid w:val="00A452E5"/>
    <w:rsid w:val="00A465F4"/>
    <w:rsid w:val="00A4701F"/>
    <w:rsid w:val="00A47803"/>
    <w:rsid w:val="00A4782C"/>
    <w:rsid w:val="00A5013F"/>
    <w:rsid w:val="00A50214"/>
    <w:rsid w:val="00A504D4"/>
    <w:rsid w:val="00A50C87"/>
    <w:rsid w:val="00A50E74"/>
    <w:rsid w:val="00A51416"/>
    <w:rsid w:val="00A5141A"/>
    <w:rsid w:val="00A51F33"/>
    <w:rsid w:val="00A522D1"/>
    <w:rsid w:val="00A52A61"/>
    <w:rsid w:val="00A5339C"/>
    <w:rsid w:val="00A53814"/>
    <w:rsid w:val="00A56CAC"/>
    <w:rsid w:val="00A61B37"/>
    <w:rsid w:val="00A622F1"/>
    <w:rsid w:val="00A62A09"/>
    <w:rsid w:val="00A643F5"/>
    <w:rsid w:val="00A6510D"/>
    <w:rsid w:val="00A67413"/>
    <w:rsid w:val="00A679D2"/>
    <w:rsid w:val="00A700D8"/>
    <w:rsid w:val="00A70F5C"/>
    <w:rsid w:val="00A71BFA"/>
    <w:rsid w:val="00A72FD9"/>
    <w:rsid w:val="00A7362D"/>
    <w:rsid w:val="00A73FA3"/>
    <w:rsid w:val="00A74477"/>
    <w:rsid w:val="00A75F19"/>
    <w:rsid w:val="00A77829"/>
    <w:rsid w:val="00A800B8"/>
    <w:rsid w:val="00A8035F"/>
    <w:rsid w:val="00A80D4C"/>
    <w:rsid w:val="00A80FE6"/>
    <w:rsid w:val="00A8186C"/>
    <w:rsid w:val="00A825CF"/>
    <w:rsid w:val="00A826BB"/>
    <w:rsid w:val="00A840D0"/>
    <w:rsid w:val="00A84543"/>
    <w:rsid w:val="00A85CEE"/>
    <w:rsid w:val="00A86746"/>
    <w:rsid w:val="00A87F81"/>
    <w:rsid w:val="00A9039D"/>
    <w:rsid w:val="00A909B2"/>
    <w:rsid w:val="00A91417"/>
    <w:rsid w:val="00A92EBF"/>
    <w:rsid w:val="00A932B9"/>
    <w:rsid w:val="00A9335B"/>
    <w:rsid w:val="00A9437A"/>
    <w:rsid w:val="00A97510"/>
    <w:rsid w:val="00A9765D"/>
    <w:rsid w:val="00AA1E83"/>
    <w:rsid w:val="00AA2652"/>
    <w:rsid w:val="00AA2751"/>
    <w:rsid w:val="00AA2D03"/>
    <w:rsid w:val="00AA32AB"/>
    <w:rsid w:val="00AA39CE"/>
    <w:rsid w:val="00AA5532"/>
    <w:rsid w:val="00AA692E"/>
    <w:rsid w:val="00AA6E2C"/>
    <w:rsid w:val="00AA7776"/>
    <w:rsid w:val="00AB0B68"/>
    <w:rsid w:val="00AB0FA0"/>
    <w:rsid w:val="00AB223E"/>
    <w:rsid w:val="00AB32EB"/>
    <w:rsid w:val="00AB338C"/>
    <w:rsid w:val="00AB3810"/>
    <w:rsid w:val="00AB5670"/>
    <w:rsid w:val="00AC1E6E"/>
    <w:rsid w:val="00AC269C"/>
    <w:rsid w:val="00AC3206"/>
    <w:rsid w:val="00AC3E58"/>
    <w:rsid w:val="00AC4128"/>
    <w:rsid w:val="00AC44C2"/>
    <w:rsid w:val="00AC616B"/>
    <w:rsid w:val="00AC666A"/>
    <w:rsid w:val="00AC681B"/>
    <w:rsid w:val="00AC7B32"/>
    <w:rsid w:val="00AD1CAB"/>
    <w:rsid w:val="00AD3D85"/>
    <w:rsid w:val="00AD45A2"/>
    <w:rsid w:val="00AD65FC"/>
    <w:rsid w:val="00AD6F8C"/>
    <w:rsid w:val="00AD7042"/>
    <w:rsid w:val="00AE0252"/>
    <w:rsid w:val="00AE0562"/>
    <w:rsid w:val="00AE0C5E"/>
    <w:rsid w:val="00AE1101"/>
    <w:rsid w:val="00AE249A"/>
    <w:rsid w:val="00AE2603"/>
    <w:rsid w:val="00AE28F9"/>
    <w:rsid w:val="00AE2E90"/>
    <w:rsid w:val="00AE36B9"/>
    <w:rsid w:val="00AE3C1A"/>
    <w:rsid w:val="00AE3CC9"/>
    <w:rsid w:val="00AE4389"/>
    <w:rsid w:val="00AE4708"/>
    <w:rsid w:val="00AE61D6"/>
    <w:rsid w:val="00AE6B48"/>
    <w:rsid w:val="00AF00D3"/>
    <w:rsid w:val="00AF120C"/>
    <w:rsid w:val="00AF23DE"/>
    <w:rsid w:val="00AF2747"/>
    <w:rsid w:val="00AF3700"/>
    <w:rsid w:val="00AF41E6"/>
    <w:rsid w:val="00AF5B2B"/>
    <w:rsid w:val="00AF7022"/>
    <w:rsid w:val="00B00D3E"/>
    <w:rsid w:val="00B023CB"/>
    <w:rsid w:val="00B023CF"/>
    <w:rsid w:val="00B039BB"/>
    <w:rsid w:val="00B03A85"/>
    <w:rsid w:val="00B0479B"/>
    <w:rsid w:val="00B04E24"/>
    <w:rsid w:val="00B05805"/>
    <w:rsid w:val="00B0581E"/>
    <w:rsid w:val="00B05DE7"/>
    <w:rsid w:val="00B06FF7"/>
    <w:rsid w:val="00B11BD7"/>
    <w:rsid w:val="00B13506"/>
    <w:rsid w:val="00B14CEB"/>
    <w:rsid w:val="00B156A9"/>
    <w:rsid w:val="00B1633B"/>
    <w:rsid w:val="00B16D3B"/>
    <w:rsid w:val="00B17660"/>
    <w:rsid w:val="00B203BB"/>
    <w:rsid w:val="00B213F4"/>
    <w:rsid w:val="00B215D8"/>
    <w:rsid w:val="00B23393"/>
    <w:rsid w:val="00B23D3B"/>
    <w:rsid w:val="00B2402F"/>
    <w:rsid w:val="00B24EEB"/>
    <w:rsid w:val="00B257FC"/>
    <w:rsid w:val="00B2730B"/>
    <w:rsid w:val="00B27E08"/>
    <w:rsid w:val="00B30827"/>
    <w:rsid w:val="00B3186D"/>
    <w:rsid w:val="00B32660"/>
    <w:rsid w:val="00B32D85"/>
    <w:rsid w:val="00B33083"/>
    <w:rsid w:val="00B359B4"/>
    <w:rsid w:val="00B36C90"/>
    <w:rsid w:val="00B36F20"/>
    <w:rsid w:val="00B372E1"/>
    <w:rsid w:val="00B37A05"/>
    <w:rsid w:val="00B37C0B"/>
    <w:rsid w:val="00B37F2C"/>
    <w:rsid w:val="00B4092F"/>
    <w:rsid w:val="00B41B8A"/>
    <w:rsid w:val="00B430EE"/>
    <w:rsid w:val="00B441E8"/>
    <w:rsid w:val="00B45A53"/>
    <w:rsid w:val="00B47234"/>
    <w:rsid w:val="00B502C6"/>
    <w:rsid w:val="00B52963"/>
    <w:rsid w:val="00B5530D"/>
    <w:rsid w:val="00B55741"/>
    <w:rsid w:val="00B55A59"/>
    <w:rsid w:val="00B56351"/>
    <w:rsid w:val="00B57512"/>
    <w:rsid w:val="00B602B4"/>
    <w:rsid w:val="00B60F96"/>
    <w:rsid w:val="00B615A2"/>
    <w:rsid w:val="00B61640"/>
    <w:rsid w:val="00B620C3"/>
    <w:rsid w:val="00B635EA"/>
    <w:rsid w:val="00B6659B"/>
    <w:rsid w:val="00B66D66"/>
    <w:rsid w:val="00B67306"/>
    <w:rsid w:val="00B67472"/>
    <w:rsid w:val="00B705B7"/>
    <w:rsid w:val="00B7063D"/>
    <w:rsid w:val="00B71083"/>
    <w:rsid w:val="00B71535"/>
    <w:rsid w:val="00B71A0F"/>
    <w:rsid w:val="00B7205E"/>
    <w:rsid w:val="00B731E6"/>
    <w:rsid w:val="00B74859"/>
    <w:rsid w:val="00B75009"/>
    <w:rsid w:val="00B75C0E"/>
    <w:rsid w:val="00B76467"/>
    <w:rsid w:val="00B7678E"/>
    <w:rsid w:val="00B772F7"/>
    <w:rsid w:val="00B774D8"/>
    <w:rsid w:val="00B808EB"/>
    <w:rsid w:val="00B80F58"/>
    <w:rsid w:val="00B81B58"/>
    <w:rsid w:val="00B81D17"/>
    <w:rsid w:val="00B821A9"/>
    <w:rsid w:val="00B823DF"/>
    <w:rsid w:val="00B83246"/>
    <w:rsid w:val="00B8339B"/>
    <w:rsid w:val="00B8471F"/>
    <w:rsid w:val="00B84F34"/>
    <w:rsid w:val="00B85CFB"/>
    <w:rsid w:val="00B85FF8"/>
    <w:rsid w:val="00B87E06"/>
    <w:rsid w:val="00B90DDD"/>
    <w:rsid w:val="00B90EFD"/>
    <w:rsid w:val="00B910EF"/>
    <w:rsid w:val="00B91CEA"/>
    <w:rsid w:val="00B92822"/>
    <w:rsid w:val="00B92A43"/>
    <w:rsid w:val="00B93C0F"/>
    <w:rsid w:val="00B9485F"/>
    <w:rsid w:val="00B94A5D"/>
    <w:rsid w:val="00B955AA"/>
    <w:rsid w:val="00B95F65"/>
    <w:rsid w:val="00B962E9"/>
    <w:rsid w:val="00B96404"/>
    <w:rsid w:val="00B96E6A"/>
    <w:rsid w:val="00B973AA"/>
    <w:rsid w:val="00BA055A"/>
    <w:rsid w:val="00BA0991"/>
    <w:rsid w:val="00BA109F"/>
    <w:rsid w:val="00BA2374"/>
    <w:rsid w:val="00BB0AAD"/>
    <w:rsid w:val="00BB0B51"/>
    <w:rsid w:val="00BB0BF8"/>
    <w:rsid w:val="00BB1CDD"/>
    <w:rsid w:val="00BB2E8A"/>
    <w:rsid w:val="00BB2E8E"/>
    <w:rsid w:val="00BB3A7F"/>
    <w:rsid w:val="00BB4EE9"/>
    <w:rsid w:val="00BB51C1"/>
    <w:rsid w:val="00BB7905"/>
    <w:rsid w:val="00BC0858"/>
    <w:rsid w:val="00BC2829"/>
    <w:rsid w:val="00BC2ACD"/>
    <w:rsid w:val="00BC3855"/>
    <w:rsid w:val="00BC512B"/>
    <w:rsid w:val="00BC5986"/>
    <w:rsid w:val="00BC60A5"/>
    <w:rsid w:val="00BC7EB3"/>
    <w:rsid w:val="00BC7F73"/>
    <w:rsid w:val="00BD0501"/>
    <w:rsid w:val="00BD07A3"/>
    <w:rsid w:val="00BD232C"/>
    <w:rsid w:val="00BD29EB"/>
    <w:rsid w:val="00BD2CA5"/>
    <w:rsid w:val="00BD3506"/>
    <w:rsid w:val="00BD4A6B"/>
    <w:rsid w:val="00BD4B49"/>
    <w:rsid w:val="00BD5855"/>
    <w:rsid w:val="00BD5C2B"/>
    <w:rsid w:val="00BD6227"/>
    <w:rsid w:val="00BD6C48"/>
    <w:rsid w:val="00BE320E"/>
    <w:rsid w:val="00BE33D2"/>
    <w:rsid w:val="00BE3F83"/>
    <w:rsid w:val="00BE46AE"/>
    <w:rsid w:val="00BE492E"/>
    <w:rsid w:val="00BE4B29"/>
    <w:rsid w:val="00BE6D54"/>
    <w:rsid w:val="00BE70BE"/>
    <w:rsid w:val="00BE747F"/>
    <w:rsid w:val="00BE754A"/>
    <w:rsid w:val="00BF1B12"/>
    <w:rsid w:val="00BF21E4"/>
    <w:rsid w:val="00BF30B5"/>
    <w:rsid w:val="00BF3368"/>
    <w:rsid w:val="00BF4D20"/>
    <w:rsid w:val="00BF5481"/>
    <w:rsid w:val="00BF5EB6"/>
    <w:rsid w:val="00BF6069"/>
    <w:rsid w:val="00BF6AC0"/>
    <w:rsid w:val="00BF7ABF"/>
    <w:rsid w:val="00BF7B39"/>
    <w:rsid w:val="00C00C8B"/>
    <w:rsid w:val="00C00ECD"/>
    <w:rsid w:val="00C01724"/>
    <w:rsid w:val="00C01FC3"/>
    <w:rsid w:val="00C03B2D"/>
    <w:rsid w:val="00C03E14"/>
    <w:rsid w:val="00C04F31"/>
    <w:rsid w:val="00C051E1"/>
    <w:rsid w:val="00C05222"/>
    <w:rsid w:val="00C056E3"/>
    <w:rsid w:val="00C079D7"/>
    <w:rsid w:val="00C07E0B"/>
    <w:rsid w:val="00C107FA"/>
    <w:rsid w:val="00C1132D"/>
    <w:rsid w:val="00C11384"/>
    <w:rsid w:val="00C11C29"/>
    <w:rsid w:val="00C13B6A"/>
    <w:rsid w:val="00C13F68"/>
    <w:rsid w:val="00C15558"/>
    <w:rsid w:val="00C15DDE"/>
    <w:rsid w:val="00C21140"/>
    <w:rsid w:val="00C21787"/>
    <w:rsid w:val="00C2303E"/>
    <w:rsid w:val="00C237AC"/>
    <w:rsid w:val="00C240C3"/>
    <w:rsid w:val="00C24A21"/>
    <w:rsid w:val="00C24EAB"/>
    <w:rsid w:val="00C2575D"/>
    <w:rsid w:val="00C25977"/>
    <w:rsid w:val="00C26475"/>
    <w:rsid w:val="00C26766"/>
    <w:rsid w:val="00C267F0"/>
    <w:rsid w:val="00C27DD3"/>
    <w:rsid w:val="00C30303"/>
    <w:rsid w:val="00C32AAA"/>
    <w:rsid w:val="00C32FA8"/>
    <w:rsid w:val="00C33AED"/>
    <w:rsid w:val="00C34097"/>
    <w:rsid w:val="00C340F3"/>
    <w:rsid w:val="00C3484C"/>
    <w:rsid w:val="00C34D7E"/>
    <w:rsid w:val="00C355B9"/>
    <w:rsid w:val="00C35A9E"/>
    <w:rsid w:val="00C36528"/>
    <w:rsid w:val="00C36B3E"/>
    <w:rsid w:val="00C36D04"/>
    <w:rsid w:val="00C3720C"/>
    <w:rsid w:val="00C37C32"/>
    <w:rsid w:val="00C40BF3"/>
    <w:rsid w:val="00C41BE0"/>
    <w:rsid w:val="00C41FF6"/>
    <w:rsid w:val="00C4304A"/>
    <w:rsid w:val="00C436FA"/>
    <w:rsid w:val="00C43EC0"/>
    <w:rsid w:val="00C44439"/>
    <w:rsid w:val="00C45FAA"/>
    <w:rsid w:val="00C460E6"/>
    <w:rsid w:val="00C47148"/>
    <w:rsid w:val="00C4767B"/>
    <w:rsid w:val="00C47DA1"/>
    <w:rsid w:val="00C47E0A"/>
    <w:rsid w:val="00C47E32"/>
    <w:rsid w:val="00C50C6A"/>
    <w:rsid w:val="00C515D2"/>
    <w:rsid w:val="00C56509"/>
    <w:rsid w:val="00C6116E"/>
    <w:rsid w:val="00C6280D"/>
    <w:rsid w:val="00C643E8"/>
    <w:rsid w:val="00C649D2"/>
    <w:rsid w:val="00C65CEE"/>
    <w:rsid w:val="00C66409"/>
    <w:rsid w:val="00C66F3F"/>
    <w:rsid w:val="00C67032"/>
    <w:rsid w:val="00C67184"/>
    <w:rsid w:val="00C707E0"/>
    <w:rsid w:val="00C71568"/>
    <w:rsid w:val="00C71B10"/>
    <w:rsid w:val="00C71F0F"/>
    <w:rsid w:val="00C720C9"/>
    <w:rsid w:val="00C72753"/>
    <w:rsid w:val="00C744C7"/>
    <w:rsid w:val="00C74DFA"/>
    <w:rsid w:val="00C753EB"/>
    <w:rsid w:val="00C75CD8"/>
    <w:rsid w:val="00C769EE"/>
    <w:rsid w:val="00C774C1"/>
    <w:rsid w:val="00C776F9"/>
    <w:rsid w:val="00C808CF"/>
    <w:rsid w:val="00C832E4"/>
    <w:rsid w:val="00C83D29"/>
    <w:rsid w:val="00C84994"/>
    <w:rsid w:val="00C84AC5"/>
    <w:rsid w:val="00C85402"/>
    <w:rsid w:val="00C858B7"/>
    <w:rsid w:val="00C860A0"/>
    <w:rsid w:val="00C90880"/>
    <w:rsid w:val="00C909FD"/>
    <w:rsid w:val="00C90E55"/>
    <w:rsid w:val="00C911D6"/>
    <w:rsid w:val="00C91365"/>
    <w:rsid w:val="00C9292F"/>
    <w:rsid w:val="00C9420B"/>
    <w:rsid w:val="00C950F7"/>
    <w:rsid w:val="00C95217"/>
    <w:rsid w:val="00C9612B"/>
    <w:rsid w:val="00C96AE0"/>
    <w:rsid w:val="00C9729A"/>
    <w:rsid w:val="00C974BC"/>
    <w:rsid w:val="00C9793F"/>
    <w:rsid w:val="00CA0810"/>
    <w:rsid w:val="00CA0EFF"/>
    <w:rsid w:val="00CA103C"/>
    <w:rsid w:val="00CA2DB3"/>
    <w:rsid w:val="00CA2FA9"/>
    <w:rsid w:val="00CA34FE"/>
    <w:rsid w:val="00CA561F"/>
    <w:rsid w:val="00CA570F"/>
    <w:rsid w:val="00CA7AFA"/>
    <w:rsid w:val="00CB08DF"/>
    <w:rsid w:val="00CB252A"/>
    <w:rsid w:val="00CB317B"/>
    <w:rsid w:val="00CB3605"/>
    <w:rsid w:val="00CB4EFC"/>
    <w:rsid w:val="00CB52EC"/>
    <w:rsid w:val="00CB598B"/>
    <w:rsid w:val="00CB67A7"/>
    <w:rsid w:val="00CB7259"/>
    <w:rsid w:val="00CB7BC6"/>
    <w:rsid w:val="00CC06A3"/>
    <w:rsid w:val="00CC2043"/>
    <w:rsid w:val="00CC26B6"/>
    <w:rsid w:val="00CC2886"/>
    <w:rsid w:val="00CC3F7B"/>
    <w:rsid w:val="00CC4D59"/>
    <w:rsid w:val="00CC5661"/>
    <w:rsid w:val="00CC5CA4"/>
    <w:rsid w:val="00CC6E1B"/>
    <w:rsid w:val="00CD05E0"/>
    <w:rsid w:val="00CD1805"/>
    <w:rsid w:val="00CD18F7"/>
    <w:rsid w:val="00CD2B34"/>
    <w:rsid w:val="00CD3815"/>
    <w:rsid w:val="00CD3CA3"/>
    <w:rsid w:val="00CE035D"/>
    <w:rsid w:val="00CE04F8"/>
    <w:rsid w:val="00CE0971"/>
    <w:rsid w:val="00CE0B2F"/>
    <w:rsid w:val="00CE0F5D"/>
    <w:rsid w:val="00CE1378"/>
    <w:rsid w:val="00CE18A2"/>
    <w:rsid w:val="00CE3573"/>
    <w:rsid w:val="00CE4B08"/>
    <w:rsid w:val="00CE5F48"/>
    <w:rsid w:val="00CE79A5"/>
    <w:rsid w:val="00CE7D6C"/>
    <w:rsid w:val="00CF08EB"/>
    <w:rsid w:val="00CF0A32"/>
    <w:rsid w:val="00CF165A"/>
    <w:rsid w:val="00CF190E"/>
    <w:rsid w:val="00CF356D"/>
    <w:rsid w:val="00CF4E8C"/>
    <w:rsid w:val="00CF5BB2"/>
    <w:rsid w:val="00CF71A8"/>
    <w:rsid w:val="00D0085B"/>
    <w:rsid w:val="00D009CC"/>
    <w:rsid w:val="00D00B33"/>
    <w:rsid w:val="00D01FB5"/>
    <w:rsid w:val="00D02B99"/>
    <w:rsid w:val="00D04E67"/>
    <w:rsid w:val="00D05144"/>
    <w:rsid w:val="00D05E16"/>
    <w:rsid w:val="00D06154"/>
    <w:rsid w:val="00D06165"/>
    <w:rsid w:val="00D07D6D"/>
    <w:rsid w:val="00D10140"/>
    <w:rsid w:val="00D10C85"/>
    <w:rsid w:val="00D113E1"/>
    <w:rsid w:val="00D1202F"/>
    <w:rsid w:val="00D12649"/>
    <w:rsid w:val="00D138EC"/>
    <w:rsid w:val="00D139AD"/>
    <w:rsid w:val="00D14666"/>
    <w:rsid w:val="00D14B93"/>
    <w:rsid w:val="00D1554F"/>
    <w:rsid w:val="00D155AA"/>
    <w:rsid w:val="00D16A39"/>
    <w:rsid w:val="00D17087"/>
    <w:rsid w:val="00D210DF"/>
    <w:rsid w:val="00D22500"/>
    <w:rsid w:val="00D22F7F"/>
    <w:rsid w:val="00D23F8B"/>
    <w:rsid w:val="00D24FA2"/>
    <w:rsid w:val="00D25681"/>
    <w:rsid w:val="00D25B81"/>
    <w:rsid w:val="00D2625E"/>
    <w:rsid w:val="00D301DD"/>
    <w:rsid w:val="00D30A25"/>
    <w:rsid w:val="00D318FD"/>
    <w:rsid w:val="00D31A8B"/>
    <w:rsid w:val="00D35F1F"/>
    <w:rsid w:val="00D40797"/>
    <w:rsid w:val="00D4119A"/>
    <w:rsid w:val="00D430BA"/>
    <w:rsid w:val="00D4311D"/>
    <w:rsid w:val="00D44100"/>
    <w:rsid w:val="00D443CD"/>
    <w:rsid w:val="00D44737"/>
    <w:rsid w:val="00D45016"/>
    <w:rsid w:val="00D451BC"/>
    <w:rsid w:val="00D45645"/>
    <w:rsid w:val="00D470F3"/>
    <w:rsid w:val="00D47B5C"/>
    <w:rsid w:val="00D47FA4"/>
    <w:rsid w:val="00D50A25"/>
    <w:rsid w:val="00D50C51"/>
    <w:rsid w:val="00D510E1"/>
    <w:rsid w:val="00D52322"/>
    <w:rsid w:val="00D52C74"/>
    <w:rsid w:val="00D52F90"/>
    <w:rsid w:val="00D53030"/>
    <w:rsid w:val="00D531A9"/>
    <w:rsid w:val="00D53E5D"/>
    <w:rsid w:val="00D54109"/>
    <w:rsid w:val="00D554B5"/>
    <w:rsid w:val="00D554DC"/>
    <w:rsid w:val="00D56802"/>
    <w:rsid w:val="00D569DD"/>
    <w:rsid w:val="00D56D73"/>
    <w:rsid w:val="00D60074"/>
    <w:rsid w:val="00D62D31"/>
    <w:rsid w:val="00D6367F"/>
    <w:rsid w:val="00D644AC"/>
    <w:rsid w:val="00D6484B"/>
    <w:rsid w:val="00D651FA"/>
    <w:rsid w:val="00D653CB"/>
    <w:rsid w:val="00D65D2C"/>
    <w:rsid w:val="00D669E1"/>
    <w:rsid w:val="00D67687"/>
    <w:rsid w:val="00D7084C"/>
    <w:rsid w:val="00D71643"/>
    <w:rsid w:val="00D7189C"/>
    <w:rsid w:val="00D72C5C"/>
    <w:rsid w:val="00D730BB"/>
    <w:rsid w:val="00D7382A"/>
    <w:rsid w:val="00D74587"/>
    <w:rsid w:val="00D75465"/>
    <w:rsid w:val="00D75842"/>
    <w:rsid w:val="00D75A4E"/>
    <w:rsid w:val="00D75C8F"/>
    <w:rsid w:val="00D76D62"/>
    <w:rsid w:val="00D773CD"/>
    <w:rsid w:val="00D774F6"/>
    <w:rsid w:val="00D77C32"/>
    <w:rsid w:val="00D77E1A"/>
    <w:rsid w:val="00D77FDF"/>
    <w:rsid w:val="00D80EAA"/>
    <w:rsid w:val="00D81208"/>
    <w:rsid w:val="00D84CB1"/>
    <w:rsid w:val="00D854BA"/>
    <w:rsid w:val="00D85C81"/>
    <w:rsid w:val="00D86B23"/>
    <w:rsid w:val="00D86C1E"/>
    <w:rsid w:val="00D86FF4"/>
    <w:rsid w:val="00D90CC2"/>
    <w:rsid w:val="00D91044"/>
    <w:rsid w:val="00D92348"/>
    <w:rsid w:val="00D92508"/>
    <w:rsid w:val="00D92A15"/>
    <w:rsid w:val="00D93640"/>
    <w:rsid w:val="00D951A7"/>
    <w:rsid w:val="00D95F51"/>
    <w:rsid w:val="00D965B6"/>
    <w:rsid w:val="00D96849"/>
    <w:rsid w:val="00DA12AE"/>
    <w:rsid w:val="00DA1B76"/>
    <w:rsid w:val="00DA1FD5"/>
    <w:rsid w:val="00DA38DB"/>
    <w:rsid w:val="00DA4B06"/>
    <w:rsid w:val="00DA57C9"/>
    <w:rsid w:val="00DA6F03"/>
    <w:rsid w:val="00DA7505"/>
    <w:rsid w:val="00DA7FB6"/>
    <w:rsid w:val="00DB04ED"/>
    <w:rsid w:val="00DB056C"/>
    <w:rsid w:val="00DB1901"/>
    <w:rsid w:val="00DB2090"/>
    <w:rsid w:val="00DB2CFB"/>
    <w:rsid w:val="00DB2F3B"/>
    <w:rsid w:val="00DB3C50"/>
    <w:rsid w:val="00DB3C6C"/>
    <w:rsid w:val="00DB3C87"/>
    <w:rsid w:val="00DB7423"/>
    <w:rsid w:val="00DC2F8D"/>
    <w:rsid w:val="00DC32AB"/>
    <w:rsid w:val="00DC3F94"/>
    <w:rsid w:val="00DC5DCE"/>
    <w:rsid w:val="00DC6641"/>
    <w:rsid w:val="00DD02E3"/>
    <w:rsid w:val="00DD0744"/>
    <w:rsid w:val="00DD1044"/>
    <w:rsid w:val="00DD2658"/>
    <w:rsid w:val="00DD2C75"/>
    <w:rsid w:val="00DD3E04"/>
    <w:rsid w:val="00DD49B0"/>
    <w:rsid w:val="00DD5527"/>
    <w:rsid w:val="00DD6543"/>
    <w:rsid w:val="00DD699B"/>
    <w:rsid w:val="00DD710F"/>
    <w:rsid w:val="00DE053B"/>
    <w:rsid w:val="00DE0687"/>
    <w:rsid w:val="00DE1CF8"/>
    <w:rsid w:val="00DE1D69"/>
    <w:rsid w:val="00DE1E37"/>
    <w:rsid w:val="00DE2552"/>
    <w:rsid w:val="00DE3DA3"/>
    <w:rsid w:val="00DE43B6"/>
    <w:rsid w:val="00DE7052"/>
    <w:rsid w:val="00DF0718"/>
    <w:rsid w:val="00DF0FCA"/>
    <w:rsid w:val="00DF2F58"/>
    <w:rsid w:val="00DF3C08"/>
    <w:rsid w:val="00DF4934"/>
    <w:rsid w:val="00DF4B0D"/>
    <w:rsid w:val="00DF5201"/>
    <w:rsid w:val="00DF5307"/>
    <w:rsid w:val="00DF59A0"/>
    <w:rsid w:val="00DF6A6F"/>
    <w:rsid w:val="00DF6DF4"/>
    <w:rsid w:val="00DF6E24"/>
    <w:rsid w:val="00DF7931"/>
    <w:rsid w:val="00E000C4"/>
    <w:rsid w:val="00E006A6"/>
    <w:rsid w:val="00E006DC"/>
    <w:rsid w:val="00E01454"/>
    <w:rsid w:val="00E01860"/>
    <w:rsid w:val="00E019FE"/>
    <w:rsid w:val="00E02214"/>
    <w:rsid w:val="00E02E94"/>
    <w:rsid w:val="00E03CD8"/>
    <w:rsid w:val="00E04FAB"/>
    <w:rsid w:val="00E05403"/>
    <w:rsid w:val="00E05F25"/>
    <w:rsid w:val="00E061B9"/>
    <w:rsid w:val="00E06DEA"/>
    <w:rsid w:val="00E10869"/>
    <w:rsid w:val="00E1331D"/>
    <w:rsid w:val="00E14CAF"/>
    <w:rsid w:val="00E14E5E"/>
    <w:rsid w:val="00E15274"/>
    <w:rsid w:val="00E158F8"/>
    <w:rsid w:val="00E21403"/>
    <w:rsid w:val="00E24195"/>
    <w:rsid w:val="00E24722"/>
    <w:rsid w:val="00E253E8"/>
    <w:rsid w:val="00E268FE"/>
    <w:rsid w:val="00E26D43"/>
    <w:rsid w:val="00E300BC"/>
    <w:rsid w:val="00E30307"/>
    <w:rsid w:val="00E30336"/>
    <w:rsid w:val="00E308E5"/>
    <w:rsid w:val="00E33163"/>
    <w:rsid w:val="00E34035"/>
    <w:rsid w:val="00E34450"/>
    <w:rsid w:val="00E34D99"/>
    <w:rsid w:val="00E35D24"/>
    <w:rsid w:val="00E366A9"/>
    <w:rsid w:val="00E37E87"/>
    <w:rsid w:val="00E42887"/>
    <w:rsid w:val="00E4370E"/>
    <w:rsid w:val="00E439CA"/>
    <w:rsid w:val="00E45AC4"/>
    <w:rsid w:val="00E466D1"/>
    <w:rsid w:val="00E46B5C"/>
    <w:rsid w:val="00E47FE8"/>
    <w:rsid w:val="00E501FB"/>
    <w:rsid w:val="00E53146"/>
    <w:rsid w:val="00E531A5"/>
    <w:rsid w:val="00E5502C"/>
    <w:rsid w:val="00E5616B"/>
    <w:rsid w:val="00E56521"/>
    <w:rsid w:val="00E57BD3"/>
    <w:rsid w:val="00E60FC1"/>
    <w:rsid w:val="00E61700"/>
    <w:rsid w:val="00E63334"/>
    <w:rsid w:val="00E63821"/>
    <w:rsid w:val="00E6390E"/>
    <w:rsid w:val="00E63F0D"/>
    <w:rsid w:val="00E64C3C"/>
    <w:rsid w:val="00E65687"/>
    <w:rsid w:val="00E65F68"/>
    <w:rsid w:val="00E66FC6"/>
    <w:rsid w:val="00E675C4"/>
    <w:rsid w:val="00E676CB"/>
    <w:rsid w:val="00E70E77"/>
    <w:rsid w:val="00E71237"/>
    <w:rsid w:val="00E71712"/>
    <w:rsid w:val="00E727AD"/>
    <w:rsid w:val="00E73DD1"/>
    <w:rsid w:val="00E74649"/>
    <w:rsid w:val="00E74A4D"/>
    <w:rsid w:val="00E7602D"/>
    <w:rsid w:val="00E76495"/>
    <w:rsid w:val="00E7718D"/>
    <w:rsid w:val="00E775FC"/>
    <w:rsid w:val="00E77DC9"/>
    <w:rsid w:val="00E80478"/>
    <w:rsid w:val="00E82701"/>
    <w:rsid w:val="00E83449"/>
    <w:rsid w:val="00E835F4"/>
    <w:rsid w:val="00E837BB"/>
    <w:rsid w:val="00E839D6"/>
    <w:rsid w:val="00E83FE2"/>
    <w:rsid w:val="00E855D8"/>
    <w:rsid w:val="00E8576C"/>
    <w:rsid w:val="00E86685"/>
    <w:rsid w:val="00E86E9D"/>
    <w:rsid w:val="00E9106D"/>
    <w:rsid w:val="00E910B5"/>
    <w:rsid w:val="00E931F8"/>
    <w:rsid w:val="00E948C3"/>
    <w:rsid w:val="00E94F21"/>
    <w:rsid w:val="00E9743F"/>
    <w:rsid w:val="00EA0296"/>
    <w:rsid w:val="00EA138D"/>
    <w:rsid w:val="00EA222F"/>
    <w:rsid w:val="00EA4690"/>
    <w:rsid w:val="00EA6C6D"/>
    <w:rsid w:val="00EA6C90"/>
    <w:rsid w:val="00EB003F"/>
    <w:rsid w:val="00EB1ED1"/>
    <w:rsid w:val="00EB2A3E"/>
    <w:rsid w:val="00EB3758"/>
    <w:rsid w:val="00EB3D12"/>
    <w:rsid w:val="00EB45EC"/>
    <w:rsid w:val="00EB467B"/>
    <w:rsid w:val="00EB4CF7"/>
    <w:rsid w:val="00EB5460"/>
    <w:rsid w:val="00EB6086"/>
    <w:rsid w:val="00EB6125"/>
    <w:rsid w:val="00EB6E9D"/>
    <w:rsid w:val="00EB7E41"/>
    <w:rsid w:val="00EC1A80"/>
    <w:rsid w:val="00EC223F"/>
    <w:rsid w:val="00EC344A"/>
    <w:rsid w:val="00EC3871"/>
    <w:rsid w:val="00EC39C0"/>
    <w:rsid w:val="00EC408A"/>
    <w:rsid w:val="00EC4985"/>
    <w:rsid w:val="00EC515B"/>
    <w:rsid w:val="00EC5311"/>
    <w:rsid w:val="00EC614B"/>
    <w:rsid w:val="00EC6E61"/>
    <w:rsid w:val="00EC750B"/>
    <w:rsid w:val="00EC7C21"/>
    <w:rsid w:val="00ED120B"/>
    <w:rsid w:val="00ED1CC2"/>
    <w:rsid w:val="00ED3262"/>
    <w:rsid w:val="00ED33E5"/>
    <w:rsid w:val="00ED362E"/>
    <w:rsid w:val="00ED579E"/>
    <w:rsid w:val="00ED5842"/>
    <w:rsid w:val="00ED7FEE"/>
    <w:rsid w:val="00EE02EE"/>
    <w:rsid w:val="00EE12F7"/>
    <w:rsid w:val="00EE2714"/>
    <w:rsid w:val="00EE2778"/>
    <w:rsid w:val="00EE4397"/>
    <w:rsid w:val="00EE511A"/>
    <w:rsid w:val="00EE7C08"/>
    <w:rsid w:val="00EF0016"/>
    <w:rsid w:val="00EF1DB0"/>
    <w:rsid w:val="00EF261F"/>
    <w:rsid w:val="00EF2B77"/>
    <w:rsid w:val="00EF413E"/>
    <w:rsid w:val="00EF4BF9"/>
    <w:rsid w:val="00EF7364"/>
    <w:rsid w:val="00EF73A7"/>
    <w:rsid w:val="00EF7623"/>
    <w:rsid w:val="00F015E0"/>
    <w:rsid w:val="00F01A1D"/>
    <w:rsid w:val="00F02FC6"/>
    <w:rsid w:val="00F0309B"/>
    <w:rsid w:val="00F04D82"/>
    <w:rsid w:val="00F068E8"/>
    <w:rsid w:val="00F06F9D"/>
    <w:rsid w:val="00F0700E"/>
    <w:rsid w:val="00F07D68"/>
    <w:rsid w:val="00F108D1"/>
    <w:rsid w:val="00F108F1"/>
    <w:rsid w:val="00F10DBC"/>
    <w:rsid w:val="00F113D9"/>
    <w:rsid w:val="00F1206B"/>
    <w:rsid w:val="00F12327"/>
    <w:rsid w:val="00F12C00"/>
    <w:rsid w:val="00F12EAD"/>
    <w:rsid w:val="00F1306C"/>
    <w:rsid w:val="00F13862"/>
    <w:rsid w:val="00F14A5D"/>
    <w:rsid w:val="00F152B6"/>
    <w:rsid w:val="00F15E80"/>
    <w:rsid w:val="00F16665"/>
    <w:rsid w:val="00F16B40"/>
    <w:rsid w:val="00F17411"/>
    <w:rsid w:val="00F177E0"/>
    <w:rsid w:val="00F17E84"/>
    <w:rsid w:val="00F2094A"/>
    <w:rsid w:val="00F24180"/>
    <w:rsid w:val="00F2730C"/>
    <w:rsid w:val="00F27518"/>
    <w:rsid w:val="00F27B26"/>
    <w:rsid w:val="00F3101B"/>
    <w:rsid w:val="00F31357"/>
    <w:rsid w:val="00F31819"/>
    <w:rsid w:val="00F33232"/>
    <w:rsid w:val="00F33989"/>
    <w:rsid w:val="00F346EE"/>
    <w:rsid w:val="00F352A4"/>
    <w:rsid w:val="00F35CAB"/>
    <w:rsid w:val="00F35F5F"/>
    <w:rsid w:val="00F37CEB"/>
    <w:rsid w:val="00F40105"/>
    <w:rsid w:val="00F41DE2"/>
    <w:rsid w:val="00F42170"/>
    <w:rsid w:val="00F43559"/>
    <w:rsid w:val="00F44756"/>
    <w:rsid w:val="00F448CA"/>
    <w:rsid w:val="00F44CA1"/>
    <w:rsid w:val="00F45229"/>
    <w:rsid w:val="00F452AC"/>
    <w:rsid w:val="00F45684"/>
    <w:rsid w:val="00F50363"/>
    <w:rsid w:val="00F504B9"/>
    <w:rsid w:val="00F5101B"/>
    <w:rsid w:val="00F511B1"/>
    <w:rsid w:val="00F51632"/>
    <w:rsid w:val="00F518C4"/>
    <w:rsid w:val="00F518FD"/>
    <w:rsid w:val="00F52EE7"/>
    <w:rsid w:val="00F53B88"/>
    <w:rsid w:val="00F5420A"/>
    <w:rsid w:val="00F554AB"/>
    <w:rsid w:val="00F556F3"/>
    <w:rsid w:val="00F56E37"/>
    <w:rsid w:val="00F57009"/>
    <w:rsid w:val="00F60971"/>
    <w:rsid w:val="00F6212C"/>
    <w:rsid w:val="00F62F41"/>
    <w:rsid w:val="00F634DD"/>
    <w:rsid w:val="00F64BCA"/>
    <w:rsid w:val="00F64FF1"/>
    <w:rsid w:val="00F6582A"/>
    <w:rsid w:val="00F668D6"/>
    <w:rsid w:val="00F66E9A"/>
    <w:rsid w:val="00F6707A"/>
    <w:rsid w:val="00F678F1"/>
    <w:rsid w:val="00F67AD9"/>
    <w:rsid w:val="00F70673"/>
    <w:rsid w:val="00F712E2"/>
    <w:rsid w:val="00F71535"/>
    <w:rsid w:val="00F726A0"/>
    <w:rsid w:val="00F7427F"/>
    <w:rsid w:val="00F74BE9"/>
    <w:rsid w:val="00F77029"/>
    <w:rsid w:val="00F77457"/>
    <w:rsid w:val="00F8144F"/>
    <w:rsid w:val="00F8296A"/>
    <w:rsid w:val="00F8302E"/>
    <w:rsid w:val="00F831C1"/>
    <w:rsid w:val="00F8395B"/>
    <w:rsid w:val="00F83C75"/>
    <w:rsid w:val="00F84663"/>
    <w:rsid w:val="00F85901"/>
    <w:rsid w:val="00F867CF"/>
    <w:rsid w:val="00F86986"/>
    <w:rsid w:val="00F86CF6"/>
    <w:rsid w:val="00F90075"/>
    <w:rsid w:val="00F920CA"/>
    <w:rsid w:val="00F9247A"/>
    <w:rsid w:val="00F931C7"/>
    <w:rsid w:val="00F9344C"/>
    <w:rsid w:val="00F944BF"/>
    <w:rsid w:val="00F94E4D"/>
    <w:rsid w:val="00F95CC5"/>
    <w:rsid w:val="00F95EA5"/>
    <w:rsid w:val="00F9676A"/>
    <w:rsid w:val="00F979EF"/>
    <w:rsid w:val="00F97DDA"/>
    <w:rsid w:val="00FA2B6F"/>
    <w:rsid w:val="00FA3260"/>
    <w:rsid w:val="00FA3298"/>
    <w:rsid w:val="00FA3665"/>
    <w:rsid w:val="00FA37B4"/>
    <w:rsid w:val="00FA4AA8"/>
    <w:rsid w:val="00FA6942"/>
    <w:rsid w:val="00FB006C"/>
    <w:rsid w:val="00FB0CD8"/>
    <w:rsid w:val="00FB14EF"/>
    <w:rsid w:val="00FB1794"/>
    <w:rsid w:val="00FB1EE2"/>
    <w:rsid w:val="00FB40FB"/>
    <w:rsid w:val="00FB45C8"/>
    <w:rsid w:val="00FB55D8"/>
    <w:rsid w:val="00FB72DB"/>
    <w:rsid w:val="00FB7B96"/>
    <w:rsid w:val="00FB7E58"/>
    <w:rsid w:val="00FC037B"/>
    <w:rsid w:val="00FC16EF"/>
    <w:rsid w:val="00FC2326"/>
    <w:rsid w:val="00FC36BC"/>
    <w:rsid w:val="00FC3CD8"/>
    <w:rsid w:val="00FC3F83"/>
    <w:rsid w:val="00FC4BB1"/>
    <w:rsid w:val="00FC6019"/>
    <w:rsid w:val="00FC61C5"/>
    <w:rsid w:val="00FC68F5"/>
    <w:rsid w:val="00FC7337"/>
    <w:rsid w:val="00FC765D"/>
    <w:rsid w:val="00FD13E1"/>
    <w:rsid w:val="00FD30D0"/>
    <w:rsid w:val="00FD4AFF"/>
    <w:rsid w:val="00FD50C8"/>
    <w:rsid w:val="00FD5E29"/>
    <w:rsid w:val="00FD5E38"/>
    <w:rsid w:val="00FD6CD4"/>
    <w:rsid w:val="00FE0B37"/>
    <w:rsid w:val="00FE0C68"/>
    <w:rsid w:val="00FE103E"/>
    <w:rsid w:val="00FE2A8B"/>
    <w:rsid w:val="00FE349F"/>
    <w:rsid w:val="00FE3A22"/>
    <w:rsid w:val="00FE4DFD"/>
    <w:rsid w:val="00FE6804"/>
    <w:rsid w:val="00FE70CB"/>
    <w:rsid w:val="00FE7156"/>
    <w:rsid w:val="00FE7253"/>
    <w:rsid w:val="00FE731A"/>
    <w:rsid w:val="00FE7DF8"/>
    <w:rsid w:val="00FF1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18d36,#d0b786,#c70b14,#ebdec7,#ece4ca,#ece4d4"/>
    </o:shapedefaults>
    <o:shapelayout v:ext="edit">
      <o:idmap v:ext="edit" data="1"/>
    </o:shapelayout>
  </w:shapeDefaults>
  <w:decimalSymbol w:val="."/>
  <w:listSeparator w:val=","/>
  <w14:docId w14:val="42040030"/>
  <w15:docId w15:val="{5C709BD9-3055-4B5B-AF0E-E287BD88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00BD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500BD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500BD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00BD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qFormat/>
    <w:rsid w:val="00500BD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qFormat/>
    <w:rsid w:val="00500BD1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qFormat/>
    <w:rsid w:val="00500BD1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qFormat/>
    <w:rsid w:val="00500BD1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qFormat/>
    <w:rsid w:val="00500BD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qFormat/>
    <w:rsid w:val="00500BD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qFormat/>
    <w:rsid w:val="00500BD1"/>
    <w:rPr>
      <w:i/>
      <w:iCs/>
      <w:color w:val="808080"/>
    </w:rPr>
  </w:style>
  <w:style w:type="character" w:customStyle="1" w:styleId="a4">
    <w:name w:val="标题 字符"/>
    <w:link w:val="a5"/>
    <w:rsid w:val="00500BD1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styleId="a6">
    <w:name w:val="Strong"/>
    <w:qFormat/>
    <w:rsid w:val="00500BD1"/>
    <w:rPr>
      <w:b/>
      <w:bCs/>
    </w:rPr>
  </w:style>
  <w:style w:type="character" w:styleId="a7">
    <w:name w:val="Hyperlink"/>
    <w:rsid w:val="00500BD1"/>
    <w:rPr>
      <w:color w:val="0000FF"/>
      <w:u w:val="single"/>
    </w:rPr>
  </w:style>
  <w:style w:type="character" w:customStyle="1" w:styleId="apple-style-span">
    <w:name w:val="apple-style-span"/>
    <w:basedOn w:val="a0"/>
    <w:rsid w:val="00500BD1"/>
  </w:style>
  <w:style w:type="character" w:customStyle="1" w:styleId="90">
    <w:name w:val="标题 9 字符"/>
    <w:link w:val="9"/>
    <w:rsid w:val="00500BD1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8">
    <w:name w:val="批注框文本 字符"/>
    <w:link w:val="a9"/>
    <w:rsid w:val="00500BD1"/>
    <w:rPr>
      <w:kern w:val="2"/>
      <w:sz w:val="18"/>
      <w:szCs w:val="18"/>
    </w:rPr>
  </w:style>
  <w:style w:type="character" w:styleId="aa">
    <w:name w:val="Intense Reference"/>
    <w:qFormat/>
    <w:rsid w:val="00500BD1"/>
    <w:rPr>
      <w:b/>
      <w:bCs/>
      <w:smallCaps/>
      <w:color w:val="C0504D"/>
      <w:spacing w:val="5"/>
      <w:u w:val="single"/>
    </w:rPr>
  </w:style>
  <w:style w:type="character" w:styleId="ab">
    <w:name w:val="Book Title"/>
    <w:qFormat/>
    <w:rsid w:val="00500BD1"/>
    <w:rPr>
      <w:b/>
      <w:bCs/>
      <w:smallCaps/>
      <w:spacing w:val="5"/>
    </w:rPr>
  </w:style>
  <w:style w:type="character" w:customStyle="1" w:styleId="40">
    <w:name w:val="标题 4 字符"/>
    <w:link w:val="4"/>
    <w:rsid w:val="00500BD1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ac">
    <w:name w:val="引用 字符"/>
    <w:link w:val="ad"/>
    <w:rsid w:val="00500BD1"/>
    <w:rPr>
      <w:i/>
      <w:iCs/>
      <w:color w:val="000000"/>
    </w:rPr>
  </w:style>
  <w:style w:type="character" w:customStyle="1" w:styleId="webkit-html-attribute-name">
    <w:name w:val="webkit-html-attribute-name"/>
    <w:basedOn w:val="a0"/>
    <w:rsid w:val="00500BD1"/>
  </w:style>
  <w:style w:type="character" w:styleId="ae">
    <w:name w:val="Intense Emphasis"/>
    <w:qFormat/>
    <w:rsid w:val="00500BD1"/>
    <w:rPr>
      <w:b/>
      <w:bCs/>
      <w:i/>
      <w:iCs/>
      <w:color w:val="4F81BD"/>
    </w:rPr>
  </w:style>
  <w:style w:type="character" w:customStyle="1" w:styleId="webkit-html-attribute-value">
    <w:name w:val="webkit-html-attribute-value"/>
    <w:basedOn w:val="a0"/>
    <w:rsid w:val="00500BD1"/>
  </w:style>
  <w:style w:type="character" w:styleId="af">
    <w:name w:val="page number"/>
    <w:basedOn w:val="a0"/>
    <w:rsid w:val="00500BD1"/>
  </w:style>
  <w:style w:type="character" w:customStyle="1" w:styleId="af0">
    <w:name w:val="普通(网站) 字符"/>
    <w:aliases w:val="普通 (Web) 字符"/>
    <w:link w:val="af1"/>
    <w:rsid w:val="00500BD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af2">
    <w:name w:val="副标题 字符"/>
    <w:link w:val="af3"/>
    <w:rsid w:val="00500BD1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30">
    <w:name w:val="标题 3 字符"/>
    <w:link w:val="3"/>
    <w:rsid w:val="00500BD1"/>
    <w:rPr>
      <w:rFonts w:ascii="Cambria" w:eastAsia="宋体" w:hAnsi="Cambria" w:cs="Times New Roman"/>
      <w:b/>
      <w:bCs/>
      <w:color w:val="4F81BD"/>
    </w:rPr>
  </w:style>
  <w:style w:type="character" w:customStyle="1" w:styleId="af4">
    <w:name w:val="明显引用 字符"/>
    <w:link w:val="af5"/>
    <w:rsid w:val="00500BD1"/>
    <w:rPr>
      <w:b/>
      <w:bCs/>
      <w:i/>
      <w:iCs/>
      <w:color w:val="4F81BD"/>
    </w:rPr>
  </w:style>
  <w:style w:type="character" w:customStyle="1" w:styleId="style161">
    <w:name w:val="style161"/>
    <w:rsid w:val="00500BD1"/>
    <w:rPr>
      <w:color w:val="000000"/>
      <w:sz w:val="21"/>
      <w:szCs w:val="21"/>
    </w:rPr>
  </w:style>
  <w:style w:type="character" w:customStyle="1" w:styleId="50">
    <w:name w:val="标题 5 字符"/>
    <w:link w:val="5"/>
    <w:rsid w:val="00500BD1"/>
    <w:rPr>
      <w:rFonts w:ascii="Cambria" w:eastAsia="宋体" w:hAnsi="Cambria" w:cs="Times New Roman"/>
      <w:color w:val="243F60"/>
    </w:rPr>
  </w:style>
  <w:style w:type="character" w:customStyle="1" w:styleId="af6">
    <w:name w:val="日期 字符"/>
    <w:link w:val="af7"/>
    <w:rsid w:val="00500BD1"/>
    <w:rPr>
      <w:kern w:val="2"/>
      <w:sz w:val="21"/>
      <w:szCs w:val="24"/>
    </w:rPr>
  </w:style>
  <w:style w:type="character" w:customStyle="1" w:styleId="20">
    <w:name w:val="标题 2 字符"/>
    <w:link w:val="2"/>
    <w:rsid w:val="00500BD1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content1">
    <w:name w:val="content1"/>
    <w:rsid w:val="00500BD1"/>
    <w:rPr>
      <w:color w:val="000000"/>
      <w:sz w:val="21"/>
      <w:szCs w:val="21"/>
    </w:rPr>
  </w:style>
  <w:style w:type="character" w:customStyle="1" w:styleId="70">
    <w:name w:val="标题 7 字符"/>
    <w:link w:val="7"/>
    <w:rsid w:val="00500BD1"/>
    <w:rPr>
      <w:rFonts w:ascii="Cambria" w:eastAsia="宋体" w:hAnsi="Cambria" w:cs="Times New Roman"/>
      <w:i/>
      <w:iCs/>
      <w:color w:val="404040"/>
    </w:rPr>
  </w:style>
  <w:style w:type="character" w:customStyle="1" w:styleId="webkit-html-tag">
    <w:name w:val="webkit-html-tag"/>
    <w:basedOn w:val="a0"/>
    <w:rsid w:val="00500BD1"/>
  </w:style>
  <w:style w:type="character" w:customStyle="1" w:styleId="80">
    <w:name w:val="标题 8 字符"/>
    <w:link w:val="8"/>
    <w:rsid w:val="00500BD1"/>
    <w:rPr>
      <w:rFonts w:ascii="Cambria" w:eastAsia="宋体" w:hAnsi="Cambria" w:cs="Times New Roman"/>
      <w:color w:val="4F81BD"/>
      <w:sz w:val="20"/>
      <w:szCs w:val="20"/>
    </w:rPr>
  </w:style>
  <w:style w:type="character" w:styleId="af8">
    <w:name w:val="Emphasis"/>
    <w:qFormat/>
    <w:rsid w:val="00500BD1"/>
    <w:rPr>
      <w:i/>
      <w:iCs/>
    </w:rPr>
  </w:style>
  <w:style w:type="character" w:customStyle="1" w:styleId="60">
    <w:name w:val="标题 6 字符"/>
    <w:link w:val="6"/>
    <w:rsid w:val="00500BD1"/>
    <w:rPr>
      <w:rFonts w:ascii="Cambria" w:eastAsia="宋体" w:hAnsi="Cambria" w:cs="Times New Roman"/>
      <w:i/>
      <w:iCs/>
      <w:color w:val="243F60"/>
    </w:rPr>
  </w:style>
  <w:style w:type="character" w:styleId="af9">
    <w:name w:val="Subtle Reference"/>
    <w:qFormat/>
    <w:rsid w:val="00500BD1"/>
    <w:rPr>
      <w:smallCaps/>
      <w:color w:val="C0504D"/>
      <w:u w:val="single"/>
    </w:rPr>
  </w:style>
  <w:style w:type="character" w:customStyle="1" w:styleId="10">
    <w:name w:val="标题 1 字符"/>
    <w:link w:val="1"/>
    <w:rsid w:val="00500BD1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TOC">
    <w:name w:val="TOC Heading"/>
    <w:basedOn w:val="1"/>
    <w:next w:val="a"/>
    <w:qFormat/>
    <w:rsid w:val="00500BD1"/>
    <w:pPr>
      <w:outlineLvl w:val="9"/>
    </w:pPr>
  </w:style>
  <w:style w:type="paragraph" w:styleId="afa">
    <w:name w:val="List Paragraph"/>
    <w:basedOn w:val="a"/>
    <w:qFormat/>
    <w:rsid w:val="00500BD1"/>
    <w:pPr>
      <w:ind w:left="720"/>
    </w:pPr>
  </w:style>
  <w:style w:type="paragraph" w:styleId="af5">
    <w:name w:val="Intense Quote"/>
    <w:basedOn w:val="a"/>
    <w:next w:val="a"/>
    <w:link w:val="af4"/>
    <w:qFormat/>
    <w:rsid w:val="00500BD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paragraph" w:styleId="af7">
    <w:name w:val="Date"/>
    <w:basedOn w:val="a"/>
    <w:next w:val="a"/>
    <w:link w:val="af6"/>
    <w:rsid w:val="00500BD1"/>
    <w:pPr>
      <w:ind w:leftChars="2500" w:left="100"/>
    </w:pPr>
    <w:rPr>
      <w:kern w:val="2"/>
      <w:sz w:val="21"/>
      <w:szCs w:val="24"/>
    </w:rPr>
  </w:style>
  <w:style w:type="paragraph" w:styleId="afb">
    <w:name w:val="No Spacing"/>
    <w:qFormat/>
    <w:rsid w:val="00500BD1"/>
    <w:rPr>
      <w:sz w:val="22"/>
      <w:szCs w:val="22"/>
    </w:rPr>
  </w:style>
  <w:style w:type="paragraph" w:styleId="ad">
    <w:name w:val="Quote"/>
    <w:basedOn w:val="a"/>
    <w:next w:val="a"/>
    <w:link w:val="ac"/>
    <w:qFormat/>
    <w:rsid w:val="00500BD1"/>
    <w:rPr>
      <w:i/>
      <w:iCs/>
      <w:color w:val="000000"/>
      <w:sz w:val="20"/>
      <w:szCs w:val="20"/>
    </w:rPr>
  </w:style>
  <w:style w:type="paragraph" w:customStyle="1" w:styleId="Char">
    <w:name w:val="Char"/>
    <w:basedOn w:val="a"/>
    <w:rsid w:val="00500BD1"/>
    <w:pPr>
      <w:spacing w:after="160" w:line="240" w:lineRule="exact"/>
    </w:pPr>
    <w:rPr>
      <w:rFonts w:ascii="Verdana" w:hAnsi="Verdana" w:hint="eastAsia"/>
      <w:sz w:val="20"/>
      <w:lang w:eastAsia="en-US"/>
    </w:rPr>
  </w:style>
  <w:style w:type="paragraph" w:styleId="af1">
    <w:name w:val="Normal (Web)"/>
    <w:aliases w:val="普通 (Web)"/>
    <w:basedOn w:val="a"/>
    <w:link w:val="af0"/>
    <w:rsid w:val="00500BD1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fc">
    <w:name w:val="header"/>
    <w:basedOn w:val="a"/>
    <w:rsid w:val="00500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rsid w:val="00500BD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Title"/>
    <w:basedOn w:val="a"/>
    <w:next w:val="a"/>
    <w:link w:val="a4"/>
    <w:qFormat/>
    <w:rsid w:val="00500BD1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afd">
    <w:name w:val="caption"/>
    <w:basedOn w:val="a"/>
    <w:next w:val="a"/>
    <w:qFormat/>
    <w:rsid w:val="00500BD1"/>
    <w:pPr>
      <w:spacing w:line="240" w:lineRule="auto"/>
    </w:pPr>
    <w:rPr>
      <w:b/>
      <w:bCs/>
      <w:color w:val="4F81BD"/>
      <w:sz w:val="18"/>
      <w:szCs w:val="18"/>
    </w:rPr>
  </w:style>
  <w:style w:type="paragraph" w:styleId="af3">
    <w:name w:val="Subtitle"/>
    <w:basedOn w:val="a"/>
    <w:next w:val="a"/>
    <w:link w:val="af2"/>
    <w:qFormat/>
    <w:rsid w:val="00500BD1"/>
    <w:rPr>
      <w:rFonts w:ascii="Cambria" w:hAnsi="Cambria"/>
      <w:i/>
      <w:iCs/>
      <w:color w:val="4F81BD"/>
      <w:spacing w:val="15"/>
      <w:sz w:val="24"/>
      <w:szCs w:val="24"/>
    </w:rPr>
  </w:style>
  <w:style w:type="paragraph" w:styleId="afe">
    <w:name w:val="footer"/>
    <w:basedOn w:val="a"/>
    <w:rsid w:val="00500B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Balloon Text"/>
    <w:basedOn w:val="a"/>
    <w:link w:val="a8"/>
    <w:rsid w:val="00500BD1"/>
    <w:rPr>
      <w:kern w:val="2"/>
      <w:sz w:val="18"/>
      <w:szCs w:val="18"/>
    </w:rPr>
  </w:style>
  <w:style w:type="table" w:styleId="31">
    <w:name w:val="Table List 3"/>
    <w:basedOn w:val="a1"/>
    <w:rsid w:val="008A5612"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Document Map"/>
    <w:basedOn w:val="a"/>
    <w:link w:val="aff0"/>
    <w:rsid w:val="00D10C85"/>
    <w:rPr>
      <w:rFonts w:ascii="宋体"/>
      <w:sz w:val="18"/>
      <w:szCs w:val="18"/>
    </w:rPr>
  </w:style>
  <w:style w:type="character" w:customStyle="1" w:styleId="aff0">
    <w:name w:val="文档结构图 字符"/>
    <w:basedOn w:val="a0"/>
    <w:link w:val="aff"/>
    <w:rsid w:val="00D10C85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935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04932">
              <w:marLeft w:val="0"/>
              <w:marRight w:val="0"/>
              <w:marTop w:val="0"/>
              <w:marBottom w:val="0"/>
              <w:divBdr>
                <w:top w:val="single" w:sz="2" w:space="0" w:color="CECECE"/>
                <w:left w:val="single" w:sz="2" w:space="0" w:color="CECECE"/>
                <w:bottom w:val="single" w:sz="2" w:space="0" w:color="CECECE"/>
                <w:right w:val="single" w:sz="2" w:space="0" w:color="CECECE"/>
              </w:divBdr>
            </w:div>
          </w:divsChild>
        </w:div>
      </w:divsChild>
    </w:div>
    <w:div w:id="1129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yun\Desktop\&#21160;&#21147;&#29028;&#21608;&#25253;&#26376;&#25253;\&#26041;&#27491;&#26399;&#36135;&#32929;&#25351;&#26399;&#36135;&#25237;&#36164;&#25253;&#21578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61C16-3681-47B9-BCA1-E1321297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方正期货股指期货投资报告2</Template>
  <TotalTime>0</TotalTime>
  <Pages>4</Pages>
  <Words>293</Words>
  <Characters>1672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微软中国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FOUNDER FUTURES</dc:creator>
  <cp:lastModifiedBy>bin hu</cp:lastModifiedBy>
  <cp:revision>2</cp:revision>
  <cp:lastPrinted>2016-06-20T08:53:00Z</cp:lastPrinted>
  <dcterms:created xsi:type="dcterms:W3CDTF">2018-09-20T08:44:00Z</dcterms:created>
  <dcterms:modified xsi:type="dcterms:W3CDTF">2018-09-20T08:44:00Z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
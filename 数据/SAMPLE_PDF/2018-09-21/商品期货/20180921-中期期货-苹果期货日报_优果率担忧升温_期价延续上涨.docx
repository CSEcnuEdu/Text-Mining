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2F18" w:rsidRDefault="00961DB5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270510</wp:posOffset>
                </wp:positionV>
                <wp:extent cx="8001000" cy="9906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99060"/>
                        </a:xfrm>
                        <a:prstGeom prst="rect">
                          <a:avLst/>
                        </a:prstGeom>
                        <a:solidFill>
                          <a:srgbClr val="7C060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5" o:spid="_x0000_s1026" o:spt="1" style="position:absolute;left:0pt;margin-left:-73.15pt;margin-top:21.3pt;height:7.8pt;width:630pt;z-index:251657216;mso-width-relative:page;mso-height-relative:page;" fillcolor="#7C060C" filled="t" stroked="f" coordsize="21600,21600" o:gfxdata="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ytrv/XAAAACwEAAA8AAAAAAAAAAQAgAAAAIgAAAGRycy9kb3ducmV2LnhtbFBL&#10;AQIUABQAAAAIAIdO4kALIenG9wEAANs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285750</wp:posOffset>
                </wp:positionH>
                <wp:positionV relativeFrom="paragraph">
                  <wp:posOffset>-1029970</wp:posOffset>
                </wp:positionV>
                <wp:extent cx="3571875" cy="1242060"/>
                <wp:effectExtent l="0" t="0" r="0" b="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F18" w:rsidRDefault="00961DB5">
                            <w:pPr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2"/>
                                <w:szCs w:val="24"/>
                              </w:rPr>
                              <w:t>苹果期货日报</w:t>
                            </w:r>
                          </w:p>
                          <w:p w:rsidR="00E42F18" w:rsidRDefault="00961D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作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者：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 xml:space="preserve">   农畜产品组  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侯芝芳</w:t>
                            </w:r>
                            <w:proofErr w:type="gramEnd"/>
                          </w:p>
                          <w:p w:rsidR="00E42F18" w:rsidRDefault="00961D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执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业编号：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F3042058（从业）</w:t>
                            </w:r>
                          </w:p>
                          <w:p w:rsidR="00E42F18" w:rsidRDefault="00961D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联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系方式：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houzhifang@foundersc.com</w:t>
                            </w:r>
                          </w:p>
                          <w:p w:rsidR="00E42F18" w:rsidRDefault="00961D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成文时间 ：2018年9月</w:t>
                            </w:r>
                            <w:r w:rsidR="00BD12BA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2</w:t>
                            </w:r>
                            <w:r w:rsidR="00DE5D8F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日  星期</w:t>
                            </w:r>
                            <w:r w:rsidR="00DE5D8F"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18"/>
                                <w:szCs w:val="21"/>
                              </w:rPr>
                              <w:t>五</w:t>
                            </w:r>
                          </w:p>
                          <w:p w:rsidR="00E42F18" w:rsidRDefault="00E42F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Cs w:val="24"/>
                              </w:rPr>
                            </w:pPr>
                          </w:p>
                          <w:p w:rsidR="00E42F18" w:rsidRDefault="00E42F18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黑体" w:hAnsi="Arial Narrow" w:cs="Arial"/>
                                <w:b/>
                                <w:color w:val="FFFFFF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.5pt;margin-top:-81.1pt;width:281.25pt;height:97.8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" filled="f" stroked="f">
                <v:textbox>
                  <w:txbxContent>
                    <w:p w:rsidR="00E42F18" w:rsidRDefault="00961DB5">
                      <w:pPr>
                        <w:spacing w:after="0" w:line="240" w:lineRule="auto"/>
                        <w:rPr>
                          <w:rFonts w:ascii="新宋体" w:eastAsia="新宋体" w:hAnsi="新宋体"/>
                          <w:b/>
                          <w:color w:val="FFFFFF"/>
                          <w:sz w:val="28"/>
                          <w:szCs w:val="24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2"/>
                          <w:szCs w:val="24"/>
                        </w:rPr>
                        <w:t>苹果期货日报</w:t>
                      </w:r>
                    </w:p>
                    <w:p w:rsidR="00E42F18" w:rsidRDefault="00961D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作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者：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 xml:space="preserve">   农畜产品组  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侯芝芳</w:t>
                      </w:r>
                      <w:proofErr w:type="gramEnd"/>
                    </w:p>
                    <w:p w:rsidR="00E42F18" w:rsidRDefault="00961D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执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业编号：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F3042058（从业）</w:t>
                      </w:r>
                    </w:p>
                    <w:p w:rsidR="00E42F18" w:rsidRDefault="00961D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联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系方式：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houzhifang@foundersc.com</w:t>
                      </w:r>
                    </w:p>
                    <w:p w:rsidR="00E42F18" w:rsidRDefault="00961D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成文时间 ：2018年9月</w:t>
                      </w:r>
                      <w:r w:rsidR="00BD12BA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2</w:t>
                      </w:r>
                      <w:r w:rsidR="00DE5D8F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1</w: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日  星期</w:t>
                      </w:r>
                      <w:r w:rsidR="00DE5D8F"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18"/>
                          <w:szCs w:val="21"/>
                        </w:rPr>
                        <w:t>五</w:t>
                      </w:r>
                    </w:p>
                    <w:p w:rsidR="00E42F18" w:rsidRDefault="00E42F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Cs w:val="24"/>
                        </w:rPr>
                      </w:pPr>
                    </w:p>
                    <w:p w:rsidR="00E42F18" w:rsidRDefault="00E42F18">
                      <w:pPr>
                        <w:spacing w:after="0" w:line="240" w:lineRule="auto"/>
                        <w:jc w:val="center"/>
                        <w:rPr>
                          <w:rFonts w:ascii="Arial Narrow" w:eastAsia="黑体" w:hAnsi="Arial Narrow" w:cs="Arial"/>
                          <w:b/>
                          <w:color w:val="FFFFFF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楷体_GB2312" w:eastAsia="楷体_GB2312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6766560</wp:posOffset>
                </wp:positionH>
                <wp:positionV relativeFrom="paragraph">
                  <wp:posOffset>50800</wp:posOffset>
                </wp:positionV>
                <wp:extent cx="76200" cy="160020"/>
                <wp:effectExtent l="19050" t="19050" r="38100" b="11430"/>
                <wp:wrapNone/>
                <wp:docPr id="28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002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上箭头 21" o:spid="_x0000_s1026" o:spt="68" type="#_x0000_t68" style="position:absolute;left:0pt;margin-left:532.8pt;margin-top:4pt;height:12.6pt;width:6pt;z-index:251671552;v-text-anchor:middle;mso-width-relative:page;mso-height-relative:page;" fillcolor="#FFFFFF [3212]" filled="t" stroked="t" coordsize="21600,21600" o:gfxdata="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LwpZy2AAAAAoBAAAPAAAAAAAA&#10;AAEAIAAAACIAAABkcnMvZG93bnJldi54bWxQSwECFAAUAAAACACHTuJAsE3QyksCAACVBAAADgAA&#10;AAAAAAABACAAAAAnAQAAZHJzL2Uyb0RvYy54bWxQSwUGAAAAAAYABgBZAQAA5AUAAAAA&#10;" adj="5142,5400">
                <v:fill on="t" focussize="0,0"/>
                <v:stroke weight="2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-995045</wp:posOffset>
            </wp:positionV>
            <wp:extent cx="1993265" cy="463550"/>
            <wp:effectExtent l="0" t="0" r="0" b="0"/>
            <wp:wrapNone/>
            <wp:docPr id="3" name="图片 3" descr="简称横式组合-反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简称横式组合-反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楷体_GB2312" w:eastAsia="楷体_GB2312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5143500</wp:posOffset>
                </wp:positionH>
                <wp:positionV relativeFrom="paragraph">
                  <wp:posOffset>3175</wp:posOffset>
                </wp:positionV>
                <wp:extent cx="2409190" cy="3505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42F18" w:rsidRDefault="00961DB5">
                            <w:pPr>
                              <w:wordWrap w:val="0"/>
                              <w:jc w:val="right"/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更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多精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彩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内容请关注方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正中期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官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方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margin-left:405pt;margin-top:.25pt;width:189.7pt;height:27.6pt;z-index:25167052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" filled="f" stroked="f">
                <v:textbox>
                  <w:txbxContent>
                    <w:p w:rsidR="00E42F18" w:rsidRDefault="00961DB5">
                      <w:pPr>
                        <w:wordWrap w:val="0"/>
                        <w:jc w:val="right"/>
                        <w:rPr>
                          <w:color w:val="FFFFFF" w:themeColor="background1"/>
                          <w:sz w:val="18"/>
                          <w:szCs w:val="15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更</w:t>
                      </w:r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多精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彩</w:t>
                      </w:r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内容请关注方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正中期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官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方</w:t>
                      </w:r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微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-1030605</wp:posOffset>
                </wp:positionH>
                <wp:positionV relativeFrom="paragraph">
                  <wp:posOffset>-1057275</wp:posOffset>
                </wp:positionV>
                <wp:extent cx="8001000" cy="1287780"/>
                <wp:effectExtent l="0" t="0" r="19050" b="2667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28778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42F18" w:rsidRDefault="00961DB5">
                            <w:pPr>
                              <w:jc w:val="right"/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71550" cy="97155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972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81.15pt;margin-top:-83.25pt;width:630pt;height:101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" fillcolor="#900" strokecolor="#900">
                <v:textbox>
                  <w:txbxContent>
                    <w:p w:rsidR="00E42F18" w:rsidRDefault="00961DB5">
                      <w:pPr>
                        <w:jc w:val="right"/>
                      </w:pPr>
                      <w:r>
                        <w:rPr>
                          <w:rFonts w:asciiTheme="minorEastAsia" w:eastAsiaTheme="minorEastAsia" w:hAnsiTheme="minorEastAsia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71550" cy="97155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972000" cy="9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42F18" w:rsidRDefault="00E42F18">
      <w:pPr>
        <w:rPr>
          <w:rFonts w:asciiTheme="minorEastAsia" w:eastAsiaTheme="minorEastAsia" w:hAnsiTheme="minorEastAsia"/>
          <w:b/>
          <w:sz w:val="44"/>
          <w:szCs w:val="44"/>
        </w:rPr>
      </w:pPr>
    </w:p>
    <w:p w:rsidR="00E42F18" w:rsidRDefault="00445266">
      <w:pPr>
        <w:jc w:val="center"/>
        <w:rPr>
          <w:rFonts w:asciiTheme="majorEastAsia" w:eastAsiaTheme="majorEastAsia" w:hAnsiTheme="majorEastAsia"/>
          <w:b/>
          <w:color w:val="595959" w:themeColor="text1" w:themeTint="A6"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color w:val="595959" w:themeColor="text1" w:themeTint="A6"/>
          <w:sz w:val="44"/>
          <w:szCs w:val="44"/>
        </w:rPr>
        <w:t>优果率担忧升温</w:t>
      </w:r>
      <w:r w:rsidR="00961DB5">
        <w:rPr>
          <w:rFonts w:asciiTheme="majorEastAsia" w:eastAsiaTheme="majorEastAsia" w:hAnsiTheme="majorEastAsia" w:hint="eastAsia"/>
          <w:b/>
          <w:color w:val="595959" w:themeColor="text1" w:themeTint="A6"/>
          <w:sz w:val="44"/>
          <w:szCs w:val="44"/>
        </w:rPr>
        <w:t xml:space="preserve">    期价</w:t>
      </w:r>
      <w:r w:rsidR="00C9139C">
        <w:rPr>
          <w:rFonts w:asciiTheme="majorEastAsia" w:eastAsiaTheme="majorEastAsia" w:hAnsiTheme="majorEastAsia" w:hint="eastAsia"/>
          <w:b/>
          <w:color w:val="595959" w:themeColor="text1" w:themeTint="A6"/>
          <w:sz w:val="44"/>
          <w:szCs w:val="44"/>
        </w:rPr>
        <w:t>延续上涨</w:t>
      </w:r>
    </w:p>
    <w:p w:rsidR="00E42F18" w:rsidRDefault="00961DB5">
      <w:pPr>
        <w:pStyle w:val="af8"/>
        <w:numPr>
          <w:ilvl w:val="0"/>
          <w:numId w:val="1"/>
        </w:numPr>
        <w:spacing w:before="240"/>
        <w:rPr>
          <w:rFonts w:ascii="新宋体" w:eastAsia="新宋体" w:hAnsi="新宋体"/>
          <w:bCs/>
          <w:kern w:val="44"/>
          <w:sz w:val="21"/>
          <w:szCs w:val="21"/>
        </w:rPr>
      </w:pPr>
      <w:r>
        <w:rPr>
          <w:rFonts w:ascii="宋体" w:cs="宋体" w:hint="eastAsia"/>
          <w:b/>
          <w:color w:val="000000"/>
          <w:sz w:val="32"/>
          <w:szCs w:val="32"/>
          <w:lang w:val="zh-CN"/>
        </w:rPr>
        <w:t>主要观点及操作建议</w:t>
      </w:r>
    </w:p>
    <w:p w:rsidR="00E42F18" w:rsidRDefault="00445266">
      <w:pPr>
        <w:spacing w:before="100" w:beforeAutospacing="1" w:after="100" w:afterAutospacing="1" w:line="460" w:lineRule="exact"/>
        <w:ind w:right="221" w:firstLineChars="200" w:firstLine="420"/>
        <w:rPr>
          <w:rFonts w:ascii="新宋体" w:eastAsia="新宋体" w:hAnsi="新宋体"/>
          <w:bCs/>
          <w:kern w:val="44"/>
          <w:sz w:val="21"/>
          <w:szCs w:val="21"/>
        </w:rPr>
      </w:pPr>
      <w:r w:rsidRPr="00445266">
        <w:rPr>
          <w:rFonts w:ascii="新宋体" w:eastAsia="新宋体" w:hAnsi="新宋体" w:hint="eastAsia"/>
          <w:bCs/>
          <w:kern w:val="44"/>
          <w:sz w:val="21"/>
          <w:szCs w:val="21"/>
        </w:rPr>
        <w:t>期价昨天</w:t>
      </w:r>
      <w:r w:rsidR="00A50F42">
        <w:rPr>
          <w:rFonts w:ascii="新宋体" w:eastAsia="新宋体" w:hAnsi="新宋体" w:hint="eastAsia"/>
          <w:bCs/>
          <w:kern w:val="44"/>
          <w:sz w:val="21"/>
          <w:szCs w:val="21"/>
        </w:rPr>
        <w:t>延续上涨</w:t>
      </w:r>
      <w:r w:rsidRPr="00445266">
        <w:rPr>
          <w:rFonts w:ascii="新宋体" w:eastAsia="新宋体" w:hAnsi="新宋体" w:hint="eastAsia"/>
          <w:bCs/>
          <w:kern w:val="44"/>
          <w:sz w:val="21"/>
          <w:szCs w:val="21"/>
        </w:rPr>
        <w:t>，新季红富士优果率的担忧</w:t>
      </w:r>
      <w:r w:rsidR="00A50F42">
        <w:rPr>
          <w:rFonts w:ascii="新宋体" w:eastAsia="新宋体" w:hAnsi="新宋体" w:hint="eastAsia"/>
          <w:bCs/>
          <w:kern w:val="44"/>
          <w:sz w:val="21"/>
          <w:szCs w:val="21"/>
        </w:rPr>
        <w:t>升温支撑期价走</w:t>
      </w:r>
      <w:bookmarkStart w:id="0" w:name="_GoBack"/>
      <w:bookmarkEnd w:id="0"/>
      <w:r w:rsidR="00A50F42">
        <w:rPr>
          <w:rFonts w:ascii="新宋体" w:eastAsia="新宋体" w:hAnsi="新宋体" w:hint="eastAsia"/>
          <w:bCs/>
          <w:kern w:val="44"/>
          <w:sz w:val="21"/>
          <w:szCs w:val="21"/>
        </w:rPr>
        <w:t>强</w:t>
      </w:r>
      <w:r w:rsidRPr="00445266">
        <w:rPr>
          <w:rFonts w:ascii="新宋体" w:eastAsia="新宋体" w:hAnsi="新宋体" w:hint="eastAsia"/>
          <w:bCs/>
          <w:kern w:val="44"/>
          <w:sz w:val="21"/>
          <w:szCs w:val="21"/>
        </w:rPr>
        <w:t>。现货方面，</w:t>
      </w:r>
      <w:r w:rsidR="00A50F42" w:rsidRPr="00DE5D8F">
        <w:rPr>
          <w:rFonts w:hint="eastAsia"/>
        </w:rPr>
        <w:t>陕西、甘肃以及山西临汾天气放晴，果农开始大面积卸袋</w:t>
      </w:r>
      <w:r w:rsidR="00A50F42">
        <w:rPr>
          <w:rFonts w:hint="eastAsia"/>
        </w:rPr>
        <w:t>，预计下周有零星交易，陕西洛川</w:t>
      </w:r>
      <w:r w:rsidR="00A50F42" w:rsidRPr="00A50F42">
        <w:rPr>
          <w:rFonts w:hint="eastAsia"/>
        </w:rPr>
        <w:t>70#</w:t>
      </w:r>
      <w:r w:rsidR="00A50F42" w:rsidRPr="00A50F42">
        <w:rPr>
          <w:rFonts w:hint="eastAsia"/>
        </w:rPr>
        <w:t>起步采青富士价格</w:t>
      </w:r>
      <w:r w:rsidR="00A50F42" w:rsidRPr="00A50F42">
        <w:rPr>
          <w:rFonts w:hint="eastAsia"/>
        </w:rPr>
        <w:t>4.50</w:t>
      </w:r>
      <w:r w:rsidR="00A50F42" w:rsidRPr="00A50F42">
        <w:rPr>
          <w:rFonts w:hint="eastAsia"/>
        </w:rPr>
        <w:t>元</w:t>
      </w:r>
      <w:r w:rsidR="00A50F42" w:rsidRPr="00A50F42">
        <w:rPr>
          <w:rFonts w:hint="eastAsia"/>
        </w:rPr>
        <w:t>/</w:t>
      </w:r>
      <w:r w:rsidR="00A50F42" w:rsidRPr="00A50F42">
        <w:rPr>
          <w:rFonts w:hint="eastAsia"/>
        </w:rPr>
        <w:t>斤左右</w:t>
      </w:r>
      <w:r w:rsidR="00A50F42">
        <w:rPr>
          <w:rFonts w:hint="eastAsia"/>
        </w:rPr>
        <w:t>，目前客商观望态度较浓，交投谨慎。短期来看，优果率的担忧对于市场的支撑仍在，</w:t>
      </w:r>
      <w:r w:rsidRPr="00445266">
        <w:rPr>
          <w:rFonts w:ascii="新宋体" w:eastAsia="新宋体" w:hAnsi="新宋体" w:hint="eastAsia"/>
          <w:bCs/>
          <w:kern w:val="44"/>
          <w:sz w:val="21"/>
          <w:szCs w:val="21"/>
        </w:rPr>
        <w:t>晚熟红富士苹果</w:t>
      </w:r>
      <w:r w:rsidR="00A50F42">
        <w:rPr>
          <w:rFonts w:ascii="新宋体" w:eastAsia="新宋体" w:hAnsi="新宋体" w:hint="eastAsia"/>
          <w:bCs/>
          <w:kern w:val="44"/>
          <w:sz w:val="21"/>
          <w:szCs w:val="21"/>
        </w:rPr>
        <w:t>10月中下旬大面积上市之前</w:t>
      </w:r>
      <w:r w:rsidRPr="00445266">
        <w:rPr>
          <w:rFonts w:ascii="新宋体" w:eastAsia="新宋体" w:hAnsi="新宋体" w:hint="eastAsia"/>
          <w:bCs/>
          <w:kern w:val="44"/>
          <w:sz w:val="21"/>
          <w:szCs w:val="21"/>
        </w:rPr>
        <w:t>，</w:t>
      </w:r>
      <w:r w:rsidR="000C1033">
        <w:rPr>
          <w:rFonts w:ascii="新宋体" w:eastAsia="新宋体" w:hAnsi="新宋体" w:hint="eastAsia"/>
          <w:bCs/>
          <w:kern w:val="44"/>
          <w:sz w:val="21"/>
          <w:szCs w:val="21"/>
        </w:rPr>
        <w:t>期价延续震荡偏强走势，不过随着价格的走高，需求的效应也将逐步体现，因此</w:t>
      </w:r>
      <w:proofErr w:type="gramStart"/>
      <w:r w:rsidR="000C1033">
        <w:rPr>
          <w:rFonts w:ascii="新宋体" w:eastAsia="新宋体" w:hAnsi="新宋体" w:hint="eastAsia"/>
          <w:bCs/>
          <w:kern w:val="44"/>
          <w:sz w:val="21"/>
          <w:szCs w:val="21"/>
        </w:rPr>
        <w:t>对于期</w:t>
      </w:r>
      <w:proofErr w:type="gramEnd"/>
      <w:r w:rsidR="000C1033">
        <w:rPr>
          <w:rFonts w:ascii="新宋体" w:eastAsia="新宋体" w:hAnsi="新宋体" w:hint="eastAsia"/>
          <w:bCs/>
          <w:kern w:val="44"/>
          <w:sz w:val="21"/>
          <w:szCs w:val="21"/>
        </w:rPr>
        <w:t>价维持先扬后抑走势。</w:t>
      </w:r>
    </w:p>
    <w:p w:rsidR="00E42F18" w:rsidRDefault="00961DB5">
      <w:pPr>
        <w:pStyle w:val="af8"/>
        <w:numPr>
          <w:ilvl w:val="0"/>
          <w:numId w:val="1"/>
        </w:numPr>
        <w:spacing w:before="240"/>
        <w:rPr>
          <w:rFonts w:ascii="新宋体" w:eastAsia="新宋体" w:hAnsi="新宋体"/>
          <w:bCs/>
          <w:kern w:val="44"/>
          <w:sz w:val="21"/>
          <w:szCs w:val="21"/>
        </w:rPr>
      </w:pPr>
      <w:r>
        <w:rPr>
          <w:rFonts w:ascii="宋体" w:cs="宋体" w:hint="eastAsia"/>
          <w:b/>
          <w:color w:val="000000"/>
          <w:sz w:val="32"/>
          <w:szCs w:val="32"/>
          <w:lang w:val="zh-CN"/>
        </w:rPr>
        <w:t>期货市场情况</w:t>
      </w:r>
    </w:p>
    <w:p w:rsidR="00E42F18" w:rsidRDefault="00961DB5">
      <w:pPr>
        <w:numPr>
          <w:ilvl w:val="0"/>
          <w:numId w:val="2"/>
        </w:numPr>
        <w:spacing w:before="240"/>
      </w:pPr>
      <w:r>
        <w:rPr>
          <w:rFonts w:hint="eastAsia"/>
        </w:rPr>
        <w:t>期货行情</w:t>
      </w:r>
    </w:p>
    <w:p w:rsidR="0027274C" w:rsidRPr="0027274C" w:rsidRDefault="00DE5D8F" w:rsidP="00992ED2">
      <w:pPr>
        <w:spacing w:after="0" w:line="240" w:lineRule="auto"/>
        <w:jc w:val="center"/>
        <w:rPr>
          <w:rFonts w:ascii="宋体" w:hAnsi="宋体" w:cs="宋体"/>
          <w:sz w:val="24"/>
          <w:szCs w:val="24"/>
        </w:rPr>
      </w:pPr>
      <w:r w:rsidRPr="00DE5D8F">
        <w:rPr>
          <w:noProof/>
        </w:rPr>
        <w:drawing>
          <wp:inline distT="0" distB="0" distL="0" distR="0">
            <wp:extent cx="5387340" cy="24688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18" w:rsidRDefault="00E42F18">
      <w:pPr>
        <w:spacing w:before="240"/>
        <w:jc w:val="center"/>
      </w:pPr>
    </w:p>
    <w:p w:rsidR="00E42F18" w:rsidRDefault="00E42F18">
      <w:pPr>
        <w:spacing w:before="240"/>
      </w:pPr>
    </w:p>
    <w:p w:rsidR="00992ED2" w:rsidRDefault="00992ED2">
      <w:pPr>
        <w:spacing w:before="240"/>
      </w:pPr>
    </w:p>
    <w:p w:rsidR="00445266" w:rsidRDefault="00445266">
      <w:pPr>
        <w:spacing w:before="240"/>
      </w:pPr>
    </w:p>
    <w:p w:rsidR="00E42F18" w:rsidRDefault="00961DB5">
      <w:pPr>
        <w:spacing w:before="24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）期货持仓</w:t>
      </w:r>
    </w:p>
    <w:p w:rsidR="00E42F18" w:rsidRDefault="00961DB5">
      <w:pPr>
        <w:spacing w:after="0" w:line="240" w:lineRule="auto"/>
        <w:jc w:val="center"/>
        <w:rPr>
          <w:b/>
        </w:rPr>
      </w:pPr>
      <w:r>
        <w:rPr>
          <w:rFonts w:hint="eastAsia"/>
          <w:b/>
        </w:rPr>
        <w:t>苹果期货总持仓</w:t>
      </w:r>
    </w:p>
    <w:p w:rsidR="00E42F18" w:rsidRDefault="00DE5D8F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3A72058" wp14:editId="0B1E817F">
            <wp:extent cx="5486400" cy="3512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8" w:rsidRDefault="00961DB5">
      <w:pPr>
        <w:spacing w:after="0" w:line="240" w:lineRule="auto"/>
        <w:jc w:val="center"/>
        <w:rPr>
          <w:b/>
        </w:rPr>
      </w:pPr>
      <w:r>
        <w:rPr>
          <w:rFonts w:hint="eastAsia"/>
          <w:b/>
        </w:rPr>
        <w:t>AP1901</w:t>
      </w:r>
      <w:r>
        <w:rPr>
          <w:rFonts w:hint="eastAsia"/>
          <w:b/>
        </w:rPr>
        <w:t>持仓</w:t>
      </w:r>
    </w:p>
    <w:p w:rsidR="00E42F18" w:rsidRDefault="00DE5D8F">
      <w:pPr>
        <w:spacing w:after="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54466DE" wp14:editId="31174559">
            <wp:extent cx="5483286" cy="420624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8" w:rsidRDefault="00961DB5">
      <w:pPr>
        <w:pStyle w:val="af8"/>
        <w:numPr>
          <w:ilvl w:val="0"/>
          <w:numId w:val="1"/>
        </w:numPr>
        <w:spacing w:before="240"/>
        <w:rPr>
          <w:rFonts w:ascii="宋体" w:cs="宋体"/>
          <w:b/>
          <w:color w:val="000000"/>
          <w:sz w:val="32"/>
          <w:szCs w:val="32"/>
          <w:lang w:val="zh-CN"/>
        </w:rPr>
      </w:pPr>
      <w:r>
        <w:rPr>
          <w:rFonts w:ascii="宋体" w:cs="宋体" w:hint="eastAsia"/>
          <w:b/>
          <w:color w:val="000000"/>
          <w:sz w:val="32"/>
          <w:szCs w:val="32"/>
          <w:lang w:val="zh-CN"/>
        </w:rPr>
        <w:lastRenderedPageBreak/>
        <w:t>现货市场情况</w:t>
      </w:r>
    </w:p>
    <w:p w:rsidR="00DE5D8F" w:rsidRDefault="00961DB5">
      <w:pPr>
        <w:ind w:firstLine="420"/>
      </w:pPr>
      <w:r>
        <w:rPr>
          <w:rFonts w:hint="eastAsia"/>
        </w:rPr>
        <w:t>中国苹果信息网信息显示，</w:t>
      </w:r>
      <w:r w:rsidR="00DE5D8F" w:rsidRPr="00DE5D8F">
        <w:rPr>
          <w:rFonts w:hint="eastAsia"/>
        </w:rPr>
        <w:t>陕西、甘肃以及山西临汾天气放晴，果农开始大面积卸袋，预计下周开始有零星交易，成规模交易在十一前后开始。山东红将军交易到了尾声，好货不多，价格稳定。</w:t>
      </w:r>
    </w:p>
    <w:p w:rsidR="00A50F42" w:rsidRDefault="00A50F42" w:rsidP="00A50F42">
      <w:pPr>
        <w:ind w:firstLine="420"/>
      </w:pPr>
      <w:r>
        <w:rPr>
          <w:rFonts w:hint="eastAsia"/>
        </w:rPr>
        <w:t>山东栖霞红将军苹果交易到了后期，加上近两日小雨不断，上货量有所下滑，好货不多，成交价格稳定。目前纸袋红将军</w:t>
      </w:r>
      <w:r>
        <w:rPr>
          <w:rFonts w:hint="eastAsia"/>
        </w:rPr>
        <w:t>80#</w:t>
      </w:r>
      <w:r>
        <w:rPr>
          <w:rFonts w:hint="eastAsia"/>
        </w:rPr>
        <w:t>以上一二级价格在</w:t>
      </w:r>
      <w:r>
        <w:rPr>
          <w:rFonts w:hint="eastAsia"/>
        </w:rPr>
        <w:t>3.50-3.80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斤，</w:t>
      </w:r>
      <w:r>
        <w:rPr>
          <w:rFonts w:hint="eastAsia"/>
        </w:rPr>
        <w:t>80#</w:t>
      </w:r>
      <w:r>
        <w:rPr>
          <w:rFonts w:hint="eastAsia"/>
        </w:rPr>
        <w:t>以上统货价格在</w:t>
      </w:r>
      <w:r>
        <w:rPr>
          <w:rFonts w:hint="eastAsia"/>
        </w:rPr>
        <w:t>2.50-3.00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斤。沂源产区红将军交易基本扫尾，仅剩余零星差货。距离当地晚富士</w:t>
      </w:r>
      <w:proofErr w:type="gramStart"/>
      <w:r>
        <w:rPr>
          <w:rFonts w:hint="eastAsia"/>
        </w:rPr>
        <w:t>卸袋还有</w:t>
      </w:r>
      <w:proofErr w:type="gramEnd"/>
      <w:r>
        <w:rPr>
          <w:rFonts w:hint="eastAsia"/>
        </w:rPr>
        <w:t>一段时间，苹果交易将进入一段时间的空档期。目前纸袋</w:t>
      </w:r>
      <w:r>
        <w:rPr>
          <w:rFonts w:hint="eastAsia"/>
        </w:rPr>
        <w:t>75#</w:t>
      </w:r>
      <w:r>
        <w:rPr>
          <w:rFonts w:hint="eastAsia"/>
        </w:rPr>
        <w:t>起步好货价格在</w:t>
      </w:r>
      <w:r>
        <w:rPr>
          <w:rFonts w:hint="eastAsia"/>
        </w:rPr>
        <w:t>3.00-3.40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斤，差货价</w:t>
      </w:r>
      <w:proofErr w:type="gramStart"/>
      <w:r>
        <w:rPr>
          <w:rFonts w:hint="eastAsia"/>
        </w:rPr>
        <w:t>格稳定</w:t>
      </w:r>
      <w:proofErr w:type="gramEnd"/>
      <w:r>
        <w:rPr>
          <w:rFonts w:hint="eastAsia"/>
        </w:rPr>
        <w:t>在</w:t>
      </w:r>
      <w:r>
        <w:rPr>
          <w:rFonts w:hint="eastAsia"/>
        </w:rPr>
        <w:t>2.40-2.60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斤，成交价格稳定。黄金帅苹果</w:t>
      </w:r>
      <w:r>
        <w:rPr>
          <w:rFonts w:hint="eastAsia"/>
        </w:rPr>
        <w:t>75#</w:t>
      </w:r>
      <w:r>
        <w:rPr>
          <w:rFonts w:hint="eastAsia"/>
        </w:rPr>
        <w:t>以上价格在</w:t>
      </w:r>
      <w:r>
        <w:rPr>
          <w:rFonts w:hint="eastAsia"/>
        </w:rPr>
        <w:t>1.80-2.00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斤，也基本没有货源。</w:t>
      </w:r>
    </w:p>
    <w:p w:rsidR="00A50F42" w:rsidRDefault="00A50F42" w:rsidP="00A50F42">
      <w:pPr>
        <w:ind w:firstLine="420"/>
      </w:pPr>
      <w:r>
        <w:rPr>
          <w:rFonts w:hint="eastAsia"/>
        </w:rPr>
        <w:t>洛川今日天气放晴，果农开始大面积卸袋，</w:t>
      </w:r>
      <w:r>
        <w:rPr>
          <w:rFonts w:hint="eastAsia"/>
        </w:rPr>
        <w:t>70#</w:t>
      </w:r>
      <w:r>
        <w:rPr>
          <w:rFonts w:hint="eastAsia"/>
        </w:rPr>
        <w:t>起步采青富士价格</w:t>
      </w:r>
      <w:r>
        <w:rPr>
          <w:rFonts w:hint="eastAsia"/>
        </w:rPr>
        <w:t>4.50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斤左右，采购</w:t>
      </w:r>
      <w:proofErr w:type="gramStart"/>
      <w:r>
        <w:rPr>
          <w:rFonts w:hint="eastAsia"/>
        </w:rPr>
        <w:t>商感觉</w:t>
      </w:r>
      <w:proofErr w:type="gramEnd"/>
      <w:r>
        <w:rPr>
          <w:rFonts w:hint="eastAsia"/>
        </w:rPr>
        <w:t>价格高，观望情绪较重。咸阳产区即将大面积卸袋，目前苹果现货交易零星，红货不多，零星订货价格纸袋</w:t>
      </w:r>
      <w:r>
        <w:rPr>
          <w:rFonts w:hint="eastAsia"/>
        </w:rPr>
        <w:t>70#</w:t>
      </w:r>
      <w:r>
        <w:rPr>
          <w:rFonts w:hint="eastAsia"/>
        </w:rPr>
        <w:t>起步在</w:t>
      </w:r>
      <w:r>
        <w:rPr>
          <w:rFonts w:hint="eastAsia"/>
        </w:rPr>
        <w:t>2.80-3.40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斤，价格稳定，波动不大。</w:t>
      </w:r>
    </w:p>
    <w:p w:rsidR="00A50F42" w:rsidRDefault="00A50F42" w:rsidP="00A50F42">
      <w:pPr>
        <w:ind w:firstLine="420"/>
      </w:pPr>
      <w:r>
        <w:rPr>
          <w:rFonts w:hint="eastAsia"/>
        </w:rPr>
        <w:t>山西运城降雨停歇，天气放晴，苹果仍有零星交易进行，但量太少，难成规模，价格保持平稳。坡上地区纸袋中秋王</w:t>
      </w:r>
      <w:r>
        <w:rPr>
          <w:rFonts w:hint="eastAsia"/>
        </w:rPr>
        <w:t>75#</w:t>
      </w:r>
      <w:r>
        <w:rPr>
          <w:rFonts w:hint="eastAsia"/>
        </w:rPr>
        <w:t>起步价格在</w:t>
      </w:r>
      <w:r>
        <w:rPr>
          <w:rFonts w:hint="eastAsia"/>
        </w:rPr>
        <w:t>2.60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斤左右，坡下地区膜袋晚富士</w:t>
      </w:r>
      <w:r>
        <w:rPr>
          <w:rFonts w:hint="eastAsia"/>
        </w:rPr>
        <w:t>75#</w:t>
      </w:r>
      <w:r>
        <w:rPr>
          <w:rFonts w:hint="eastAsia"/>
        </w:rPr>
        <w:t>起步订园子价格在</w:t>
      </w:r>
      <w:r>
        <w:rPr>
          <w:rFonts w:hint="eastAsia"/>
        </w:rPr>
        <w:t>1.50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斤左右。晚熟富士有零星卸袋，准备供应中秋及国庆市场。</w:t>
      </w:r>
    </w:p>
    <w:p w:rsidR="00DE5D8F" w:rsidRPr="00A50F42" w:rsidRDefault="00A50F42" w:rsidP="00A50F42">
      <w:pPr>
        <w:ind w:firstLine="420"/>
      </w:pPr>
      <w:r>
        <w:rPr>
          <w:rFonts w:hint="eastAsia"/>
        </w:rPr>
        <w:t>静宁产区天气转晴，果农开始大批量卸袋，预计交易将在下周少量开始。</w:t>
      </w:r>
    </w:p>
    <w:p w:rsidR="00450E76" w:rsidRDefault="00450E76">
      <w:pPr>
        <w:ind w:firstLine="420"/>
      </w:pPr>
    </w:p>
    <w:p w:rsidR="00450E76" w:rsidRDefault="00450E76">
      <w:pPr>
        <w:ind w:firstLine="420"/>
      </w:pPr>
    </w:p>
    <w:p w:rsidR="00450E76" w:rsidRDefault="00450E76">
      <w:pPr>
        <w:ind w:firstLine="420"/>
      </w:pPr>
    </w:p>
    <w:p w:rsidR="00E42F18" w:rsidRDefault="00E42F18"/>
    <w:p w:rsidR="00E42F18" w:rsidRDefault="00961DB5">
      <w:pPr>
        <w:spacing w:before="100" w:beforeAutospacing="1" w:after="100" w:afterAutospacing="1"/>
        <w:ind w:firstLineChars="200" w:firstLine="440"/>
        <w:jc w:val="right"/>
        <w:rPr>
          <w:color w:val="00000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</w:rPr>
        <w:t>个人观点，仅供参考</w:t>
      </w: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961DB5">
      <w:pPr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noProof/>
          <w:sz w:val="24"/>
          <w:szCs w:val="24"/>
        </w:rPr>
        <w:drawing>
          <wp:inline distT="0" distB="0" distL="114300" distR="114300">
            <wp:extent cx="6162675" cy="1256030"/>
            <wp:effectExtent l="0" t="0" r="0" b="0"/>
            <wp:docPr id="51" name="图片 51" descr="4R{9DLOF2C]684L{)X05E{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4R{9DLOF2C]684L{)X05E{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p w:rsidR="00E42F18" w:rsidRDefault="00E42F18">
      <w:pPr>
        <w:rPr>
          <w:rFonts w:ascii="楷体_GB2312" w:eastAsia="楷体_GB2312" w:hAnsi="宋体"/>
          <w:sz w:val="24"/>
          <w:szCs w:val="24"/>
        </w:rPr>
      </w:pPr>
    </w:p>
    <w:tbl>
      <w:tblPr>
        <w:tblW w:w="9962" w:type="dxa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42F18">
        <w:trPr>
          <w:trHeight w:val="2447"/>
        </w:trPr>
        <w:tc>
          <w:tcPr>
            <w:tcW w:w="9962" w:type="dxa"/>
            <w:vAlign w:val="center"/>
          </w:tcPr>
          <w:p w:rsidR="00E42F18" w:rsidRDefault="00961DB5">
            <w:pPr>
              <w:spacing w:after="0" w:line="240" w:lineRule="atLeast"/>
              <w:jc w:val="both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796A4F"/>
                <w:sz w:val="21"/>
                <w:szCs w:val="21"/>
              </w:rPr>
              <w:t>重要事项:</w:t>
            </w:r>
          </w:p>
          <w:p w:rsidR="00E42F18" w:rsidRDefault="00961DB5">
            <w:pPr>
              <w:spacing w:after="0" w:line="240" w:lineRule="atLeast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本报告中的信息均源于公开资料，仅作参考之用。方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院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研究院许可，不得转给其他人员，且任何引用、转载以及向第三方传播的行为均可能承担法律责任，方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期货有限公司不承担因根据本报告操作而导致的损失，敬请投资者注意可能存在的交易风险。本报告版权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归方正中期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所有。</w:t>
            </w:r>
          </w:p>
        </w:tc>
      </w:tr>
      <w:tr w:rsidR="00E42F18">
        <w:trPr>
          <w:trHeight w:val="2278"/>
        </w:trPr>
        <w:tc>
          <w:tcPr>
            <w:tcW w:w="9962" w:type="dxa"/>
          </w:tcPr>
          <w:p w:rsidR="00E42F18" w:rsidRDefault="00961DB5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联系方式：</w:t>
            </w:r>
          </w:p>
          <w:p w:rsidR="00E42F18" w:rsidRDefault="00961DB5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期货研究院</w:t>
            </w:r>
          </w:p>
          <w:p w:rsidR="00E42F18" w:rsidRDefault="00961DB5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地址：北京市西城区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阜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外大街甲34号方正证券大厦2楼东侧</w:t>
            </w:r>
          </w:p>
          <w:p w:rsidR="00E42F18" w:rsidRDefault="00961DB5">
            <w:pPr>
              <w:spacing w:after="0"/>
              <w:ind w:firstLineChars="300" w:firstLine="63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北京市朝阳区东三环北路38号院1号楼泰康金融大厦22层</w:t>
            </w:r>
          </w:p>
          <w:p w:rsidR="00E42F18" w:rsidRDefault="00961DB5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电话：010-68578010、68578867、85881117</w:t>
            </w:r>
          </w:p>
          <w:p w:rsidR="00E42F18" w:rsidRDefault="00961DB5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传真：010-68578687</w:t>
            </w:r>
          </w:p>
          <w:p w:rsidR="00E42F18" w:rsidRDefault="00961DB5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邮编：100037</w:t>
            </w:r>
          </w:p>
        </w:tc>
      </w:tr>
    </w:tbl>
    <w:p w:rsidR="00E42F18" w:rsidRDefault="00961DB5">
      <w:pPr>
        <w:rPr>
          <w:rFonts w:ascii="宋体" w:hAnsi="宋体" w:cs="Arial"/>
          <w:bCs/>
          <w:color w:val="000000"/>
          <w:sz w:val="24"/>
          <w:szCs w:val="24"/>
        </w:rPr>
      </w:pP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753745</wp:posOffset>
                </wp:positionV>
                <wp:extent cx="7543800" cy="1287780"/>
                <wp:effectExtent l="0" t="0" r="0" b="7620"/>
                <wp:wrapNone/>
                <wp:docPr id="1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27" o:spid="_x0000_s1026" o:spt="1" style="position:absolute;left:0pt;margin-left:-53.25pt;margin-top:59.35pt;height:101.4pt;width:594pt;z-index:251664384;mso-width-relative:page;mso-height-relative:page;" fillcolor="#FFFFFF" filled="t" stroked="f" coordsize="21600,21600" o:gfxdata="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+exer2gAAAA0BAAAPAAAAAAAAAAEAIAAAACIAAABkcnMvZG93bnJldi54&#10;bWxQSwECFAAUAAAACACHTuJAyHGeq/gBAADe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7543800" cy="884555"/>
                <wp:effectExtent l="0" t="0" r="0" b="0"/>
                <wp:wrapNone/>
                <wp:docPr id="1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Rectangle 29" o:spid="_x0000_s1026" o:spt="1" style="position:absolute;left:0pt;margin-left:-60pt;margin-top:26.7pt;height:69.65pt;width:594pt;z-index:251665408;mso-width-relative:page;mso-height-relative:page;" fillcolor="#FFFFFF" filled="t" stroked="f" coordsize="21600,21600" o:gfxdata="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URHU32AAAAAwBAAAPAAAAAAAAAAEAIAAAACIAAABkcnMvZG93bnJldi54bWxQ&#10;SwECFAAUAAAACACHTuJAWiWDJvcBAADdAwAADgAAAAAAAAABACAAAAAn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 w:rsidR="00E42F18">
      <w:headerReference w:type="default" r:id="rId17"/>
      <w:footerReference w:type="default" r:id="rId18"/>
      <w:pgSz w:w="11906" w:h="16838"/>
      <w:pgMar w:top="1440" w:right="1080" w:bottom="1440" w:left="1080" w:header="624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9CB" w:rsidRDefault="00BF69CB">
      <w:pPr>
        <w:spacing w:after="0" w:line="240" w:lineRule="auto"/>
      </w:pPr>
      <w:r>
        <w:separator/>
      </w:r>
    </w:p>
  </w:endnote>
  <w:endnote w:type="continuationSeparator" w:id="0">
    <w:p w:rsidR="00BF69CB" w:rsidRDefault="00BF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 Roman No9 L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Nimbus Sans L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F18" w:rsidRDefault="00961DB5">
    <w:pPr>
      <w:pStyle w:val="a9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31115</wp:posOffset>
              </wp:positionV>
              <wp:extent cx="914400" cy="297180"/>
              <wp:effectExtent l="0" t="0" r="0" b="762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42F18" w:rsidRDefault="00961DB5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af0"/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f0"/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</w:rPr>
                            <w:instrText xml:space="preserve">PAGE  </w:instrTex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39C">
                            <w:rPr>
                              <w:rStyle w:val="af0"/>
                              <w:rFonts w:asciiTheme="minorEastAsia" w:eastAsiaTheme="minorEastAsia" w:hAnsiTheme="minorEastAsia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af0"/>
                              <w:rFonts w:asciiTheme="minorEastAsia" w:eastAsiaTheme="minorEastAsia" w:hAnsiTheme="minorEastAsia" w:hint="eastAsia"/>
                              <w:sz w:val="18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14pt;margin-top:2.45pt;width:1in;height:23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" stroked="f">
              <v:textbox>
                <w:txbxContent>
                  <w:p w:rsidR="00E42F18" w:rsidRDefault="00961DB5">
                    <w:pPr>
                      <w:jc w:val="center"/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>
                      <w:rPr>
                        <w:rStyle w:val="af0"/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第</w:t>
                    </w:r>
                    <w:r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af0"/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instrText xml:space="preserve">PAGE  </w:instrText>
                    </w:r>
                    <w:r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fldChar w:fldCharType="separate"/>
                    </w:r>
                    <w:r w:rsidR="00C9139C">
                      <w:rPr>
                        <w:rStyle w:val="af0"/>
                        <w:rFonts w:asciiTheme="minorEastAsia" w:eastAsiaTheme="minorEastAsia" w:hAnsiTheme="minorEastAsia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af0"/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2628900" cy="297180"/>
              <wp:effectExtent l="0" t="0" r="0" b="7620"/>
              <wp:wrapNone/>
              <wp:docPr id="14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42F18" w:rsidRDefault="00961DB5">
                          <w:pPr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新宋体" w:hint="eastAsia"/>
                              <w:sz w:val="18"/>
                              <w:szCs w:val="18"/>
                            </w:rPr>
                            <w:t>请务必阅读最后重要事项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6" o:spid="_x0000_s1030" type="#_x0000_t202" style="position:absolute;left:0;text-align:left;margin-left:0;margin-top:2.5pt;width:207pt;height:23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" filled="f" stroked="f">
              <v:textbox>
                <w:txbxContent>
                  <w:p w:rsidR="00E42F18" w:rsidRDefault="00961DB5">
                    <w:pPr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>
                      <w:rPr>
                        <w:rFonts w:asciiTheme="minorEastAsia" w:eastAsiaTheme="minorEastAsia" w:hAnsiTheme="minorEastAsia" w:cs="新宋体" w:hint="eastAsia"/>
                        <w:sz w:val="18"/>
                        <w:szCs w:val="18"/>
                      </w:rPr>
                      <w:t>请务必阅读最后重要事项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9CB" w:rsidRDefault="00BF69CB">
      <w:pPr>
        <w:spacing w:after="0" w:line="240" w:lineRule="auto"/>
      </w:pPr>
      <w:r>
        <w:separator/>
      </w:r>
    </w:p>
  </w:footnote>
  <w:footnote w:type="continuationSeparator" w:id="0">
    <w:p w:rsidR="00BF69CB" w:rsidRDefault="00BF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F18" w:rsidRDefault="00961DB5">
    <w:pPr>
      <w:pStyle w:val="aa"/>
      <w:pBdr>
        <w:bottom w:val="single" w:sz="6" w:space="0" w:color="auto"/>
      </w:pBdr>
      <w:ind w:right="360"/>
      <w:jc w:val="right"/>
      <w:rPr>
        <w:rFonts w:ascii="黑体" w:eastAsia="黑体"/>
        <w:color w:val="990000"/>
        <w:sz w:val="30"/>
        <w:szCs w:val="30"/>
      </w:rPr>
    </w:pPr>
    <w:r>
      <w:rPr>
        <w:rFonts w:ascii="黑体" w:eastAsia="黑体" w:hint="eastAsia"/>
        <w:noProof/>
        <w:color w:val="990000"/>
        <w:sz w:val="30"/>
        <w:szCs w:val="30"/>
      </w:rPr>
      <w:drawing>
        <wp:inline distT="0" distB="0" distL="0" distR="0">
          <wp:extent cx="1849755" cy="425450"/>
          <wp:effectExtent l="0" t="0" r="0" b="0"/>
          <wp:docPr id="8" name="图片 8" descr="简称横式组合-标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简称横式组合-标红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9755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536575</wp:posOffset>
              </wp:positionV>
              <wp:extent cx="6400800" cy="0"/>
              <wp:effectExtent l="0" t="19050" r="0" b="1905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Line 1" o:spid="_x0000_s1026" o:spt="20" style="position:absolute;left:0pt;margin-left:-9pt;margin-top:42.25pt;height:0pt;width:504pt;z-index:251657216;mso-width-relative:page;mso-height-relative:page;" filled="f" stroked="t" coordsize="21600,21600" o:gfxdata="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4RX5X1AAA&#10;AAkBAAAPAAAAAAAAAAEAIAAAACIAAABkcnMvZG93bnJldi54bWxQSwECFAAUAAAACACHTuJAgiiQ&#10;cbABAABTAwAADgAAAAAAAAABACAAAAAjAQAAZHJzL2Uyb0RvYy54bWxQSwUGAAAAAAYABgBZAQAA&#10;RQUAAAAA&#10;">
              <v:fill on="f" focussize="0,0"/>
              <v:stroke weight="3pt" color="#99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26B5A"/>
    <w:multiLevelType w:val="multilevel"/>
    <w:tmpl w:val="33B26B5A"/>
    <w:lvl w:ilvl="0">
      <w:start w:val="1"/>
      <w:numFmt w:val="japaneseCounting"/>
      <w:lvlText w:val="%1、"/>
      <w:lvlJc w:val="left"/>
      <w:pPr>
        <w:ind w:left="750" w:hanging="750"/>
      </w:pPr>
      <w:rPr>
        <w:rFonts w:hint="default"/>
        <w:sz w:val="28"/>
        <w:szCs w:val="28"/>
      </w:rPr>
    </w:lvl>
    <w:lvl w:ilvl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7442A"/>
    <w:multiLevelType w:val="singleLevel"/>
    <w:tmpl w:val="5A67442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1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95"/>
    <w:rsid w:val="00001033"/>
    <w:rsid w:val="000014A8"/>
    <w:rsid w:val="00001BCF"/>
    <w:rsid w:val="000035F1"/>
    <w:rsid w:val="0000526B"/>
    <w:rsid w:val="00005F67"/>
    <w:rsid w:val="00006007"/>
    <w:rsid w:val="0000797B"/>
    <w:rsid w:val="000110BE"/>
    <w:rsid w:val="00012D48"/>
    <w:rsid w:val="000146BE"/>
    <w:rsid w:val="00016605"/>
    <w:rsid w:val="00016C0E"/>
    <w:rsid w:val="00017041"/>
    <w:rsid w:val="000201A7"/>
    <w:rsid w:val="0002037D"/>
    <w:rsid w:val="00020533"/>
    <w:rsid w:val="00020C22"/>
    <w:rsid w:val="00020E19"/>
    <w:rsid w:val="00020F5B"/>
    <w:rsid w:val="000217AA"/>
    <w:rsid w:val="0002335D"/>
    <w:rsid w:val="00023EC1"/>
    <w:rsid w:val="00024025"/>
    <w:rsid w:val="00024D6C"/>
    <w:rsid w:val="0002531C"/>
    <w:rsid w:val="0002665E"/>
    <w:rsid w:val="0002721B"/>
    <w:rsid w:val="000276BC"/>
    <w:rsid w:val="00027B59"/>
    <w:rsid w:val="00031AE1"/>
    <w:rsid w:val="00031D36"/>
    <w:rsid w:val="00031D8F"/>
    <w:rsid w:val="00031F76"/>
    <w:rsid w:val="00032036"/>
    <w:rsid w:val="0003229A"/>
    <w:rsid w:val="0003269B"/>
    <w:rsid w:val="00033C12"/>
    <w:rsid w:val="00034809"/>
    <w:rsid w:val="00034C10"/>
    <w:rsid w:val="00036702"/>
    <w:rsid w:val="00036EA9"/>
    <w:rsid w:val="00040806"/>
    <w:rsid w:val="0004085A"/>
    <w:rsid w:val="00041B6D"/>
    <w:rsid w:val="00041EF1"/>
    <w:rsid w:val="0004208F"/>
    <w:rsid w:val="0004403B"/>
    <w:rsid w:val="0005198A"/>
    <w:rsid w:val="0005235B"/>
    <w:rsid w:val="0005261B"/>
    <w:rsid w:val="00052973"/>
    <w:rsid w:val="00053040"/>
    <w:rsid w:val="000530C6"/>
    <w:rsid w:val="0005366B"/>
    <w:rsid w:val="000546DC"/>
    <w:rsid w:val="0006028B"/>
    <w:rsid w:val="00061CCD"/>
    <w:rsid w:val="000621D4"/>
    <w:rsid w:val="00062A54"/>
    <w:rsid w:val="0006334F"/>
    <w:rsid w:val="0006398C"/>
    <w:rsid w:val="00063EF5"/>
    <w:rsid w:val="000645DF"/>
    <w:rsid w:val="000649D9"/>
    <w:rsid w:val="00064CA6"/>
    <w:rsid w:val="000653B2"/>
    <w:rsid w:val="00067C3B"/>
    <w:rsid w:val="000707B7"/>
    <w:rsid w:val="00070F92"/>
    <w:rsid w:val="00071A28"/>
    <w:rsid w:val="0007223E"/>
    <w:rsid w:val="000735C3"/>
    <w:rsid w:val="000747B3"/>
    <w:rsid w:val="00075457"/>
    <w:rsid w:val="00075E3E"/>
    <w:rsid w:val="000760A3"/>
    <w:rsid w:val="00076D38"/>
    <w:rsid w:val="00077CBC"/>
    <w:rsid w:val="00081191"/>
    <w:rsid w:val="0008235A"/>
    <w:rsid w:val="000823FA"/>
    <w:rsid w:val="00082F9A"/>
    <w:rsid w:val="00083E48"/>
    <w:rsid w:val="00086739"/>
    <w:rsid w:val="00086DE0"/>
    <w:rsid w:val="00086E42"/>
    <w:rsid w:val="00092D62"/>
    <w:rsid w:val="00093100"/>
    <w:rsid w:val="00093964"/>
    <w:rsid w:val="00093B42"/>
    <w:rsid w:val="000959FD"/>
    <w:rsid w:val="0009606C"/>
    <w:rsid w:val="00096EC1"/>
    <w:rsid w:val="000974D9"/>
    <w:rsid w:val="000A2AF9"/>
    <w:rsid w:val="000A2BBD"/>
    <w:rsid w:val="000A3B47"/>
    <w:rsid w:val="000A567D"/>
    <w:rsid w:val="000A57F6"/>
    <w:rsid w:val="000A5D3A"/>
    <w:rsid w:val="000A6C6D"/>
    <w:rsid w:val="000A6CB7"/>
    <w:rsid w:val="000B05EF"/>
    <w:rsid w:val="000B0BA4"/>
    <w:rsid w:val="000B0F9C"/>
    <w:rsid w:val="000B3295"/>
    <w:rsid w:val="000B32C3"/>
    <w:rsid w:val="000B3C79"/>
    <w:rsid w:val="000B3F40"/>
    <w:rsid w:val="000B4F65"/>
    <w:rsid w:val="000B606B"/>
    <w:rsid w:val="000B6688"/>
    <w:rsid w:val="000C0FF8"/>
    <w:rsid w:val="000C1033"/>
    <w:rsid w:val="000C103B"/>
    <w:rsid w:val="000C286A"/>
    <w:rsid w:val="000C3375"/>
    <w:rsid w:val="000C4E2E"/>
    <w:rsid w:val="000C5148"/>
    <w:rsid w:val="000C5947"/>
    <w:rsid w:val="000C5D8C"/>
    <w:rsid w:val="000C7660"/>
    <w:rsid w:val="000D100C"/>
    <w:rsid w:val="000D1E87"/>
    <w:rsid w:val="000D1E98"/>
    <w:rsid w:val="000D2C38"/>
    <w:rsid w:val="000D3CA4"/>
    <w:rsid w:val="000D4A32"/>
    <w:rsid w:val="000D59D7"/>
    <w:rsid w:val="000D5D5F"/>
    <w:rsid w:val="000D68EC"/>
    <w:rsid w:val="000D6F3F"/>
    <w:rsid w:val="000E01AD"/>
    <w:rsid w:val="000E0C4E"/>
    <w:rsid w:val="000E1A70"/>
    <w:rsid w:val="000E29C3"/>
    <w:rsid w:val="000E29D4"/>
    <w:rsid w:val="000E4B14"/>
    <w:rsid w:val="000E4FAF"/>
    <w:rsid w:val="000E7639"/>
    <w:rsid w:val="000F245E"/>
    <w:rsid w:val="000F2EEF"/>
    <w:rsid w:val="000F2F60"/>
    <w:rsid w:val="000F44FB"/>
    <w:rsid w:val="000F7DF0"/>
    <w:rsid w:val="0010031A"/>
    <w:rsid w:val="0010191C"/>
    <w:rsid w:val="0010211A"/>
    <w:rsid w:val="001046E1"/>
    <w:rsid w:val="00104CFD"/>
    <w:rsid w:val="00105E6F"/>
    <w:rsid w:val="0010684E"/>
    <w:rsid w:val="00107F63"/>
    <w:rsid w:val="0011000E"/>
    <w:rsid w:val="001106DB"/>
    <w:rsid w:val="00110CF8"/>
    <w:rsid w:val="00110D21"/>
    <w:rsid w:val="00112AD8"/>
    <w:rsid w:val="00112AE0"/>
    <w:rsid w:val="001144C4"/>
    <w:rsid w:val="0011550A"/>
    <w:rsid w:val="001155FA"/>
    <w:rsid w:val="001158D0"/>
    <w:rsid w:val="00115C58"/>
    <w:rsid w:val="00116F75"/>
    <w:rsid w:val="00120166"/>
    <w:rsid w:val="0012120F"/>
    <w:rsid w:val="00122161"/>
    <w:rsid w:val="00125958"/>
    <w:rsid w:val="00125BE9"/>
    <w:rsid w:val="00126102"/>
    <w:rsid w:val="0012777E"/>
    <w:rsid w:val="00130260"/>
    <w:rsid w:val="0013041B"/>
    <w:rsid w:val="00131B56"/>
    <w:rsid w:val="001336EF"/>
    <w:rsid w:val="001342A4"/>
    <w:rsid w:val="00135696"/>
    <w:rsid w:val="0014095D"/>
    <w:rsid w:val="00141EAF"/>
    <w:rsid w:val="00143059"/>
    <w:rsid w:val="0014447A"/>
    <w:rsid w:val="001449C2"/>
    <w:rsid w:val="00145872"/>
    <w:rsid w:val="001458A4"/>
    <w:rsid w:val="00146D29"/>
    <w:rsid w:val="00146F21"/>
    <w:rsid w:val="00147706"/>
    <w:rsid w:val="00147CE5"/>
    <w:rsid w:val="00147D88"/>
    <w:rsid w:val="00147FFB"/>
    <w:rsid w:val="00150A31"/>
    <w:rsid w:val="00151494"/>
    <w:rsid w:val="00152377"/>
    <w:rsid w:val="001527AE"/>
    <w:rsid w:val="00153A82"/>
    <w:rsid w:val="001544C9"/>
    <w:rsid w:val="00154796"/>
    <w:rsid w:val="00154DD1"/>
    <w:rsid w:val="00155159"/>
    <w:rsid w:val="00155289"/>
    <w:rsid w:val="00155DED"/>
    <w:rsid w:val="00160816"/>
    <w:rsid w:val="0016084E"/>
    <w:rsid w:val="00162100"/>
    <w:rsid w:val="00162162"/>
    <w:rsid w:val="00162598"/>
    <w:rsid w:val="001641E8"/>
    <w:rsid w:val="001647DB"/>
    <w:rsid w:val="001648F1"/>
    <w:rsid w:val="00164FB8"/>
    <w:rsid w:val="00167437"/>
    <w:rsid w:val="0016778C"/>
    <w:rsid w:val="0017095E"/>
    <w:rsid w:val="00171777"/>
    <w:rsid w:val="00172947"/>
    <w:rsid w:val="00172A27"/>
    <w:rsid w:val="00175402"/>
    <w:rsid w:val="00175623"/>
    <w:rsid w:val="0017621B"/>
    <w:rsid w:val="001766D1"/>
    <w:rsid w:val="0017774B"/>
    <w:rsid w:val="00181301"/>
    <w:rsid w:val="0018320F"/>
    <w:rsid w:val="00183D7E"/>
    <w:rsid w:val="00183F59"/>
    <w:rsid w:val="001840B4"/>
    <w:rsid w:val="001847FB"/>
    <w:rsid w:val="00184A32"/>
    <w:rsid w:val="001860E2"/>
    <w:rsid w:val="00186F3D"/>
    <w:rsid w:val="00187772"/>
    <w:rsid w:val="00187C55"/>
    <w:rsid w:val="00192FA5"/>
    <w:rsid w:val="001930BE"/>
    <w:rsid w:val="001937AB"/>
    <w:rsid w:val="00193E4C"/>
    <w:rsid w:val="0019441C"/>
    <w:rsid w:val="00194852"/>
    <w:rsid w:val="00194EC7"/>
    <w:rsid w:val="001959D6"/>
    <w:rsid w:val="00197C76"/>
    <w:rsid w:val="001A015B"/>
    <w:rsid w:val="001A028F"/>
    <w:rsid w:val="001A45F2"/>
    <w:rsid w:val="001A58A2"/>
    <w:rsid w:val="001A5A22"/>
    <w:rsid w:val="001A6736"/>
    <w:rsid w:val="001B0071"/>
    <w:rsid w:val="001B2EED"/>
    <w:rsid w:val="001B3BEC"/>
    <w:rsid w:val="001B4009"/>
    <w:rsid w:val="001B4E71"/>
    <w:rsid w:val="001B5360"/>
    <w:rsid w:val="001C067B"/>
    <w:rsid w:val="001C24AC"/>
    <w:rsid w:val="001C4002"/>
    <w:rsid w:val="001C40F2"/>
    <w:rsid w:val="001C5228"/>
    <w:rsid w:val="001C760A"/>
    <w:rsid w:val="001C7C17"/>
    <w:rsid w:val="001C7C58"/>
    <w:rsid w:val="001D048F"/>
    <w:rsid w:val="001D082F"/>
    <w:rsid w:val="001D0BCC"/>
    <w:rsid w:val="001D1AB9"/>
    <w:rsid w:val="001D23D1"/>
    <w:rsid w:val="001D23DE"/>
    <w:rsid w:val="001D2532"/>
    <w:rsid w:val="001D34E4"/>
    <w:rsid w:val="001D48E6"/>
    <w:rsid w:val="001D7538"/>
    <w:rsid w:val="001E0125"/>
    <w:rsid w:val="001E1E2D"/>
    <w:rsid w:val="001E327D"/>
    <w:rsid w:val="001E3CBA"/>
    <w:rsid w:val="001E4B3E"/>
    <w:rsid w:val="001E4CAF"/>
    <w:rsid w:val="001E71DC"/>
    <w:rsid w:val="001E7E84"/>
    <w:rsid w:val="001F1F54"/>
    <w:rsid w:val="001F41DA"/>
    <w:rsid w:val="001F4575"/>
    <w:rsid w:val="001F4B3C"/>
    <w:rsid w:val="001F4C7B"/>
    <w:rsid w:val="001F7326"/>
    <w:rsid w:val="001F75B4"/>
    <w:rsid w:val="00200DD4"/>
    <w:rsid w:val="00201B3D"/>
    <w:rsid w:val="00201E15"/>
    <w:rsid w:val="00202155"/>
    <w:rsid w:val="00202A5B"/>
    <w:rsid w:val="00202D4A"/>
    <w:rsid w:val="00203555"/>
    <w:rsid w:val="002045FF"/>
    <w:rsid w:val="00204E71"/>
    <w:rsid w:val="00205191"/>
    <w:rsid w:val="00205DD4"/>
    <w:rsid w:val="00206C98"/>
    <w:rsid w:val="00207171"/>
    <w:rsid w:val="002108B4"/>
    <w:rsid w:val="0021119A"/>
    <w:rsid w:val="00211699"/>
    <w:rsid w:val="00212365"/>
    <w:rsid w:val="00212BE2"/>
    <w:rsid w:val="002142C0"/>
    <w:rsid w:val="00214EE8"/>
    <w:rsid w:val="00220523"/>
    <w:rsid w:val="00221B7E"/>
    <w:rsid w:val="00222F70"/>
    <w:rsid w:val="002238E7"/>
    <w:rsid w:val="0022413C"/>
    <w:rsid w:val="002247D5"/>
    <w:rsid w:val="002249B4"/>
    <w:rsid w:val="0022711B"/>
    <w:rsid w:val="002274CC"/>
    <w:rsid w:val="002307D2"/>
    <w:rsid w:val="0023170F"/>
    <w:rsid w:val="00234120"/>
    <w:rsid w:val="0023441B"/>
    <w:rsid w:val="00234957"/>
    <w:rsid w:val="0023589F"/>
    <w:rsid w:val="00236B53"/>
    <w:rsid w:val="00236C52"/>
    <w:rsid w:val="00237558"/>
    <w:rsid w:val="0024068E"/>
    <w:rsid w:val="002406DF"/>
    <w:rsid w:val="00240789"/>
    <w:rsid w:val="00240B28"/>
    <w:rsid w:val="002414A6"/>
    <w:rsid w:val="00241589"/>
    <w:rsid w:val="002429C4"/>
    <w:rsid w:val="00242DE5"/>
    <w:rsid w:val="0024397D"/>
    <w:rsid w:val="00243C28"/>
    <w:rsid w:val="00250276"/>
    <w:rsid w:val="00251BF9"/>
    <w:rsid w:val="00251DE7"/>
    <w:rsid w:val="00253B68"/>
    <w:rsid w:val="00255260"/>
    <w:rsid w:val="00255E48"/>
    <w:rsid w:val="00256619"/>
    <w:rsid w:val="00256929"/>
    <w:rsid w:val="00257FD3"/>
    <w:rsid w:val="00260594"/>
    <w:rsid w:val="00260731"/>
    <w:rsid w:val="00260CB1"/>
    <w:rsid w:val="002610DC"/>
    <w:rsid w:val="002610FF"/>
    <w:rsid w:val="00262116"/>
    <w:rsid w:val="002649C3"/>
    <w:rsid w:val="002658D2"/>
    <w:rsid w:val="002667EF"/>
    <w:rsid w:val="002668E5"/>
    <w:rsid w:val="00266FF3"/>
    <w:rsid w:val="002676D5"/>
    <w:rsid w:val="00267836"/>
    <w:rsid w:val="002679C7"/>
    <w:rsid w:val="00267CBB"/>
    <w:rsid w:val="00270016"/>
    <w:rsid w:val="0027274C"/>
    <w:rsid w:val="00273BEA"/>
    <w:rsid w:val="002750CA"/>
    <w:rsid w:val="00276783"/>
    <w:rsid w:val="00276C2B"/>
    <w:rsid w:val="0027793B"/>
    <w:rsid w:val="002800E1"/>
    <w:rsid w:val="002809AF"/>
    <w:rsid w:val="00280CE5"/>
    <w:rsid w:val="00282282"/>
    <w:rsid w:val="00282F6A"/>
    <w:rsid w:val="002849C3"/>
    <w:rsid w:val="002877FB"/>
    <w:rsid w:val="0029022F"/>
    <w:rsid w:val="00291618"/>
    <w:rsid w:val="002916BF"/>
    <w:rsid w:val="002919C2"/>
    <w:rsid w:val="00292BC3"/>
    <w:rsid w:val="00292E53"/>
    <w:rsid w:val="00293124"/>
    <w:rsid w:val="00294533"/>
    <w:rsid w:val="00294E5E"/>
    <w:rsid w:val="00296506"/>
    <w:rsid w:val="00296620"/>
    <w:rsid w:val="00297052"/>
    <w:rsid w:val="0029740B"/>
    <w:rsid w:val="00297E70"/>
    <w:rsid w:val="002A0B37"/>
    <w:rsid w:val="002A0CE9"/>
    <w:rsid w:val="002A0FFE"/>
    <w:rsid w:val="002A121B"/>
    <w:rsid w:val="002A1F8C"/>
    <w:rsid w:val="002A37FB"/>
    <w:rsid w:val="002A4B55"/>
    <w:rsid w:val="002A73F2"/>
    <w:rsid w:val="002A7F70"/>
    <w:rsid w:val="002B1615"/>
    <w:rsid w:val="002B2004"/>
    <w:rsid w:val="002B24CC"/>
    <w:rsid w:val="002B4433"/>
    <w:rsid w:val="002B4540"/>
    <w:rsid w:val="002B5D90"/>
    <w:rsid w:val="002B5E70"/>
    <w:rsid w:val="002B614B"/>
    <w:rsid w:val="002B78D9"/>
    <w:rsid w:val="002C0B24"/>
    <w:rsid w:val="002C0E60"/>
    <w:rsid w:val="002C2107"/>
    <w:rsid w:val="002C2343"/>
    <w:rsid w:val="002C47CE"/>
    <w:rsid w:val="002C6491"/>
    <w:rsid w:val="002C6585"/>
    <w:rsid w:val="002C6B71"/>
    <w:rsid w:val="002D03B2"/>
    <w:rsid w:val="002D1350"/>
    <w:rsid w:val="002D2976"/>
    <w:rsid w:val="002D2D61"/>
    <w:rsid w:val="002D359C"/>
    <w:rsid w:val="002D4172"/>
    <w:rsid w:val="002D482B"/>
    <w:rsid w:val="002D4C76"/>
    <w:rsid w:val="002D71EB"/>
    <w:rsid w:val="002D7AC7"/>
    <w:rsid w:val="002D7F91"/>
    <w:rsid w:val="002E05E6"/>
    <w:rsid w:val="002E142E"/>
    <w:rsid w:val="002E1BFA"/>
    <w:rsid w:val="002E2B4A"/>
    <w:rsid w:val="002E31D5"/>
    <w:rsid w:val="002E37DB"/>
    <w:rsid w:val="002E38D0"/>
    <w:rsid w:val="002E3E4C"/>
    <w:rsid w:val="002E4D5E"/>
    <w:rsid w:val="002E5100"/>
    <w:rsid w:val="002E5904"/>
    <w:rsid w:val="002E644B"/>
    <w:rsid w:val="002E73E0"/>
    <w:rsid w:val="002E7664"/>
    <w:rsid w:val="002F0238"/>
    <w:rsid w:val="002F08F2"/>
    <w:rsid w:val="002F10EF"/>
    <w:rsid w:val="002F124C"/>
    <w:rsid w:val="002F5154"/>
    <w:rsid w:val="002F6573"/>
    <w:rsid w:val="002F72B2"/>
    <w:rsid w:val="002F744C"/>
    <w:rsid w:val="00300624"/>
    <w:rsid w:val="00301272"/>
    <w:rsid w:val="00301366"/>
    <w:rsid w:val="0030173B"/>
    <w:rsid w:val="00304636"/>
    <w:rsid w:val="00304DD2"/>
    <w:rsid w:val="00305803"/>
    <w:rsid w:val="003065CC"/>
    <w:rsid w:val="003069A1"/>
    <w:rsid w:val="0031064E"/>
    <w:rsid w:val="003107DF"/>
    <w:rsid w:val="00310BA4"/>
    <w:rsid w:val="00311668"/>
    <w:rsid w:val="00312D01"/>
    <w:rsid w:val="0031505D"/>
    <w:rsid w:val="00317142"/>
    <w:rsid w:val="00317640"/>
    <w:rsid w:val="003200EF"/>
    <w:rsid w:val="003208C3"/>
    <w:rsid w:val="00320ACA"/>
    <w:rsid w:val="00321A52"/>
    <w:rsid w:val="00321E23"/>
    <w:rsid w:val="00322B03"/>
    <w:rsid w:val="0032378E"/>
    <w:rsid w:val="00324997"/>
    <w:rsid w:val="00325BE7"/>
    <w:rsid w:val="003261B3"/>
    <w:rsid w:val="00326529"/>
    <w:rsid w:val="0032654D"/>
    <w:rsid w:val="00326A85"/>
    <w:rsid w:val="00326CD3"/>
    <w:rsid w:val="00326E17"/>
    <w:rsid w:val="00327C58"/>
    <w:rsid w:val="00330FE1"/>
    <w:rsid w:val="00331368"/>
    <w:rsid w:val="00331CDD"/>
    <w:rsid w:val="003321DD"/>
    <w:rsid w:val="00335594"/>
    <w:rsid w:val="0033679D"/>
    <w:rsid w:val="0034037B"/>
    <w:rsid w:val="00340BE5"/>
    <w:rsid w:val="00340CFE"/>
    <w:rsid w:val="003413E0"/>
    <w:rsid w:val="003417FF"/>
    <w:rsid w:val="0034202B"/>
    <w:rsid w:val="003422C5"/>
    <w:rsid w:val="0034246F"/>
    <w:rsid w:val="003429DC"/>
    <w:rsid w:val="003477AD"/>
    <w:rsid w:val="00350E87"/>
    <w:rsid w:val="00351855"/>
    <w:rsid w:val="003520FF"/>
    <w:rsid w:val="00352314"/>
    <w:rsid w:val="00352C7E"/>
    <w:rsid w:val="00352E23"/>
    <w:rsid w:val="00352FD4"/>
    <w:rsid w:val="0035330C"/>
    <w:rsid w:val="0035395E"/>
    <w:rsid w:val="00353DC6"/>
    <w:rsid w:val="0035437A"/>
    <w:rsid w:val="00354824"/>
    <w:rsid w:val="00354D5E"/>
    <w:rsid w:val="00355D0C"/>
    <w:rsid w:val="00355DAB"/>
    <w:rsid w:val="00356F17"/>
    <w:rsid w:val="00356FAF"/>
    <w:rsid w:val="00360C3D"/>
    <w:rsid w:val="00361680"/>
    <w:rsid w:val="0036401E"/>
    <w:rsid w:val="00364231"/>
    <w:rsid w:val="00365F6B"/>
    <w:rsid w:val="003664B7"/>
    <w:rsid w:val="00372C5D"/>
    <w:rsid w:val="00372D64"/>
    <w:rsid w:val="00372E83"/>
    <w:rsid w:val="00374134"/>
    <w:rsid w:val="003744EE"/>
    <w:rsid w:val="0037488B"/>
    <w:rsid w:val="003754D3"/>
    <w:rsid w:val="00377F13"/>
    <w:rsid w:val="00380EEC"/>
    <w:rsid w:val="00380F7F"/>
    <w:rsid w:val="00381378"/>
    <w:rsid w:val="00381773"/>
    <w:rsid w:val="00381841"/>
    <w:rsid w:val="00382022"/>
    <w:rsid w:val="00382A0F"/>
    <w:rsid w:val="00382FDD"/>
    <w:rsid w:val="003834B6"/>
    <w:rsid w:val="0038467D"/>
    <w:rsid w:val="0038755F"/>
    <w:rsid w:val="00390367"/>
    <w:rsid w:val="0039350F"/>
    <w:rsid w:val="00394108"/>
    <w:rsid w:val="00394D05"/>
    <w:rsid w:val="0039502A"/>
    <w:rsid w:val="00395325"/>
    <w:rsid w:val="00395382"/>
    <w:rsid w:val="00395555"/>
    <w:rsid w:val="003967C4"/>
    <w:rsid w:val="003978FD"/>
    <w:rsid w:val="003A09E2"/>
    <w:rsid w:val="003A0DCB"/>
    <w:rsid w:val="003A1EAB"/>
    <w:rsid w:val="003A25B6"/>
    <w:rsid w:val="003A2F85"/>
    <w:rsid w:val="003A37F5"/>
    <w:rsid w:val="003A3ECC"/>
    <w:rsid w:val="003A5576"/>
    <w:rsid w:val="003A5915"/>
    <w:rsid w:val="003A7678"/>
    <w:rsid w:val="003A7766"/>
    <w:rsid w:val="003A7B13"/>
    <w:rsid w:val="003B0316"/>
    <w:rsid w:val="003B1120"/>
    <w:rsid w:val="003B28D9"/>
    <w:rsid w:val="003B2F8F"/>
    <w:rsid w:val="003B3295"/>
    <w:rsid w:val="003B4DBB"/>
    <w:rsid w:val="003B5FF4"/>
    <w:rsid w:val="003B6231"/>
    <w:rsid w:val="003B66CC"/>
    <w:rsid w:val="003B6C04"/>
    <w:rsid w:val="003B6E16"/>
    <w:rsid w:val="003B7EE3"/>
    <w:rsid w:val="003C079E"/>
    <w:rsid w:val="003C215C"/>
    <w:rsid w:val="003C2AEF"/>
    <w:rsid w:val="003C2D31"/>
    <w:rsid w:val="003C34D5"/>
    <w:rsid w:val="003C43DB"/>
    <w:rsid w:val="003C57F2"/>
    <w:rsid w:val="003C620A"/>
    <w:rsid w:val="003C6779"/>
    <w:rsid w:val="003D2F7D"/>
    <w:rsid w:val="003D2FA7"/>
    <w:rsid w:val="003D35E7"/>
    <w:rsid w:val="003D3EAA"/>
    <w:rsid w:val="003D4F0C"/>
    <w:rsid w:val="003D73A4"/>
    <w:rsid w:val="003D7539"/>
    <w:rsid w:val="003D78B7"/>
    <w:rsid w:val="003D7BA3"/>
    <w:rsid w:val="003D7D1A"/>
    <w:rsid w:val="003E0C46"/>
    <w:rsid w:val="003E10CE"/>
    <w:rsid w:val="003E2920"/>
    <w:rsid w:val="003E2B38"/>
    <w:rsid w:val="003E3D1A"/>
    <w:rsid w:val="003E3EBE"/>
    <w:rsid w:val="003E5A6A"/>
    <w:rsid w:val="003E5D49"/>
    <w:rsid w:val="003E72CA"/>
    <w:rsid w:val="003E74F5"/>
    <w:rsid w:val="003F10A5"/>
    <w:rsid w:val="003F18A7"/>
    <w:rsid w:val="003F1AE9"/>
    <w:rsid w:val="003F3512"/>
    <w:rsid w:val="003F3E77"/>
    <w:rsid w:val="003F4572"/>
    <w:rsid w:val="003F48D7"/>
    <w:rsid w:val="003F58FA"/>
    <w:rsid w:val="003F5F09"/>
    <w:rsid w:val="003F6CE4"/>
    <w:rsid w:val="00400A5B"/>
    <w:rsid w:val="00400BA0"/>
    <w:rsid w:val="004010F2"/>
    <w:rsid w:val="00402136"/>
    <w:rsid w:val="00402FE4"/>
    <w:rsid w:val="0040353B"/>
    <w:rsid w:val="00404583"/>
    <w:rsid w:val="0040482D"/>
    <w:rsid w:val="0040487F"/>
    <w:rsid w:val="00404981"/>
    <w:rsid w:val="00405959"/>
    <w:rsid w:val="00405A67"/>
    <w:rsid w:val="004062F9"/>
    <w:rsid w:val="004079D7"/>
    <w:rsid w:val="00410D36"/>
    <w:rsid w:val="00413462"/>
    <w:rsid w:val="00413B08"/>
    <w:rsid w:val="00416508"/>
    <w:rsid w:val="00416BBD"/>
    <w:rsid w:val="004172EE"/>
    <w:rsid w:val="00417306"/>
    <w:rsid w:val="00417FE8"/>
    <w:rsid w:val="00423A16"/>
    <w:rsid w:val="00424089"/>
    <w:rsid w:val="004247FE"/>
    <w:rsid w:val="00425FB8"/>
    <w:rsid w:val="0042799C"/>
    <w:rsid w:val="004308E0"/>
    <w:rsid w:val="00432A02"/>
    <w:rsid w:val="00433E10"/>
    <w:rsid w:val="0043424E"/>
    <w:rsid w:val="00434F7D"/>
    <w:rsid w:val="00436375"/>
    <w:rsid w:val="00437529"/>
    <w:rsid w:val="004404A6"/>
    <w:rsid w:val="004406E6"/>
    <w:rsid w:val="0044087E"/>
    <w:rsid w:val="00440EDC"/>
    <w:rsid w:val="00442812"/>
    <w:rsid w:val="0044299A"/>
    <w:rsid w:val="00442C82"/>
    <w:rsid w:val="00443EDB"/>
    <w:rsid w:val="00444E04"/>
    <w:rsid w:val="00445266"/>
    <w:rsid w:val="00446632"/>
    <w:rsid w:val="00446A47"/>
    <w:rsid w:val="00450334"/>
    <w:rsid w:val="00450E76"/>
    <w:rsid w:val="00452C85"/>
    <w:rsid w:val="00453183"/>
    <w:rsid w:val="004532C1"/>
    <w:rsid w:val="0045395D"/>
    <w:rsid w:val="00454CEF"/>
    <w:rsid w:val="00455F22"/>
    <w:rsid w:val="00456DB7"/>
    <w:rsid w:val="00457D21"/>
    <w:rsid w:val="00457EA3"/>
    <w:rsid w:val="004607EC"/>
    <w:rsid w:val="00461000"/>
    <w:rsid w:val="004617D4"/>
    <w:rsid w:val="00461942"/>
    <w:rsid w:val="00462655"/>
    <w:rsid w:val="004632E6"/>
    <w:rsid w:val="00463EAD"/>
    <w:rsid w:val="0046549A"/>
    <w:rsid w:val="00466840"/>
    <w:rsid w:val="0046693E"/>
    <w:rsid w:val="00466E0E"/>
    <w:rsid w:val="00467CF5"/>
    <w:rsid w:val="0047054F"/>
    <w:rsid w:val="00471470"/>
    <w:rsid w:val="0047207D"/>
    <w:rsid w:val="00472A2F"/>
    <w:rsid w:val="0047418F"/>
    <w:rsid w:val="0047428D"/>
    <w:rsid w:val="004744B3"/>
    <w:rsid w:val="0047586B"/>
    <w:rsid w:val="0047694E"/>
    <w:rsid w:val="00476CBD"/>
    <w:rsid w:val="0047779A"/>
    <w:rsid w:val="0047788E"/>
    <w:rsid w:val="00480CFA"/>
    <w:rsid w:val="0048122F"/>
    <w:rsid w:val="00482043"/>
    <w:rsid w:val="00482882"/>
    <w:rsid w:val="00482AD0"/>
    <w:rsid w:val="004852C2"/>
    <w:rsid w:val="0048550B"/>
    <w:rsid w:val="00490BD7"/>
    <w:rsid w:val="00491101"/>
    <w:rsid w:val="004913FF"/>
    <w:rsid w:val="00491A14"/>
    <w:rsid w:val="00491F94"/>
    <w:rsid w:val="00492429"/>
    <w:rsid w:val="00492C91"/>
    <w:rsid w:val="00493539"/>
    <w:rsid w:val="00495B5A"/>
    <w:rsid w:val="004962A7"/>
    <w:rsid w:val="00496EAA"/>
    <w:rsid w:val="00497B7E"/>
    <w:rsid w:val="00497F5D"/>
    <w:rsid w:val="004A2499"/>
    <w:rsid w:val="004A3898"/>
    <w:rsid w:val="004A3E65"/>
    <w:rsid w:val="004A57F6"/>
    <w:rsid w:val="004A5D70"/>
    <w:rsid w:val="004A6180"/>
    <w:rsid w:val="004B0D67"/>
    <w:rsid w:val="004B161D"/>
    <w:rsid w:val="004B1FDB"/>
    <w:rsid w:val="004B276C"/>
    <w:rsid w:val="004B3208"/>
    <w:rsid w:val="004B3460"/>
    <w:rsid w:val="004B3832"/>
    <w:rsid w:val="004B40D4"/>
    <w:rsid w:val="004B410A"/>
    <w:rsid w:val="004B410E"/>
    <w:rsid w:val="004B5384"/>
    <w:rsid w:val="004B555D"/>
    <w:rsid w:val="004B5668"/>
    <w:rsid w:val="004B5C51"/>
    <w:rsid w:val="004B6E12"/>
    <w:rsid w:val="004B6FF8"/>
    <w:rsid w:val="004C0672"/>
    <w:rsid w:val="004C06E5"/>
    <w:rsid w:val="004C0C69"/>
    <w:rsid w:val="004C1607"/>
    <w:rsid w:val="004C219D"/>
    <w:rsid w:val="004C230B"/>
    <w:rsid w:val="004C2C38"/>
    <w:rsid w:val="004C42E9"/>
    <w:rsid w:val="004C4AEF"/>
    <w:rsid w:val="004C68C4"/>
    <w:rsid w:val="004C6A73"/>
    <w:rsid w:val="004C6D0F"/>
    <w:rsid w:val="004D0E48"/>
    <w:rsid w:val="004D1200"/>
    <w:rsid w:val="004D1375"/>
    <w:rsid w:val="004D156B"/>
    <w:rsid w:val="004D1584"/>
    <w:rsid w:val="004D1996"/>
    <w:rsid w:val="004D2B5F"/>
    <w:rsid w:val="004D2CB7"/>
    <w:rsid w:val="004D3588"/>
    <w:rsid w:val="004D4637"/>
    <w:rsid w:val="004D5988"/>
    <w:rsid w:val="004D67B9"/>
    <w:rsid w:val="004E0899"/>
    <w:rsid w:val="004E199D"/>
    <w:rsid w:val="004E3530"/>
    <w:rsid w:val="004E3DCB"/>
    <w:rsid w:val="004E446A"/>
    <w:rsid w:val="004E5626"/>
    <w:rsid w:val="004E6C96"/>
    <w:rsid w:val="004E7941"/>
    <w:rsid w:val="004F16F3"/>
    <w:rsid w:val="004F1FEC"/>
    <w:rsid w:val="004F2388"/>
    <w:rsid w:val="004F4094"/>
    <w:rsid w:val="004F581B"/>
    <w:rsid w:val="004F5EEF"/>
    <w:rsid w:val="004F7FED"/>
    <w:rsid w:val="0050222D"/>
    <w:rsid w:val="00504CF4"/>
    <w:rsid w:val="00506956"/>
    <w:rsid w:val="005076C9"/>
    <w:rsid w:val="005108AE"/>
    <w:rsid w:val="005109C6"/>
    <w:rsid w:val="0051112E"/>
    <w:rsid w:val="0051190E"/>
    <w:rsid w:val="00512939"/>
    <w:rsid w:val="005130A9"/>
    <w:rsid w:val="00513318"/>
    <w:rsid w:val="00513365"/>
    <w:rsid w:val="00513F97"/>
    <w:rsid w:val="005144FA"/>
    <w:rsid w:val="00514D71"/>
    <w:rsid w:val="00517FEE"/>
    <w:rsid w:val="0052046A"/>
    <w:rsid w:val="005205D3"/>
    <w:rsid w:val="00521656"/>
    <w:rsid w:val="005233D7"/>
    <w:rsid w:val="0052399B"/>
    <w:rsid w:val="005239B7"/>
    <w:rsid w:val="005252D7"/>
    <w:rsid w:val="00526D88"/>
    <w:rsid w:val="00527609"/>
    <w:rsid w:val="00527994"/>
    <w:rsid w:val="00532024"/>
    <w:rsid w:val="0053230A"/>
    <w:rsid w:val="005340B9"/>
    <w:rsid w:val="0053618A"/>
    <w:rsid w:val="005415E1"/>
    <w:rsid w:val="005418F0"/>
    <w:rsid w:val="00542858"/>
    <w:rsid w:val="00544971"/>
    <w:rsid w:val="0054570C"/>
    <w:rsid w:val="00546648"/>
    <w:rsid w:val="00546C16"/>
    <w:rsid w:val="00547758"/>
    <w:rsid w:val="005479C9"/>
    <w:rsid w:val="00547C38"/>
    <w:rsid w:val="00552637"/>
    <w:rsid w:val="00552F55"/>
    <w:rsid w:val="00553605"/>
    <w:rsid w:val="00553A64"/>
    <w:rsid w:val="005541CC"/>
    <w:rsid w:val="005544D3"/>
    <w:rsid w:val="00554A36"/>
    <w:rsid w:val="00554F0F"/>
    <w:rsid w:val="005601BC"/>
    <w:rsid w:val="0056780E"/>
    <w:rsid w:val="00570406"/>
    <w:rsid w:val="00571FF7"/>
    <w:rsid w:val="005720A7"/>
    <w:rsid w:val="0057287C"/>
    <w:rsid w:val="00572E01"/>
    <w:rsid w:val="005749D6"/>
    <w:rsid w:val="00574B99"/>
    <w:rsid w:val="005756A6"/>
    <w:rsid w:val="0057750C"/>
    <w:rsid w:val="00580CD2"/>
    <w:rsid w:val="005812AD"/>
    <w:rsid w:val="00581372"/>
    <w:rsid w:val="0058208C"/>
    <w:rsid w:val="00582C58"/>
    <w:rsid w:val="00583612"/>
    <w:rsid w:val="005858C1"/>
    <w:rsid w:val="00587A7C"/>
    <w:rsid w:val="005909EF"/>
    <w:rsid w:val="00591129"/>
    <w:rsid w:val="00593011"/>
    <w:rsid w:val="00593490"/>
    <w:rsid w:val="00593FCF"/>
    <w:rsid w:val="00594066"/>
    <w:rsid w:val="005944E8"/>
    <w:rsid w:val="0059495E"/>
    <w:rsid w:val="00594ED3"/>
    <w:rsid w:val="0059590E"/>
    <w:rsid w:val="00595B57"/>
    <w:rsid w:val="00595FA5"/>
    <w:rsid w:val="0059760F"/>
    <w:rsid w:val="00597C9A"/>
    <w:rsid w:val="005A1580"/>
    <w:rsid w:val="005A1AB3"/>
    <w:rsid w:val="005A1DB6"/>
    <w:rsid w:val="005A2A13"/>
    <w:rsid w:val="005A2DC5"/>
    <w:rsid w:val="005A5236"/>
    <w:rsid w:val="005A5F1D"/>
    <w:rsid w:val="005B14CF"/>
    <w:rsid w:val="005B1552"/>
    <w:rsid w:val="005B15F7"/>
    <w:rsid w:val="005B16A4"/>
    <w:rsid w:val="005B1965"/>
    <w:rsid w:val="005B1C1F"/>
    <w:rsid w:val="005B4159"/>
    <w:rsid w:val="005B67EE"/>
    <w:rsid w:val="005B70D5"/>
    <w:rsid w:val="005B7403"/>
    <w:rsid w:val="005B7640"/>
    <w:rsid w:val="005B787F"/>
    <w:rsid w:val="005C0E42"/>
    <w:rsid w:val="005C26C7"/>
    <w:rsid w:val="005C2E29"/>
    <w:rsid w:val="005C30F9"/>
    <w:rsid w:val="005C37E6"/>
    <w:rsid w:val="005C38BB"/>
    <w:rsid w:val="005C3B03"/>
    <w:rsid w:val="005C3B98"/>
    <w:rsid w:val="005C431F"/>
    <w:rsid w:val="005C4439"/>
    <w:rsid w:val="005C50F5"/>
    <w:rsid w:val="005C535F"/>
    <w:rsid w:val="005C5E6C"/>
    <w:rsid w:val="005C7F02"/>
    <w:rsid w:val="005D136C"/>
    <w:rsid w:val="005D169D"/>
    <w:rsid w:val="005D1843"/>
    <w:rsid w:val="005D3A9E"/>
    <w:rsid w:val="005D400D"/>
    <w:rsid w:val="005D7851"/>
    <w:rsid w:val="005E00D3"/>
    <w:rsid w:val="005E0439"/>
    <w:rsid w:val="005E04DD"/>
    <w:rsid w:val="005E0662"/>
    <w:rsid w:val="005E090E"/>
    <w:rsid w:val="005E0B6C"/>
    <w:rsid w:val="005E265E"/>
    <w:rsid w:val="005E279A"/>
    <w:rsid w:val="005E3926"/>
    <w:rsid w:val="005E48C6"/>
    <w:rsid w:val="005E4EC3"/>
    <w:rsid w:val="005E5CB2"/>
    <w:rsid w:val="005E6179"/>
    <w:rsid w:val="005E7335"/>
    <w:rsid w:val="005E7C65"/>
    <w:rsid w:val="005F33F7"/>
    <w:rsid w:val="005F4696"/>
    <w:rsid w:val="005F5CD9"/>
    <w:rsid w:val="005F6456"/>
    <w:rsid w:val="005F6BAF"/>
    <w:rsid w:val="005F6CF0"/>
    <w:rsid w:val="0060067F"/>
    <w:rsid w:val="00600908"/>
    <w:rsid w:val="006022D7"/>
    <w:rsid w:val="0060326E"/>
    <w:rsid w:val="00603705"/>
    <w:rsid w:val="006077FC"/>
    <w:rsid w:val="00607FD8"/>
    <w:rsid w:val="006101A1"/>
    <w:rsid w:val="00610AA3"/>
    <w:rsid w:val="006110E2"/>
    <w:rsid w:val="006132FD"/>
    <w:rsid w:val="00614C6C"/>
    <w:rsid w:val="00615102"/>
    <w:rsid w:val="006163A6"/>
    <w:rsid w:val="006164D8"/>
    <w:rsid w:val="00616B42"/>
    <w:rsid w:val="00617F51"/>
    <w:rsid w:val="006206AC"/>
    <w:rsid w:val="00621B57"/>
    <w:rsid w:val="00623AE9"/>
    <w:rsid w:val="006242AD"/>
    <w:rsid w:val="00626678"/>
    <w:rsid w:val="00626725"/>
    <w:rsid w:val="00626BAD"/>
    <w:rsid w:val="00627381"/>
    <w:rsid w:val="0062799A"/>
    <w:rsid w:val="00630D4F"/>
    <w:rsid w:val="00630EE5"/>
    <w:rsid w:val="00631311"/>
    <w:rsid w:val="00631AE1"/>
    <w:rsid w:val="00633157"/>
    <w:rsid w:val="00635910"/>
    <w:rsid w:val="006375C9"/>
    <w:rsid w:val="006407E2"/>
    <w:rsid w:val="00640A6D"/>
    <w:rsid w:val="00641081"/>
    <w:rsid w:val="00641E30"/>
    <w:rsid w:val="006437CF"/>
    <w:rsid w:val="00643936"/>
    <w:rsid w:val="00644288"/>
    <w:rsid w:val="00644716"/>
    <w:rsid w:val="00645522"/>
    <w:rsid w:val="00646229"/>
    <w:rsid w:val="0064733D"/>
    <w:rsid w:val="006521D1"/>
    <w:rsid w:val="006539AD"/>
    <w:rsid w:val="00653D5C"/>
    <w:rsid w:val="00655B4A"/>
    <w:rsid w:val="00656FD6"/>
    <w:rsid w:val="006578F9"/>
    <w:rsid w:val="006603A8"/>
    <w:rsid w:val="00662206"/>
    <w:rsid w:val="00663514"/>
    <w:rsid w:val="00663861"/>
    <w:rsid w:val="006659EA"/>
    <w:rsid w:val="00665A1C"/>
    <w:rsid w:val="00666C56"/>
    <w:rsid w:val="006702F3"/>
    <w:rsid w:val="006714BC"/>
    <w:rsid w:val="006719C3"/>
    <w:rsid w:val="0067214E"/>
    <w:rsid w:val="00674489"/>
    <w:rsid w:val="0067548C"/>
    <w:rsid w:val="00676775"/>
    <w:rsid w:val="00676CBC"/>
    <w:rsid w:val="00680605"/>
    <w:rsid w:val="006817EB"/>
    <w:rsid w:val="00681812"/>
    <w:rsid w:val="00681DD9"/>
    <w:rsid w:val="00682F30"/>
    <w:rsid w:val="00683167"/>
    <w:rsid w:val="00683ED7"/>
    <w:rsid w:val="00685339"/>
    <w:rsid w:val="00687F21"/>
    <w:rsid w:val="00690D9F"/>
    <w:rsid w:val="006912EF"/>
    <w:rsid w:val="00691ADD"/>
    <w:rsid w:val="00691BE3"/>
    <w:rsid w:val="006929B1"/>
    <w:rsid w:val="0069338F"/>
    <w:rsid w:val="00693AD9"/>
    <w:rsid w:val="006956D5"/>
    <w:rsid w:val="0069620A"/>
    <w:rsid w:val="006964DD"/>
    <w:rsid w:val="00697424"/>
    <w:rsid w:val="0069760C"/>
    <w:rsid w:val="00697A8B"/>
    <w:rsid w:val="00697E12"/>
    <w:rsid w:val="006A00E9"/>
    <w:rsid w:val="006A30AB"/>
    <w:rsid w:val="006A3175"/>
    <w:rsid w:val="006A36A5"/>
    <w:rsid w:val="006A41A9"/>
    <w:rsid w:val="006A5B10"/>
    <w:rsid w:val="006A5B20"/>
    <w:rsid w:val="006A5ECA"/>
    <w:rsid w:val="006A6CFA"/>
    <w:rsid w:val="006A6E9A"/>
    <w:rsid w:val="006A728E"/>
    <w:rsid w:val="006B1419"/>
    <w:rsid w:val="006B29A9"/>
    <w:rsid w:val="006B315F"/>
    <w:rsid w:val="006B622B"/>
    <w:rsid w:val="006B79C8"/>
    <w:rsid w:val="006C03A5"/>
    <w:rsid w:val="006C1E27"/>
    <w:rsid w:val="006C269A"/>
    <w:rsid w:val="006C2CFB"/>
    <w:rsid w:val="006C3F56"/>
    <w:rsid w:val="006C5058"/>
    <w:rsid w:val="006C6C73"/>
    <w:rsid w:val="006C7B13"/>
    <w:rsid w:val="006D0E74"/>
    <w:rsid w:val="006D1198"/>
    <w:rsid w:val="006D1420"/>
    <w:rsid w:val="006D1BFC"/>
    <w:rsid w:val="006D31D1"/>
    <w:rsid w:val="006D3B5A"/>
    <w:rsid w:val="006D507F"/>
    <w:rsid w:val="006D5438"/>
    <w:rsid w:val="006D5B97"/>
    <w:rsid w:val="006D5BCF"/>
    <w:rsid w:val="006D6B0C"/>
    <w:rsid w:val="006D7E9B"/>
    <w:rsid w:val="006E49E5"/>
    <w:rsid w:val="006E59E7"/>
    <w:rsid w:val="006E5BE2"/>
    <w:rsid w:val="006E5DCB"/>
    <w:rsid w:val="006E63F1"/>
    <w:rsid w:val="006E7289"/>
    <w:rsid w:val="006E78A5"/>
    <w:rsid w:val="006F02D8"/>
    <w:rsid w:val="006F11BB"/>
    <w:rsid w:val="006F16C7"/>
    <w:rsid w:val="006F2FD9"/>
    <w:rsid w:val="006F3507"/>
    <w:rsid w:val="006F4407"/>
    <w:rsid w:val="006F466B"/>
    <w:rsid w:val="006F4964"/>
    <w:rsid w:val="006F56FF"/>
    <w:rsid w:val="006F5BB9"/>
    <w:rsid w:val="00701038"/>
    <w:rsid w:val="007020A4"/>
    <w:rsid w:val="007021FF"/>
    <w:rsid w:val="00703AA3"/>
    <w:rsid w:val="00703BC3"/>
    <w:rsid w:val="00706B4D"/>
    <w:rsid w:val="00712131"/>
    <w:rsid w:val="007139AF"/>
    <w:rsid w:val="00716E31"/>
    <w:rsid w:val="007170B0"/>
    <w:rsid w:val="00717E5E"/>
    <w:rsid w:val="00721305"/>
    <w:rsid w:val="007238BE"/>
    <w:rsid w:val="00724E51"/>
    <w:rsid w:val="00725445"/>
    <w:rsid w:val="0072686D"/>
    <w:rsid w:val="007273CA"/>
    <w:rsid w:val="007321B1"/>
    <w:rsid w:val="0073393E"/>
    <w:rsid w:val="007356EC"/>
    <w:rsid w:val="007367A0"/>
    <w:rsid w:val="00740AEB"/>
    <w:rsid w:val="00742A3A"/>
    <w:rsid w:val="00743A97"/>
    <w:rsid w:val="00743F4F"/>
    <w:rsid w:val="007446B5"/>
    <w:rsid w:val="00744D9E"/>
    <w:rsid w:val="00745351"/>
    <w:rsid w:val="00746107"/>
    <w:rsid w:val="00750A3F"/>
    <w:rsid w:val="00750CF7"/>
    <w:rsid w:val="0075124C"/>
    <w:rsid w:val="00751323"/>
    <w:rsid w:val="00752835"/>
    <w:rsid w:val="00753180"/>
    <w:rsid w:val="00755514"/>
    <w:rsid w:val="00755B54"/>
    <w:rsid w:val="00755C99"/>
    <w:rsid w:val="00756A89"/>
    <w:rsid w:val="007577DC"/>
    <w:rsid w:val="00760B0F"/>
    <w:rsid w:val="00762903"/>
    <w:rsid w:val="007633E8"/>
    <w:rsid w:val="00770593"/>
    <w:rsid w:val="00772BB7"/>
    <w:rsid w:val="007744F6"/>
    <w:rsid w:val="00780D86"/>
    <w:rsid w:val="00781541"/>
    <w:rsid w:val="0078189C"/>
    <w:rsid w:val="00782A84"/>
    <w:rsid w:val="00782CAA"/>
    <w:rsid w:val="00784CCA"/>
    <w:rsid w:val="00785D06"/>
    <w:rsid w:val="00785FBE"/>
    <w:rsid w:val="007862F9"/>
    <w:rsid w:val="007866E3"/>
    <w:rsid w:val="00786A88"/>
    <w:rsid w:val="00786D50"/>
    <w:rsid w:val="00786E65"/>
    <w:rsid w:val="00786EF2"/>
    <w:rsid w:val="00787A91"/>
    <w:rsid w:val="00790446"/>
    <w:rsid w:val="00791542"/>
    <w:rsid w:val="0079187E"/>
    <w:rsid w:val="00792574"/>
    <w:rsid w:val="0079277D"/>
    <w:rsid w:val="0079287E"/>
    <w:rsid w:val="00793B40"/>
    <w:rsid w:val="00796875"/>
    <w:rsid w:val="0079723C"/>
    <w:rsid w:val="0079796C"/>
    <w:rsid w:val="007A074D"/>
    <w:rsid w:val="007A0F68"/>
    <w:rsid w:val="007A0FE9"/>
    <w:rsid w:val="007A1EA9"/>
    <w:rsid w:val="007A1EC9"/>
    <w:rsid w:val="007A38E6"/>
    <w:rsid w:val="007A3FD4"/>
    <w:rsid w:val="007A5EDC"/>
    <w:rsid w:val="007A61F1"/>
    <w:rsid w:val="007A6571"/>
    <w:rsid w:val="007A6C07"/>
    <w:rsid w:val="007A6EF3"/>
    <w:rsid w:val="007A754C"/>
    <w:rsid w:val="007A792A"/>
    <w:rsid w:val="007B02EB"/>
    <w:rsid w:val="007B1513"/>
    <w:rsid w:val="007B204F"/>
    <w:rsid w:val="007B2236"/>
    <w:rsid w:val="007B28BE"/>
    <w:rsid w:val="007B31D3"/>
    <w:rsid w:val="007B332F"/>
    <w:rsid w:val="007B3E77"/>
    <w:rsid w:val="007B4548"/>
    <w:rsid w:val="007B4691"/>
    <w:rsid w:val="007B53B4"/>
    <w:rsid w:val="007B78B1"/>
    <w:rsid w:val="007B79DE"/>
    <w:rsid w:val="007C17A8"/>
    <w:rsid w:val="007C2527"/>
    <w:rsid w:val="007C286F"/>
    <w:rsid w:val="007C38CA"/>
    <w:rsid w:val="007C3F38"/>
    <w:rsid w:val="007C46CA"/>
    <w:rsid w:val="007C4A77"/>
    <w:rsid w:val="007C5B54"/>
    <w:rsid w:val="007C674E"/>
    <w:rsid w:val="007C7EBE"/>
    <w:rsid w:val="007D350F"/>
    <w:rsid w:val="007D3855"/>
    <w:rsid w:val="007D3BB9"/>
    <w:rsid w:val="007D4DCD"/>
    <w:rsid w:val="007D4F52"/>
    <w:rsid w:val="007D6CF5"/>
    <w:rsid w:val="007D712F"/>
    <w:rsid w:val="007E172D"/>
    <w:rsid w:val="007E1975"/>
    <w:rsid w:val="007E1B21"/>
    <w:rsid w:val="007E1B40"/>
    <w:rsid w:val="007E253A"/>
    <w:rsid w:val="007E2B23"/>
    <w:rsid w:val="007E2CA4"/>
    <w:rsid w:val="007E2FBB"/>
    <w:rsid w:val="007E4C34"/>
    <w:rsid w:val="007E78AB"/>
    <w:rsid w:val="007E792C"/>
    <w:rsid w:val="007E7B28"/>
    <w:rsid w:val="007F2032"/>
    <w:rsid w:val="007F2D8B"/>
    <w:rsid w:val="007F3DFE"/>
    <w:rsid w:val="007F3F30"/>
    <w:rsid w:val="007F4989"/>
    <w:rsid w:val="007F4E0A"/>
    <w:rsid w:val="007F5871"/>
    <w:rsid w:val="007F5F60"/>
    <w:rsid w:val="007F66A9"/>
    <w:rsid w:val="007F68E5"/>
    <w:rsid w:val="0080121D"/>
    <w:rsid w:val="00801D93"/>
    <w:rsid w:val="00803919"/>
    <w:rsid w:val="00803AFF"/>
    <w:rsid w:val="00804487"/>
    <w:rsid w:val="00804C04"/>
    <w:rsid w:val="00804F86"/>
    <w:rsid w:val="00806555"/>
    <w:rsid w:val="00806B2D"/>
    <w:rsid w:val="00807C19"/>
    <w:rsid w:val="0081091C"/>
    <w:rsid w:val="00811573"/>
    <w:rsid w:val="00812A39"/>
    <w:rsid w:val="0081300C"/>
    <w:rsid w:val="0081344D"/>
    <w:rsid w:val="00815B81"/>
    <w:rsid w:val="00817E12"/>
    <w:rsid w:val="0082053F"/>
    <w:rsid w:val="008206DA"/>
    <w:rsid w:val="0082416A"/>
    <w:rsid w:val="0082438A"/>
    <w:rsid w:val="00824C2E"/>
    <w:rsid w:val="00825E74"/>
    <w:rsid w:val="008265C3"/>
    <w:rsid w:val="00827474"/>
    <w:rsid w:val="0083013D"/>
    <w:rsid w:val="0083295C"/>
    <w:rsid w:val="0083416A"/>
    <w:rsid w:val="00834DF8"/>
    <w:rsid w:val="00835239"/>
    <w:rsid w:val="00836ACD"/>
    <w:rsid w:val="00836D07"/>
    <w:rsid w:val="008373A3"/>
    <w:rsid w:val="00841472"/>
    <w:rsid w:val="008436BE"/>
    <w:rsid w:val="00843CD3"/>
    <w:rsid w:val="00844326"/>
    <w:rsid w:val="00844B6C"/>
    <w:rsid w:val="00845272"/>
    <w:rsid w:val="00846032"/>
    <w:rsid w:val="0084653F"/>
    <w:rsid w:val="00846EF0"/>
    <w:rsid w:val="0084786E"/>
    <w:rsid w:val="00850518"/>
    <w:rsid w:val="00851425"/>
    <w:rsid w:val="0085277E"/>
    <w:rsid w:val="008538BB"/>
    <w:rsid w:val="00853BCE"/>
    <w:rsid w:val="00853D99"/>
    <w:rsid w:val="008544E0"/>
    <w:rsid w:val="00854C99"/>
    <w:rsid w:val="00856486"/>
    <w:rsid w:val="00861BEE"/>
    <w:rsid w:val="008620BA"/>
    <w:rsid w:val="00862402"/>
    <w:rsid w:val="00864473"/>
    <w:rsid w:val="00866183"/>
    <w:rsid w:val="00870329"/>
    <w:rsid w:val="00870AFB"/>
    <w:rsid w:val="00870C0B"/>
    <w:rsid w:val="00870D6B"/>
    <w:rsid w:val="00871A61"/>
    <w:rsid w:val="00871C04"/>
    <w:rsid w:val="00872B32"/>
    <w:rsid w:val="00872B5A"/>
    <w:rsid w:val="008738DB"/>
    <w:rsid w:val="00873D70"/>
    <w:rsid w:val="008751AC"/>
    <w:rsid w:val="00875624"/>
    <w:rsid w:val="00875DDC"/>
    <w:rsid w:val="00876064"/>
    <w:rsid w:val="00876861"/>
    <w:rsid w:val="0087747A"/>
    <w:rsid w:val="0088026C"/>
    <w:rsid w:val="00880DA9"/>
    <w:rsid w:val="0088240E"/>
    <w:rsid w:val="00890C73"/>
    <w:rsid w:val="008936F9"/>
    <w:rsid w:val="00893A46"/>
    <w:rsid w:val="00893C07"/>
    <w:rsid w:val="00893E9A"/>
    <w:rsid w:val="00893E9D"/>
    <w:rsid w:val="00893FFF"/>
    <w:rsid w:val="00894C62"/>
    <w:rsid w:val="00894CEA"/>
    <w:rsid w:val="00895DCA"/>
    <w:rsid w:val="008960A1"/>
    <w:rsid w:val="0089687E"/>
    <w:rsid w:val="00896D43"/>
    <w:rsid w:val="008A0C1C"/>
    <w:rsid w:val="008A1DD4"/>
    <w:rsid w:val="008A2138"/>
    <w:rsid w:val="008A24B9"/>
    <w:rsid w:val="008A29E8"/>
    <w:rsid w:val="008A36C3"/>
    <w:rsid w:val="008A41AB"/>
    <w:rsid w:val="008A5612"/>
    <w:rsid w:val="008A571D"/>
    <w:rsid w:val="008A5AE5"/>
    <w:rsid w:val="008A7986"/>
    <w:rsid w:val="008A7A9A"/>
    <w:rsid w:val="008A7DEE"/>
    <w:rsid w:val="008B0311"/>
    <w:rsid w:val="008B0560"/>
    <w:rsid w:val="008B0E85"/>
    <w:rsid w:val="008B1203"/>
    <w:rsid w:val="008B14D0"/>
    <w:rsid w:val="008B1522"/>
    <w:rsid w:val="008B31AC"/>
    <w:rsid w:val="008B3E5E"/>
    <w:rsid w:val="008B4B7C"/>
    <w:rsid w:val="008B5A24"/>
    <w:rsid w:val="008B6DE5"/>
    <w:rsid w:val="008B6F4E"/>
    <w:rsid w:val="008B71ED"/>
    <w:rsid w:val="008B72E5"/>
    <w:rsid w:val="008C01C3"/>
    <w:rsid w:val="008C0C10"/>
    <w:rsid w:val="008C1127"/>
    <w:rsid w:val="008C22A3"/>
    <w:rsid w:val="008C5844"/>
    <w:rsid w:val="008C6EEB"/>
    <w:rsid w:val="008C7EB0"/>
    <w:rsid w:val="008D0262"/>
    <w:rsid w:val="008D040F"/>
    <w:rsid w:val="008D0B2E"/>
    <w:rsid w:val="008D1146"/>
    <w:rsid w:val="008D2376"/>
    <w:rsid w:val="008D3FFC"/>
    <w:rsid w:val="008D4187"/>
    <w:rsid w:val="008D4245"/>
    <w:rsid w:val="008D514D"/>
    <w:rsid w:val="008D60F9"/>
    <w:rsid w:val="008E0E1C"/>
    <w:rsid w:val="008E1306"/>
    <w:rsid w:val="008E1812"/>
    <w:rsid w:val="008E1861"/>
    <w:rsid w:val="008E3798"/>
    <w:rsid w:val="008E5376"/>
    <w:rsid w:val="008E5B8D"/>
    <w:rsid w:val="008E6537"/>
    <w:rsid w:val="008F0CA1"/>
    <w:rsid w:val="008F2D03"/>
    <w:rsid w:val="008F4030"/>
    <w:rsid w:val="008F5CD6"/>
    <w:rsid w:val="008F6F26"/>
    <w:rsid w:val="008F77A9"/>
    <w:rsid w:val="008F7904"/>
    <w:rsid w:val="009002F2"/>
    <w:rsid w:val="00901F21"/>
    <w:rsid w:val="0090232C"/>
    <w:rsid w:val="00903DC7"/>
    <w:rsid w:val="00904BD7"/>
    <w:rsid w:val="009070C6"/>
    <w:rsid w:val="009072F9"/>
    <w:rsid w:val="00910150"/>
    <w:rsid w:val="009104C4"/>
    <w:rsid w:val="009108DC"/>
    <w:rsid w:val="00910B62"/>
    <w:rsid w:val="00911711"/>
    <w:rsid w:val="00912813"/>
    <w:rsid w:val="00912AB5"/>
    <w:rsid w:val="009141B7"/>
    <w:rsid w:val="0091433D"/>
    <w:rsid w:val="0091460E"/>
    <w:rsid w:val="00914647"/>
    <w:rsid w:val="00914AE0"/>
    <w:rsid w:val="00915DDD"/>
    <w:rsid w:val="00916F43"/>
    <w:rsid w:val="00917EF0"/>
    <w:rsid w:val="00921F3C"/>
    <w:rsid w:val="00922F98"/>
    <w:rsid w:val="00924A14"/>
    <w:rsid w:val="009256D0"/>
    <w:rsid w:val="0092614E"/>
    <w:rsid w:val="0092639D"/>
    <w:rsid w:val="0093126B"/>
    <w:rsid w:val="00932492"/>
    <w:rsid w:val="009357A2"/>
    <w:rsid w:val="00935F45"/>
    <w:rsid w:val="00936D78"/>
    <w:rsid w:val="00940ED0"/>
    <w:rsid w:val="00941259"/>
    <w:rsid w:val="00941263"/>
    <w:rsid w:val="00941886"/>
    <w:rsid w:val="00942F10"/>
    <w:rsid w:val="00944474"/>
    <w:rsid w:val="00944F9F"/>
    <w:rsid w:val="00945225"/>
    <w:rsid w:val="0094526E"/>
    <w:rsid w:val="00945C92"/>
    <w:rsid w:val="00946120"/>
    <w:rsid w:val="00946683"/>
    <w:rsid w:val="00946FC6"/>
    <w:rsid w:val="00947FFB"/>
    <w:rsid w:val="00950C8D"/>
    <w:rsid w:val="00953019"/>
    <w:rsid w:val="009533D2"/>
    <w:rsid w:val="009540D9"/>
    <w:rsid w:val="00955FA9"/>
    <w:rsid w:val="00956703"/>
    <w:rsid w:val="009579D5"/>
    <w:rsid w:val="009610E1"/>
    <w:rsid w:val="00961DB5"/>
    <w:rsid w:val="009626DB"/>
    <w:rsid w:val="00962BCC"/>
    <w:rsid w:val="00962EBA"/>
    <w:rsid w:val="00963813"/>
    <w:rsid w:val="00964032"/>
    <w:rsid w:val="009644D9"/>
    <w:rsid w:val="009649C5"/>
    <w:rsid w:val="00964D4A"/>
    <w:rsid w:val="00966A35"/>
    <w:rsid w:val="00966E5C"/>
    <w:rsid w:val="009675FF"/>
    <w:rsid w:val="00970ED4"/>
    <w:rsid w:val="0097165E"/>
    <w:rsid w:val="00973A90"/>
    <w:rsid w:val="00973E71"/>
    <w:rsid w:val="00976010"/>
    <w:rsid w:val="00976877"/>
    <w:rsid w:val="009800AD"/>
    <w:rsid w:val="00980312"/>
    <w:rsid w:val="009804B2"/>
    <w:rsid w:val="009818FC"/>
    <w:rsid w:val="00983D0D"/>
    <w:rsid w:val="00984D75"/>
    <w:rsid w:val="009866F5"/>
    <w:rsid w:val="00986BE2"/>
    <w:rsid w:val="00986D61"/>
    <w:rsid w:val="00986E1F"/>
    <w:rsid w:val="009870F5"/>
    <w:rsid w:val="00990FB0"/>
    <w:rsid w:val="0099283B"/>
    <w:rsid w:val="00992D2A"/>
    <w:rsid w:val="00992ED2"/>
    <w:rsid w:val="009934A4"/>
    <w:rsid w:val="00994201"/>
    <w:rsid w:val="00995D9E"/>
    <w:rsid w:val="00996292"/>
    <w:rsid w:val="0099638D"/>
    <w:rsid w:val="009973D7"/>
    <w:rsid w:val="0099789C"/>
    <w:rsid w:val="0099796D"/>
    <w:rsid w:val="00997B45"/>
    <w:rsid w:val="00997EB8"/>
    <w:rsid w:val="009A01CE"/>
    <w:rsid w:val="009A081C"/>
    <w:rsid w:val="009A0B04"/>
    <w:rsid w:val="009A10EA"/>
    <w:rsid w:val="009A1325"/>
    <w:rsid w:val="009A268D"/>
    <w:rsid w:val="009A2C73"/>
    <w:rsid w:val="009A3F35"/>
    <w:rsid w:val="009A400D"/>
    <w:rsid w:val="009A496D"/>
    <w:rsid w:val="009A6208"/>
    <w:rsid w:val="009A73D9"/>
    <w:rsid w:val="009B1D99"/>
    <w:rsid w:val="009B2A83"/>
    <w:rsid w:val="009B4324"/>
    <w:rsid w:val="009B46C6"/>
    <w:rsid w:val="009B58D2"/>
    <w:rsid w:val="009B5A99"/>
    <w:rsid w:val="009B5B21"/>
    <w:rsid w:val="009B74C9"/>
    <w:rsid w:val="009C0529"/>
    <w:rsid w:val="009C078A"/>
    <w:rsid w:val="009C1CC6"/>
    <w:rsid w:val="009C30D3"/>
    <w:rsid w:val="009C353B"/>
    <w:rsid w:val="009C36FE"/>
    <w:rsid w:val="009C4AA2"/>
    <w:rsid w:val="009C634A"/>
    <w:rsid w:val="009C7412"/>
    <w:rsid w:val="009C77A9"/>
    <w:rsid w:val="009D26CB"/>
    <w:rsid w:val="009D2B0B"/>
    <w:rsid w:val="009D2B58"/>
    <w:rsid w:val="009D3640"/>
    <w:rsid w:val="009D47EC"/>
    <w:rsid w:val="009D537F"/>
    <w:rsid w:val="009D5E1E"/>
    <w:rsid w:val="009D6AFB"/>
    <w:rsid w:val="009E0A46"/>
    <w:rsid w:val="009E3FAF"/>
    <w:rsid w:val="009E589A"/>
    <w:rsid w:val="009E6308"/>
    <w:rsid w:val="009E6CBB"/>
    <w:rsid w:val="009E7973"/>
    <w:rsid w:val="009F0C33"/>
    <w:rsid w:val="009F0E51"/>
    <w:rsid w:val="009F1DE3"/>
    <w:rsid w:val="009F417F"/>
    <w:rsid w:val="009F4DE9"/>
    <w:rsid w:val="009F559F"/>
    <w:rsid w:val="009F5EF5"/>
    <w:rsid w:val="009F6244"/>
    <w:rsid w:val="009F654A"/>
    <w:rsid w:val="009F68B1"/>
    <w:rsid w:val="009F7BBC"/>
    <w:rsid w:val="00A01064"/>
    <w:rsid w:val="00A02B5B"/>
    <w:rsid w:val="00A0339A"/>
    <w:rsid w:val="00A034B9"/>
    <w:rsid w:val="00A0383C"/>
    <w:rsid w:val="00A03D40"/>
    <w:rsid w:val="00A040B2"/>
    <w:rsid w:val="00A0445D"/>
    <w:rsid w:val="00A051F9"/>
    <w:rsid w:val="00A05C41"/>
    <w:rsid w:val="00A102C5"/>
    <w:rsid w:val="00A105A9"/>
    <w:rsid w:val="00A10AC1"/>
    <w:rsid w:val="00A11B9E"/>
    <w:rsid w:val="00A11BFC"/>
    <w:rsid w:val="00A131CB"/>
    <w:rsid w:val="00A13B17"/>
    <w:rsid w:val="00A15D97"/>
    <w:rsid w:val="00A16A0B"/>
    <w:rsid w:val="00A1714D"/>
    <w:rsid w:val="00A17A93"/>
    <w:rsid w:val="00A17B4E"/>
    <w:rsid w:val="00A17B60"/>
    <w:rsid w:val="00A2127B"/>
    <w:rsid w:val="00A21888"/>
    <w:rsid w:val="00A225C1"/>
    <w:rsid w:val="00A2265E"/>
    <w:rsid w:val="00A25579"/>
    <w:rsid w:val="00A25D94"/>
    <w:rsid w:val="00A26989"/>
    <w:rsid w:val="00A26FF3"/>
    <w:rsid w:val="00A270E2"/>
    <w:rsid w:val="00A2723D"/>
    <w:rsid w:val="00A27A39"/>
    <w:rsid w:val="00A3073C"/>
    <w:rsid w:val="00A30C04"/>
    <w:rsid w:val="00A30E46"/>
    <w:rsid w:val="00A32563"/>
    <w:rsid w:val="00A33B76"/>
    <w:rsid w:val="00A34B48"/>
    <w:rsid w:val="00A353A0"/>
    <w:rsid w:val="00A36364"/>
    <w:rsid w:val="00A40A9D"/>
    <w:rsid w:val="00A41A09"/>
    <w:rsid w:val="00A42395"/>
    <w:rsid w:val="00A42AA2"/>
    <w:rsid w:val="00A4360C"/>
    <w:rsid w:val="00A4380B"/>
    <w:rsid w:val="00A46CD4"/>
    <w:rsid w:val="00A50F42"/>
    <w:rsid w:val="00A516DE"/>
    <w:rsid w:val="00A51944"/>
    <w:rsid w:val="00A5210A"/>
    <w:rsid w:val="00A5296F"/>
    <w:rsid w:val="00A530FA"/>
    <w:rsid w:val="00A53A45"/>
    <w:rsid w:val="00A55402"/>
    <w:rsid w:val="00A55AD5"/>
    <w:rsid w:val="00A57363"/>
    <w:rsid w:val="00A603F5"/>
    <w:rsid w:val="00A60D35"/>
    <w:rsid w:val="00A6266A"/>
    <w:rsid w:val="00A628EA"/>
    <w:rsid w:val="00A62F7B"/>
    <w:rsid w:val="00A634AF"/>
    <w:rsid w:val="00A64E8F"/>
    <w:rsid w:val="00A65AF4"/>
    <w:rsid w:val="00A66AAF"/>
    <w:rsid w:val="00A67376"/>
    <w:rsid w:val="00A67525"/>
    <w:rsid w:val="00A67DF3"/>
    <w:rsid w:val="00A70D4B"/>
    <w:rsid w:val="00A713C3"/>
    <w:rsid w:val="00A725EF"/>
    <w:rsid w:val="00A7361D"/>
    <w:rsid w:val="00A7638B"/>
    <w:rsid w:val="00A7670C"/>
    <w:rsid w:val="00A76AEE"/>
    <w:rsid w:val="00A76DDD"/>
    <w:rsid w:val="00A76F35"/>
    <w:rsid w:val="00A77BEF"/>
    <w:rsid w:val="00A80501"/>
    <w:rsid w:val="00A80D4C"/>
    <w:rsid w:val="00A81FDF"/>
    <w:rsid w:val="00A8249D"/>
    <w:rsid w:val="00A84F6A"/>
    <w:rsid w:val="00A856F6"/>
    <w:rsid w:val="00A85783"/>
    <w:rsid w:val="00A86CDB"/>
    <w:rsid w:val="00A8764B"/>
    <w:rsid w:val="00A90DCA"/>
    <w:rsid w:val="00A91C6B"/>
    <w:rsid w:val="00A922A1"/>
    <w:rsid w:val="00A92D78"/>
    <w:rsid w:val="00A93ECC"/>
    <w:rsid w:val="00A94C12"/>
    <w:rsid w:val="00A95D0A"/>
    <w:rsid w:val="00A96058"/>
    <w:rsid w:val="00A9619B"/>
    <w:rsid w:val="00A963D9"/>
    <w:rsid w:val="00A966F3"/>
    <w:rsid w:val="00A96C43"/>
    <w:rsid w:val="00A9704C"/>
    <w:rsid w:val="00AA0001"/>
    <w:rsid w:val="00AA3402"/>
    <w:rsid w:val="00AA42FB"/>
    <w:rsid w:val="00AA4D33"/>
    <w:rsid w:val="00AA507A"/>
    <w:rsid w:val="00AA60B4"/>
    <w:rsid w:val="00AA68E0"/>
    <w:rsid w:val="00AA75B7"/>
    <w:rsid w:val="00AA7F6D"/>
    <w:rsid w:val="00AB1239"/>
    <w:rsid w:val="00AB13F4"/>
    <w:rsid w:val="00AB2394"/>
    <w:rsid w:val="00AB2400"/>
    <w:rsid w:val="00AB3B91"/>
    <w:rsid w:val="00AB48A0"/>
    <w:rsid w:val="00AB5670"/>
    <w:rsid w:val="00AC053A"/>
    <w:rsid w:val="00AC3B07"/>
    <w:rsid w:val="00AC733F"/>
    <w:rsid w:val="00AD02C3"/>
    <w:rsid w:val="00AD060E"/>
    <w:rsid w:val="00AD0AB5"/>
    <w:rsid w:val="00AD3F15"/>
    <w:rsid w:val="00AD403D"/>
    <w:rsid w:val="00AD499B"/>
    <w:rsid w:val="00AD59A7"/>
    <w:rsid w:val="00AD6825"/>
    <w:rsid w:val="00AD7C0E"/>
    <w:rsid w:val="00AE21FE"/>
    <w:rsid w:val="00AE2493"/>
    <w:rsid w:val="00AE7197"/>
    <w:rsid w:val="00AE7AF8"/>
    <w:rsid w:val="00AF0E7F"/>
    <w:rsid w:val="00AF166F"/>
    <w:rsid w:val="00AF18CD"/>
    <w:rsid w:val="00AF1B22"/>
    <w:rsid w:val="00AF1F7D"/>
    <w:rsid w:val="00AF29E6"/>
    <w:rsid w:val="00AF5441"/>
    <w:rsid w:val="00B022F1"/>
    <w:rsid w:val="00B02615"/>
    <w:rsid w:val="00B03CDF"/>
    <w:rsid w:val="00B04DAD"/>
    <w:rsid w:val="00B05053"/>
    <w:rsid w:val="00B050A9"/>
    <w:rsid w:val="00B05186"/>
    <w:rsid w:val="00B05197"/>
    <w:rsid w:val="00B07673"/>
    <w:rsid w:val="00B10E4B"/>
    <w:rsid w:val="00B110DA"/>
    <w:rsid w:val="00B132CF"/>
    <w:rsid w:val="00B15E87"/>
    <w:rsid w:val="00B161C6"/>
    <w:rsid w:val="00B20CD0"/>
    <w:rsid w:val="00B21067"/>
    <w:rsid w:val="00B23708"/>
    <w:rsid w:val="00B240B3"/>
    <w:rsid w:val="00B27987"/>
    <w:rsid w:val="00B30736"/>
    <w:rsid w:val="00B318DA"/>
    <w:rsid w:val="00B31CCF"/>
    <w:rsid w:val="00B3226B"/>
    <w:rsid w:val="00B3281E"/>
    <w:rsid w:val="00B32D85"/>
    <w:rsid w:val="00B32E90"/>
    <w:rsid w:val="00B33D63"/>
    <w:rsid w:val="00B35A26"/>
    <w:rsid w:val="00B35A5F"/>
    <w:rsid w:val="00B37C11"/>
    <w:rsid w:val="00B40006"/>
    <w:rsid w:val="00B4086F"/>
    <w:rsid w:val="00B41BB5"/>
    <w:rsid w:val="00B4243C"/>
    <w:rsid w:val="00B42C77"/>
    <w:rsid w:val="00B42D63"/>
    <w:rsid w:val="00B42F09"/>
    <w:rsid w:val="00B43895"/>
    <w:rsid w:val="00B43B0D"/>
    <w:rsid w:val="00B43E4C"/>
    <w:rsid w:val="00B4437F"/>
    <w:rsid w:val="00B4495B"/>
    <w:rsid w:val="00B45B24"/>
    <w:rsid w:val="00B47818"/>
    <w:rsid w:val="00B47E53"/>
    <w:rsid w:val="00B503AB"/>
    <w:rsid w:val="00B50756"/>
    <w:rsid w:val="00B51453"/>
    <w:rsid w:val="00B514C7"/>
    <w:rsid w:val="00B5166B"/>
    <w:rsid w:val="00B51A01"/>
    <w:rsid w:val="00B51C64"/>
    <w:rsid w:val="00B545A6"/>
    <w:rsid w:val="00B55882"/>
    <w:rsid w:val="00B561B5"/>
    <w:rsid w:val="00B60081"/>
    <w:rsid w:val="00B60A18"/>
    <w:rsid w:val="00B63F77"/>
    <w:rsid w:val="00B64E90"/>
    <w:rsid w:val="00B65436"/>
    <w:rsid w:val="00B65AC8"/>
    <w:rsid w:val="00B665C0"/>
    <w:rsid w:val="00B67747"/>
    <w:rsid w:val="00B67C09"/>
    <w:rsid w:val="00B71959"/>
    <w:rsid w:val="00B71B92"/>
    <w:rsid w:val="00B72017"/>
    <w:rsid w:val="00B728FD"/>
    <w:rsid w:val="00B73B0D"/>
    <w:rsid w:val="00B74FE8"/>
    <w:rsid w:val="00B75E1B"/>
    <w:rsid w:val="00B75FB9"/>
    <w:rsid w:val="00B77735"/>
    <w:rsid w:val="00B8031E"/>
    <w:rsid w:val="00B8181C"/>
    <w:rsid w:val="00B81C59"/>
    <w:rsid w:val="00B81DF4"/>
    <w:rsid w:val="00B8345B"/>
    <w:rsid w:val="00B84366"/>
    <w:rsid w:val="00B855CC"/>
    <w:rsid w:val="00B87507"/>
    <w:rsid w:val="00B91939"/>
    <w:rsid w:val="00B92F25"/>
    <w:rsid w:val="00B94C16"/>
    <w:rsid w:val="00B9575B"/>
    <w:rsid w:val="00B95B0E"/>
    <w:rsid w:val="00B95D87"/>
    <w:rsid w:val="00B95DB2"/>
    <w:rsid w:val="00B96BAB"/>
    <w:rsid w:val="00B97133"/>
    <w:rsid w:val="00B978A9"/>
    <w:rsid w:val="00BA05CF"/>
    <w:rsid w:val="00BA1AFB"/>
    <w:rsid w:val="00BA2914"/>
    <w:rsid w:val="00BA3830"/>
    <w:rsid w:val="00BA4679"/>
    <w:rsid w:val="00BA5B73"/>
    <w:rsid w:val="00BA63D4"/>
    <w:rsid w:val="00BA693F"/>
    <w:rsid w:val="00BA6AEF"/>
    <w:rsid w:val="00BA6EFA"/>
    <w:rsid w:val="00BB0D90"/>
    <w:rsid w:val="00BB182C"/>
    <w:rsid w:val="00BB1F79"/>
    <w:rsid w:val="00BB202F"/>
    <w:rsid w:val="00BB2E8A"/>
    <w:rsid w:val="00BB3780"/>
    <w:rsid w:val="00BB5390"/>
    <w:rsid w:val="00BB745B"/>
    <w:rsid w:val="00BB7E95"/>
    <w:rsid w:val="00BC1250"/>
    <w:rsid w:val="00BC226D"/>
    <w:rsid w:val="00BC291D"/>
    <w:rsid w:val="00BC2BAA"/>
    <w:rsid w:val="00BC635A"/>
    <w:rsid w:val="00BC63E3"/>
    <w:rsid w:val="00BC6652"/>
    <w:rsid w:val="00BD017E"/>
    <w:rsid w:val="00BD092D"/>
    <w:rsid w:val="00BD12BA"/>
    <w:rsid w:val="00BD1C4D"/>
    <w:rsid w:val="00BD2DF9"/>
    <w:rsid w:val="00BD2F36"/>
    <w:rsid w:val="00BD36C1"/>
    <w:rsid w:val="00BD411B"/>
    <w:rsid w:val="00BD52A6"/>
    <w:rsid w:val="00BD5545"/>
    <w:rsid w:val="00BD6BE7"/>
    <w:rsid w:val="00BD6DDB"/>
    <w:rsid w:val="00BE0660"/>
    <w:rsid w:val="00BE29B5"/>
    <w:rsid w:val="00BE39EF"/>
    <w:rsid w:val="00BE64C0"/>
    <w:rsid w:val="00BE6A78"/>
    <w:rsid w:val="00BE6F2B"/>
    <w:rsid w:val="00BE7680"/>
    <w:rsid w:val="00BE7EA6"/>
    <w:rsid w:val="00BF0FB5"/>
    <w:rsid w:val="00BF16E7"/>
    <w:rsid w:val="00BF1E74"/>
    <w:rsid w:val="00BF1FE2"/>
    <w:rsid w:val="00BF2364"/>
    <w:rsid w:val="00BF24BD"/>
    <w:rsid w:val="00BF449C"/>
    <w:rsid w:val="00BF4721"/>
    <w:rsid w:val="00BF69CB"/>
    <w:rsid w:val="00BF6F61"/>
    <w:rsid w:val="00BF70DC"/>
    <w:rsid w:val="00C0087D"/>
    <w:rsid w:val="00C01846"/>
    <w:rsid w:val="00C01B59"/>
    <w:rsid w:val="00C01FDA"/>
    <w:rsid w:val="00C0271E"/>
    <w:rsid w:val="00C02A37"/>
    <w:rsid w:val="00C02E87"/>
    <w:rsid w:val="00C0518D"/>
    <w:rsid w:val="00C107FA"/>
    <w:rsid w:val="00C11186"/>
    <w:rsid w:val="00C13B6A"/>
    <w:rsid w:val="00C15600"/>
    <w:rsid w:val="00C1685F"/>
    <w:rsid w:val="00C17376"/>
    <w:rsid w:val="00C179C8"/>
    <w:rsid w:val="00C201EF"/>
    <w:rsid w:val="00C21730"/>
    <w:rsid w:val="00C21732"/>
    <w:rsid w:val="00C228A0"/>
    <w:rsid w:val="00C22C6F"/>
    <w:rsid w:val="00C24310"/>
    <w:rsid w:val="00C24C00"/>
    <w:rsid w:val="00C25499"/>
    <w:rsid w:val="00C265D0"/>
    <w:rsid w:val="00C26A8C"/>
    <w:rsid w:val="00C26B85"/>
    <w:rsid w:val="00C27DA3"/>
    <w:rsid w:val="00C301E0"/>
    <w:rsid w:val="00C309B0"/>
    <w:rsid w:val="00C31854"/>
    <w:rsid w:val="00C32183"/>
    <w:rsid w:val="00C33BE5"/>
    <w:rsid w:val="00C33DB1"/>
    <w:rsid w:val="00C34013"/>
    <w:rsid w:val="00C34458"/>
    <w:rsid w:val="00C34DCB"/>
    <w:rsid w:val="00C35031"/>
    <w:rsid w:val="00C35D70"/>
    <w:rsid w:val="00C3642C"/>
    <w:rsid w:val="00C4006D"/>
    <w:rsid w:val="00C4083E"/>
    <w:rsid w:val="00C41765"/>
    <w:rsid w:val="00C42B40"/>
    <w:rsid w:val="00C42FDD"/>
    <w:rsid w:val="00C44E5D"/>
    <w:rsid w:val="00C452DB"/>
    <w:rsid w:val="00C456D6"/>
    <w:rsid w:val="00C473CF"/>
    <w:rsid w:val="00C50240"/>
    <w:rsid w:val="00C511B7"/>
    <w:rsid w:val="00C51590"/>
    <w:rsid w:val="00C52A96"/>
    <w:rsid w:val="00C55602"/>
    <w:rsid w:val="00C5621A"/>
    <w:rsid w:val="00C5790B"/>
    <w:rsid w:val="00C6042E"/>
    <w:rsid w:val="00C6283E"/>
    <w:rsid w:val="00C64650"/>
    <w:rsid w:val="00C64ABC"/>
    <w:rsid w:val="00C652F9"/>
    <w:rsid w:val="00C65ABD"/>
    <w:rsid w:val="00C65DA6"/>
    <w:rsid w:val="00C66961"/>
    <w:rsid w:val="00C66F83"/>
    <w:rsid w:val="00C675E7"/>
    <w:rsid w:val="00C71CCC"/>
    <w:rsid w:val="00C7372E"/>
    <w:rsid w:val="00C73C75"/>
    <w:rsid w:val="00C741D1"/>
    <w:rsid w:val="00C744C7"/>
    <w:rsid w:val="00C74C95"/>
    <w:rsid w:val="00C75D06"/>
    <w:rsid w:val="00C76963"/>
    <w:rsid w:val="00C76F51"/>
    <w:rsid w:val="00C77C98"/>
    <w:rsid w:val="00C82863"/>
    <w:rsid w:val="00C830BA"/>
    <w:rsid w:val="00C841B3"/>
    <w:rsid w:val="00C854D7"/>
    <w:rsid w:val="00C85593"/>
    <w:rsid w:val="00C85B8B"/>
    <w:rsid w:val="00C9139C"/>
    <w:rsid w:val="00C92ACB"/>
    <w:rsid w:val="00C92C13"/>
    <w:rsid w:val="00C95466"/>
    <w:rsid w:val="00C96A25"/>
    <w:rsid w:val="00CA0D11"/>
    <w:rsid w:val="00CA1070"/>
    <w:rsid w:val="00CA13CD"/>
    <w:rsid w:val="00CA3B62"/>
    <w:rsid w:val="00CA4D39"/>
    <w:rsid w:val="00CA6E09"/>
    <w:rsid w:val="00CA73D2"/>
    <w:rsid w:val="00CA7AC2"/>
    <w:rsid w:val="00CA7D15"/>
    <w:rsid w:val="00CB470B"/>
    <w:rsid w:val="00CB49CE"/>
    <w:rsid w:val="00CB52EC"/>
    <w:rsid w:val="00CB54BD"/>
    <w:rsid w:val="00CB610E"/>
    <w:rsid w:val="00CB6CB5"/>
    <w:rsid w:val="00CB7182"/>
    <w:rsid w:val="00CC08BD"/>
    <w:rsid w:val="00CC1FFB"/>
    <w:rsid w:val="00CC2043"/>
    <w:rsid w:val="00CC2046"/>
    <w:rsid w:val="00CC379E"/>
    <w:rsid w:val="00CC3B09"/>
    <w:rsid w:val="00CC3F08"/>
    <w:rsid w:val="00CC568A"/>
    <w:rsid w:val="00CC5CC0"/>
    <w:rsid w:val="00CD0941"/>
    <w:rsid w:val="00CD121F"/>
    <w:rsid w:val="00CD13F4"/>
    <w:rsid w:val="00CD1818"/>
    <w:rsid w:val="00CD1A17"/>
    <w:rsid w:val="00CD1D83"/>
    <w:rsid w:val="00CD276C"/>
    <w:rsid w:val="00CD2DB1"/>
    <w:rsid w:val="00CD4591"/>
    <w:rsid w:val="00CD551F"/>
    <w:rsid w:val="00CD56BF"/>
    <w:rsid w:val="00CD5854"/>
    <w:rsid w:val="00CD588D"/>
    <w:rsid w:val="00CD5EDC"/>
    <w:rsid w:val="00CE035D"/>
    <w:rsid w:val="00CE4163"/>
    <w:rsid w:val="00CE5986"/>
    <w:rsid w:val="00CE5F04"/>
    <w:rsid w:val="00CE64E3"/>
    <w:rsid w:val="00CE6989"/>
    <w:rsid w:val="00CF045D"/>
    <w:rsid w:val="00CF26F8"/>
    <w:rsid w:val="00CF4E27"/>
    <w:rsid w:val="00CF50B2"/>
    <w:rsid w:val="00CF6378"/>
    <w:rsid w:val="00CF6745"/>
    <w:rsid w:val="00CF686C"/>
    <w:rsid w:val="00CF7607"/>
    <w:rsid w:val="00D0094B"/>
    <w:rsid w:val="00D0183D"/>
    <w:rsid w:val="00D01F49"/>
    <w:rsid w:val="00D021B6"/>
    <w:rsid w:val="00D029D4"/>
    <w:rsid w:val="00D03918"/>
    <w:rsid w:val="00D041DD"/>
    <w:rsid w:val="00D053E4"/>
    <w:rsid w:val="00D0570D"/>
    <w:rsid w:val="00D06D35"/>
    <w:rsid w:val="00D0723F"/>
    <w:rsid w:val="00D10018"/>
    <w:rsid w:val="00D102CE"/>
    <w:rsid w:val="00D11837"/>
    <w:rsid w:val="00D1185B"/>
    <w:rsid w:val="00D11AED"/>
    <w:rsid w:val="00D11D41"/>
    <w:rsid w:val="00D11D7E"/>
    <w:rsid w:val="00D12688"/>
    <w:rsid w:val="00D12E90"/>
    <w:rsid w:val="00D1377D"/>
    <w:rsid w:val="00D14427"/>
    <w:rsid w:val="00D147C4"/>
    <w:rsid w:val="00D15484"/>
    <w:rsid w:val="00D157CC"/>
    <w:rsid w:val="00D17A2C"/>
    <w:rsid w:val="00D2293A"/>
    <w:rsid w:val="00D24297"/>
    <w:rsid w:val="00D244E2"/>
    <w:rsid w:val="00D25A57"/>
    <w:rsid w:val="00D30A25"/>
    <w:rsid w:val="00D312AD"/>
    <w:rsid w:val="00D323C3"/>
    <w:rsid w:val="00D334CD"/>
    <w:rsid w:val="00D33D23"/>
    <w:rsid w:val="00D3487E"/>
    <w:rsid w:val="00D40516"/>
    <w:rsid w:val="00D40758"/>
    <w:rsid w:val="00D4106E"/>
    <w:rsid w:val="00D415F4"/>
    <w:rsid w:val="00D42386"/>
    <w:rsid w:val="00D443CD"/>
    <w:rsid w:val="00D4445A"/>
    <w:rsid w:val="00D44AF2"/>
    <w:rsid w:val="00D469EC"/>
    <w:rsid w:val="00D47023"/>
    <w:rsid w:val="00D47B20"/>
    <w:rsid w:val="00D51629"/>
    <w:rsid w:val="00D531A9"/>
    <w:rsid w:val="00D532EE"/>
    <w:rsid w:val="00D54E03"/>
    <w:rsid w:val="00D557B9"/>
    <w:rsid w:val="00D55AED"/>
    <w:rsid w:val="00D56B34"/>
    <w:rsid w:val="00D57667"/>
    <w:rsid w:val="00D61680"/>
    <w:rsid w:val="00D63400"/>
    <w:rsid w:val="00D63F04"/>
    <w:rsid w:val="00D64ED0"/>
    <w:rsid w:val="00D66113"/>
    <w:rsid w:val="00D67B56"/>
    <w:rsid w:val="00D70DD9"/>
    <w:rsid w:val="00D71145"/>
    <w:rsid w:val="00D71621"/>
    <w:rsid w:val="00D71AFB"/>
    <w:rsid w:val="00D71D09"/>
    <w:rsid w:val="00D71E43"/>
    <w:rsid w:val="00D72171"/>
    <w:rsid w:val="00D72522"/>
    <w:rsid w:val="00D73001"/>
    <w:rsid w:val="00D732C6"/>
    <w:rsid w:val="00D7333E"/>
    <w:rsid w:val="00D73846"/>
    <w:rsid w:val="00D74442"/>
    <w:rsid w:val="00D74BE7"/>
    <w:rsid w:val="00D762B7"/>
    <w:rsid w:val="00D76415"/>
    <w:rsid w:val="00D76DAE"/>
    <w:rsid w:val="00D77483"/>
    <w:rsid w:val="00D77517"/>
    <w:rsid w:val="00D77F70"/>
    <w:rsid w:val="00D80120"/>
    <w:rsid w:val="00D809E6"/>
    <w:rsid w:val="00D81CA7"/>
    <w:rsid w:val="00D83115"/>
    <w:rsid w:val="00D8458F"/>
    <w:rsid w:val="00D8560E"/>
    <w:rsid w:val="00D85C81"/>
    <w:rsid w:val="00D86588"/>
    <w:rsid w:val="00D86807"/>
    <w:rsid w:val="00D86BE0"/>
    <w:rsid w:val="00D870C2"/>
    <w:rsid w:val="00D87A80"/>
    <w:rsid w:val="00D9114E"/>
    <w:rsid w:val="00D91275"/>
    <w:rsid w:val="00D91C20"/>
    <w:rsid w:val="00D923B9"/>
    <w:rsid w:val="00D9447F"/>
    <w:rsid w:val="00D971CB"/>
    <w:rsid w:val="00D97758"/>
    <w:rsid w:val="00DA0EF0"/>
    <w:rsid w:val="00DA2849"/>
    <w:rsid w:val="00DA2ED3"/>
    <w:rsid w:val="00DA4EFF"/>
    <w:rsid w:val="00DA5A2B"/>
    <w:rsid w:val="00DA6F39"/>
    <w:rsid w:val="00DA702B"/>
    <w:rsid w:val="00DA75FB"/>
    <w:rsid w:val="00DB47B5"/>
    <w:rsid w:val="00DB4C0F"/>
    <w:rsid w:val="00DB55AF"/>
    <w:rsid w:val="00DB594D"/>
    <w:rsid w:val="00DB5FA9"/>
    <w:rsid w:val="00DB67F0"/>
    <w:rsid w:val="00DB6E4D"/>
    <w:rsid w:val="00DB794E"/>
    <w:rsid w:val="00DC13EA"/>
    <w:rsid w:val="00DC24A2"/>
    <w:rsid w:val="00DC2FE9"/>
    <w:rsid w:val="00DC4B1F"/>
    <w:rsid w:val="00DC55C3"/>
    <w:rsid w:val="00DC5811"/>
    <w:rsid w:val="00DC5FE1"/>
    <w:rsid w:val="00DD0B9C"/>
    <w:rsid w:val="00DD0F7E"/>
    <w:rsid w:val="00DD12DF"/>
    <w:rsid w:val="00DD1671"/>
    <w:rsid w:val="00DD2C2C"/>
    <w:rsid w:val="00DD49B0"/>
    <w:rsid w:val="00DD4E15"/>
    <w:rsid w:val="00DD68F1"/>
    <w:rsid w:val="00DE00F9"/>
    <w:rsid w:val="00DE120E"/>
    <w:rsid w:val="00DE1642"/>
    <w:rsid w:val="00DE2139"/>
    <w:rsid w:val="00DE223E"/>
    <w:rsid w:val="00DE282A"/>
    <w:rsid w:val="00DE5D66"/>
    <w:rsid w:val="00DE5D8F"/>
    <w:rsid w:val="00DE67CD"/>
    <w:rsid w:val="00DE72ED"/>
    <w:rsid w:val="00DF0659"/>
    <w:rsid w:val="00DF2A29"/>
    <w:rsid w:val="00DF3177"/>
    <w:rsid w:val="00DF3965"/>
    <w:rsid w:val="00DF44E7"/>
    <w:rsid w:val="00DF5602"/>
    <w:rsid w:val="00DF5A28"/>
    <w:rsid w:val="00DF684E"/>
    <w:rsid w:val="00DF6B3A"/>
    <w:rsid w:val="00E0044E"/>
    <w:rsid w:val="00E00690"/>
    <w:rsid w:val="00E02024"/>
    <w:rsid w:val="00E0236C"/>
    <w:rsid w:val="00E025ED"/>
    <w:rsid w:val="00E05A1E"/>
    <w:rsid w:val="00E05F33"/>
    <w:rsid w:val="00E05F44"/>
    <w:rsid w:val="00E06AF8"/>
    <w:rsid w:val="00E06BB2"/>
    <w:rsid w:val="00E06D90"/>
    <w:rsid w:val="00E06F1A"/>
    <w:rsid w:val="00E07670"/>
    <w:rsid w:val="00E10835"/>
    <w:rsid w:val="00E10B53"/>
    <w:rsid w:val="00E11BEA"/>
    <w:rsid w:val="00E134A9"/>
    <w:rsid w:val="00E15121"/>
    <w:rsid w:val="00E15131"/>
    <w:rsid w:val="00E1544A"/>
    <w:rsid w:val="00E15BA1"/>
    <w:rsid w:val="00E15D3A"/>
    <w:rsid w:val="00E1783E"/>
    <w:rsid w:val="00E178B4"/>
    <w:rsid w:val="00E2014A"/>
    <w:rsid w:val="00E210C9"/>
    <w:rsid w:val="00E2170C"/>
    <w:rsid w:val="00E227B5"/>
    <w:rsid w:val="00E233EE"/>
    <w:rsid w:val="00E24588"/>
    <w:rsid w:val="00E24854"/>
    <w:rsid w:val="00E25DA9"/>
    <w:rsid w:val="00E2600D"/>
    <w:rsid w:val="00E263F8"/>
    <w:rsid w:val="00E2734F"/>
    <w:rsid w:val="00E277B7"/>
    <w:rsid w:val="00E302CB"/>
    <w:rsid w:val="00E32384"/>
    <w:rsid w:val="00E34D9E"/>
    <w:rsid w:val="00E354BC"/>
    <w:rsid w:val="00E355F4"/>
    <w:rsid w:val="00E35CAA"/>
    <w:rsid w:val="00E35EF2"/>
    <w:rsid w:val="00E35FCB"/>
    <w:rsid w:val="00E37551"/>
    <w:rsid w:val="00E40385"/>
    <w:rsid w:val="00E413DC"/>
    <w:rsid w:val="00E42564"/>
    <w:rsid w:val="00E42F18"/>
    <w:rsid w:val="00E43E12"/>
    <w:rsid w:val="00E44BA8"/>
    <w:rsid w:val="00E454D7"/>
    <w:rsid w:val="00E45C1D"/>
    <w:rsid w:val="00E45C3C"/>
    <w:rsid w:val="00E45FC4"/>
    <w:rsid w:val="00E4696B"/>
    <w:rsid w:val="00E4718C"/>
    <w:rsid w:val="00E51310"/>
    <w:rsid w:val="00E513FE"/>
    <w:rsid w:val="00E51EBB"/>
    <w:rsid w:val="00E52D09"/>
    <w:rsid w:val="00E5482E"/>
    <w:rsid w:val="00E57E05"/>
    <w:rsid w:val="00E604FE"/>
    <w:rsid w:val="00E605A2"/>
    <w:rsid w:val="00E60B5A"/>
    <w:rsid w:val="00E62885"/>
    <w:rsid w:val="00E644C9"/>
    <w:rsid w:val="00E665F9"/>
    <w:rsid w:val="00E66652"/>
    <w:rsid w:val="00E66E0C"/>
    <w:rsid w:val="00E71C9B"/>
    <w:rsid w:val="00E749DB"/>
    <w:rsid w:val="00E7565C"/>
    <w:rsid w:val="00E75ACC"/>
    <w:rsid w:val="00E76040"/>
    <w:rsid w:val="00E76F8C"/>
    <w:rsid w:val="00E806E1"/>
    <w:rsid w:val="00E8076F"/>
    <w:rsid w:val="00E8131E"/>
    <w:rsid w:val="00E81635"/>
    <w:rsid w:val="00E81A4C"/>
    <w:rsid w:val="00E831C5"/>
    <w:rsid w:val="00E83326"/>
    <w:rsid w:val="00E84086"/>
    <w:rsid w:val="00E854FF"/>
    <w:rsid w:val="00E87EB1"/>
    <w:rsid w:val="00E9087F"/>
    <w:rsid w:val="00E92910"/>
    <w:rsid w:val="00E92B5D"/>
    <w:rsid w:val="00E975EF"/>
    <w:rsid w:val="00EA02F9"/>
    <w:rsid w:val="00EA0453"/>
    <w:rsid w:val="00EA0558"/>
    <w:rsid w:val="00EA076A"/>
    <w:rsid w:val="00EA1B32"/>
    <w:rsid w:val="00EA39CA"/>
    <w:rsid w:val="00EA429A"/>
    <w:rsid w:val="00EA44F4"/>
    <w:rsid w:val="00EA4E14"/>
    <w:rsid w:val="00EA5337"/>
    <w:rsid w:val="00EA5CAC"/>
    <w:rsid w:val="00EA63AD"/>
    <w:rsid w:val="00EB0784"/>
    <w:rsid w:val="00EB0B8B"/>
    <w:rsid w:val="00EB1316"/>
    <w:rsid w:val="00EB1B2E"/>
    <w:rsid w:val="00EB2C14"/>
    <w:rsid w:val="00EB2C7B"/>
    <w:rsid w:val="00EB3DE8"/>
    <w:rsid w:val="00EB47CE"/>
    <w:rsid w:val="00EB4AA9"/>
    <w:rsid w:val="00EB5874"/>
    <w:rsid w:val="00EB7F46"/>
    <w:rsid w:val="00EC0ECA"/>
    <w:rsid w:val="00EC12BF"/>
    <w:rsid w:val="00EC17ED"/>
    <w:rsid w:val="00EC22A8"/>
    <w:rsid w:val="00EC2B00"/>
    <w:rsid w:val="00EC39C0"/>
    <w:rsid w:val="00EC3DA9"/>
    <w:rsid w:val="00EC408A"/>
    <w:rsid w:val="00EC4906"/>
    <w:rsid w:val="00EC6EC4"/>
    <w:rsid w:val="00EC77C1"/>
    <w:rsid w:val="00ED094B"/>
    <w:rsid w:val="00ED0A7A"/>
    <w:rsid w:val="00ED139E"/>
    <w:rsid w:val="00ED2CA5"/>
    <w:rsid w:val="00ED2FCB"/>
    <w:rsid w:val="00ED45A6"/>
    <w:rsid w:val="00ED73B9"/>
    <w:rsid w:val="00EE044B"/>
    <w:rsid w:val="00EE0E47"/>
    <w:rsid w:val="00EE1589"/>
    <w:rsid w:val="00EE2404"/>
    <w:rsid w:val="00EE6C93"/>
    <w:rsid w:val="00EF14C1"/>
    <w:rsid w:val="00EF1E90"/>
    <w:rsid w:val="00EF27ED"/>
    <w:rsid w:val="00EF4970"/>
    <w:rsid w:val="00EF5FBD"/>
    <w:rsid w:val="00EF6307"/>
    <w:rsid w:val="00EF646D"/>
    <w:rsid w:val="00EF7B5C"/>
    <w:rsid w:val="00EF7D06"/>
    <w:rsid w:val="00F011B3"/>
    <w:rsid w:val="00F01A1D"/>
    <w:rsid w:val="00F04550"/>
    <w:rsid w:val="00F06C7B"/>
    <w:rsid w:val="00F11050"/>
    <w:rsid w:val="00F1129B"/>
    <w:rsid w:val="00F112DF"/>
    <w:rsid w:val="00F11C12"/>
    <w:rsid w:val="00F1364B"/>
    <w:rsid w:val="00F1373D"/>
    <w:rsid w:val="00F13B07"/>
    <w:rsid w:val="00F14C1A"/>
    <w:rsid w:val="00F1541E"/>
    <w:rsid w:val="00F157BC"/>
    <w:rsid w:val="00F15A6E"/>
    <w:rsid w:val="00F16A5D"/>
    <w:rsid w:val="00F1717B"/>
    <w:rsid w:val="00F1775C"/>
    <w:rsid w:val="00F20582"/>
    <w:rsid w:val="00F20CEB"/>
    <w:rsid w:val="00F21026"/>
    <w:rsid w:val="00F217DB"/>
    <w:rsid w:val="00F21C79"/>
    <w:rsid w:val="00F22A5A"/>
    <w:rsid w:val="00F24011"/>
    <w:rsid w:val="00F24363"/>
    <w:rsid w:val="00F245DB"/>
    <w:rsid w:val="00F25587"/>
    <w:rsid w:val="00F265BC"/>
    <w:rsid w:val="00F26975"/>
    <w:rsid w:val="00F30784"/>
    <w:rsid w:val="00F30E50"/>
    <w:rsid w:val="00F337EE"/>
    <w:rsid w:val="00F34877"/>
    <w:rsid w:val="00F3487D"/>
    <w:rsid w:val="00F3502B"/>
    <w:rsid w:val="00F36C92"/>
    <w:rsid w:val="00F3746F"/>
    <w:rsid w:val="00F40079"/>
    <w:rsid w:val="00F403F5"/>
    <w:rsid w:val="00F410D9"/>
    <w:rsid w:val="00F42B27"/>
    <w:rsid w:val="00F433DD"/>
    <w:rsid w:val="00F43DF4"/>
    <w:rsid w:val="00F446DE"/>
    <w:rsid w:val="00F44805"/>
    <w:rsid w:val="00F44C05"/>
    <w:rsid w:val="00F4527C"/>
    <w:rsid w:val="00F459F6"/>
    <w:rsid w:val="00F46EB1"/>
    <w:rsid w:val="00F4754D"/>
    <w:rsid w:val="00F47FFA"/>
    <w:rsid w:val="00F513C6"/>
    <w:rsid w:val="00F518C4"/>
    <w:rsid w:val="00F53212"/>
    <w:rsid w:val="00F54593"/>
    <w:rsid w:val="00F568BD"/>
    <w:rsid w:val="00F56BEB"/>
    <w:rsid w:val="00F5794D"/>
    <w:rsid w:val="00F618E9"/>
    <w:rsid w:val="00F62419"/>
    <w:rsid w:val="00F62485"/>
    <w:rsid w:val="00F65B70"/>
    <w:rsid w:val="00F65E61"/>
    <w:rsid w:val="00F66246"/>
    <w:rsid w:val="00F6735C"/>
    <w:rsid w:val="00F676A2"/>
    <w:rsid w:val="00F676C6"/>
    <w:rsid w:val="00F703AA"/>
    <w:rsid w:val="00F70AF0"/>
    <w:rsid w:val="00F71308"/>
    <w:rsid w:val="00F72FEF"/>
    <w:rsid w:val="00F7373A"/>
    <w:rsid w:val="00F74299"/>
    <w:rsid w:val="00F7464D"/>
    <w:rsid w:val="00F76988"/>
    <w:rsid w:val="00F776E1"/>
    <w:rsid w:val="00F779F7"/>
    <w:rsid w:val="00F80C30"/>
    <w:rsid w:val="00F81A23"/>
    <w:rsid w:val="00F81C3A"/>
    <w:rsid w:val="00F82DA1"/>
    <w:rsid w:val="00F834A9"/>
    <w:rsid w:val="00F836B5"/>
    <w:rsid w:val="00F83F94"/>
    <w:rsid w:val="00F8412E"/>
    <w:rsid w:val="00F84919"/>
    <w:rsid w:val="00F856A2"/>
    <w:rsid w:val="00F902CF"/>
    <w:rsid w:val="00F905F2"/>
    <w:rsid w:val="00F90620"/>
    <w:rsid w:val="00F91848"/>
    <w:rsid w:val="00F928F5"/>
    <w:rsid w:val="00F938CC"/>
    <w:rsid w:val="00F93F6D"/>
    <w:rsid w:val="00F94791"/>
    <w:rsid w:val="00F9535A"/>
    <w:rsid w:val="00F95392"/>
    <w:rsid w:val="00FA0DB4"/>
    <w:rsid w:val="00FA11BD"/>
    <w:rsid w:val="00FA2082"/>
    <w:rsid w:val="00FA2231"/>
    <w:rsid w:val="00FA22C9"/>
    <w:rsid w:val="00FA23B3"/>
    <w:rsid w:val="00FA23D3"/>
    <w:rsid w:val="00FA245D"/>
    <w:rsid w:val="00FA28AB"/>
    <w:rsid w:val="00FA2900"/>
    <w:rsid w:val="00FA3260"/>
    <w:rsid w:val="00FA40EA"/>
    <w:rsid w:val="00FA477B"/>
    <w:rsid w:val="00FA47E5"/>
    <w:rsid w:val="00FA5EC1"/>
    <w:rsid w:val="00FA6773"/>
    <w:rsid w:val="00FA7EDD"/>
    <w:rsid w:val="00FA7FEA"/>
    <w:rsid w:val="00FB2C79"/>
    <w:rsid w:val="00FB3A9B"/>
    <w:rsid w:val="00FB40FB"/>
    <w:rsid w:val="00FB5DC3"/>
    <w:rsid w:val="00FB6E7E"/>
    <w:rsid w:val="00FC0956"/>
    <w:rsid w:val="00FC11C0"/>
    <w:rsid w:val="00FC19C4"/>
    <w:rsid w:val="00FC27A9"/>
    <w:rsid w:val="00FC40F4"/>
    <w:rsid w:val="00FD0499"/>
    <w:rsid w:val="00FD15EB"/>
    <w:rsid w:val="00FD1F61"/>
    <w:rsid w:val="00FD221D"/>
    <w:rsid w:val="00FD2F66"/>
    <w:rsid w:val="00FD47E4"/>
    <w:rsid w:val="00FD4B8F"/>
    <w:rsid w:val="00FD508B"/>
    <w:rsid w:val="00FD53D4"/>
    <w:rsid w:val="00FD58C6"/>
    <w:rsid w:val="00FD5AFF"/>
    <w:rsid w:val="00FD5D7B"/>
    <w:rsid w:val="00FD5F0D"/>
    <w:rsid w:val="00FD7232"/>
    <w:rsid w:val="00FD79F4"/>
    <w:rsid w:val="00FD7C75"/>
    <w:rsid w:val="00FE08F6"/>
    <w:rsid w:val="00FE12E5"/>
    <w:rsid w:val="00FE1CA3"/>
    <w:rsid w:val="00FE333B"/>
    <w:rsid w:val="00FE55D1"/>
    <w:rsid w:val="00FE6471"/>
    <w:rsid w:val="00FE6AA3"/>
    <w:rsid w:val="00FE6B25"/>
    <w:rsid w:val="00FE7379"/>
    <w:rsid w:val="00FE74D1"/>
    <w:rsid w:val="00FE791E"/>
    <w:rsid w:val="00FE79ED"/>
    <w:rsid w:val="00FF3212"/>
    <w:rsid w:val="00FF5280"/>
    <w:rsid w:val="00FF545F"/>
    <w:rsid w:val="00FF6221"/>
    <w:rsid w:val="00FF6A4C"/>
    <w:rsid w:val="00FF7A20"/>
    <w:rsid w:val="00FF7CFE"/>
    <w:rsid w:val="01804A75"/>
    <w:rsid w:val="04B57B84"/>
    <w:rsid w:val="0A000772"/>
    <w:rsid w:val="0C894DB2"/>
    <w:rsid w:val="150525CB"/>
    <w:rsid w:val="15656EAC"/>
    <w:rsid w:val="195A743F"/>
    <w:rsid w:val="1A2525BB"/>
    <w:rsid w:val="1A313ADB"/>
    <w:rsid w:val="1BA20A6F"/>
    <w:rsid w:val="1E141652"/>
    <w:rsid w:val="1FC763B9"/>
    <w:rsid w:val="25E5637D"/>
    <w:rsid w:val="28C5092A"/>
    <w:rsid w:val="2F1E5725"/>
    <w:rsid w:val="2FDE6D84"/>
    <w:rsid w:val="2FEC176C"/>
    <w:rsid w:val="31CF43A4"/>
    <w:rsid w:val="322B1011"/>
    <w:rsid w:val="35003C55"/>
    <w:rsid w:val="36386841"/>
    <w:rsid w:val="39B52B14"/>
    <w:rsid w:val="3A664A5F"/>
    <w:rsid w:val="3CBF6070"/>
    <w:rsid w:val="3D7C6408"/>
    <w:rsid w:val="43F66EB1"/>
    <w:rsid w:val="44715C81"/>
    <w:rsid w:val="44E83F7E"/>
    <w:rsid w:val="4600451E"/>
    <w:rsid w:val="46E22D2C"/>
    <w:rsid w:val="48963A51"/>
    <w:rsid w:val="492A5C8B"/>
    <w:rsid w:val="4B367A5D"/>
    <w:rsid w:val="55C266D4"/>
    <w:rsid w:val="55F77263"/>
    <w:rsid w:val="57D60001"/>
    <w:rsid w:val="5AF8118B"/>
    <w:rsid w:val="5D1A0E9D"/>
    <w:rsid w:val="5E697819"/>
    <w:rsid w:val="5E6D3375"/>
    <w:rsid w:val="5EC73AB5"/>
    <w:rsid w:val="649819BF"/>
    <w:rsid w:val="65BD1831"/>
    <w:rsid w:val="66573FA5"/>
    <w:rsid w:val="67195E6D"/>
    <w:rsid w:val="691E0544"/>
    <w:rsid w:val="6A3B66BF"/>
    <w:rsid w:val="6CBC3552"/>
    <w:rsid w:val="6E206282"/>
    <w:rsid w:val="6F7644F4"/>
    <w:rsid w:val="73690BCB"/>
    <w:rsid w:val="739C33C3"/>
    <w:rsid w:val="73A91EC5"/>
    <w:rsid w:val="75C74471"/>
    <w:rsid w:val="77353E85"/>
    <w:rsid w:val="77DC37A1"/>
    <w:rsid w:val="77ED57CB"/>
    <w:rsid w:val="7A2D6523"/>
    <w:rsid w:val="7A682426"/>
    <w:rsid w:val="7CF57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</w:style>
  <w:style w:type="paragraph" w:styleId="a5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6">
    <w:name w:val="Body Text"/>
    <w:basedOn w:val="a"/>
    <w:link w:val="Char1"/>
    <w:unhideWhenUsed/>
    <w:qFormat/>
    <w:pPr>
      <w:widowControl w:val="0"/>
      <w:suppressAutoHyphens/>
      <w:spacing w:after="120" w:line="240" w:lineRule="auto"/>
    </w:pPr>
    <w:rPr>
      <w:rFonts w:ascii="Nimbus Roman No9 L" w:eastAsia="Nimbus Sans L" w:hAnsi="Nimbus Roman No9 L"/>
      <w:sz w:val="24"/>
      <w:szCs w:val="24"/>
      <w:lang w:val="zh-CN" w:eastAsia="en-US"/>
    </w:rPr>
  </w:style>
  <w:style w:type="paragraph" w:styleId="a7">
    <w:name w:val="Date"/>
    <w:basedOn w:val="a"/>
    <w:next w:val="a"/>
    <w:link w:val="Char2"/>
    <w:qFormat/>
    <w:pPr>
      <w:ind w:leftChars="2500" w:left="100"/>
    </w:pPr>
    <w:rPr>
      <w:kern w:val="2"/>
      <w:sz w:val="21"/>
      <w:szCs w:val="24"/>
    </w:rPr>
  </w:style>
  <w:style w:type="paragraph" w:styleId="a8">
    <w:name w:val="Balloon Text"/>
    <w:basedOn w:val="a"/>
    <w:link w:val="Char3"/>
    <w:qFormat/>
    <w:rPr>
      <w:kern w:val="2"/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b">
    <w:name w:val="Subtitle"/>
    <w:basedOn w:val="a"/>
    <w:next w:val="a"/>
    <w:link w:val="Char4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ac">
    <w:name w:val="table of figures"/>
    <w:basedOn w:val="a"/>
    <w:next w:val="a"/>
    <w:uiPriority w:val="99"/>
    <w:unhideWhenUsed/>
    <w:qFormat/>
    <w:pPr>
      <w:spacing w:after="0"/>
      <w:ind w:left="440" w:hanging="440"/>
    </w:pPr>
    <w:rPr>
      <w:rFonts w:asciiTheme="minorHAnsi" w:hAnsiTheme="minorHAnsi"/>
      <w:caps/>
      <w:sz w:val="20"/>
      <w:szCs w:val="20"/>
    </w:rPr>
  </w:style>
  <w:style w:type="paragraph" w:styleId="ad">
    <w:name w:val="Normal (Web)"/>
    <w:basedOn w:val="a"/>
    <w:link w:val="Char5"/>
    <w:uiPriority w:val="99"/>
    <w:qFormat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e">
    <w:name w:val="Title"/>
    <w:basedOn w:val="a"/>
    <w:next w:val="a"/>
    <w:link w:val="Char6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FollowedHyperlink"/>
    <w:basedOn w:val="a0"/>
    <w:unhideWhenUsed/>
    <w:qFormat/>
    <w:rPr>
      <w:color w:val="000000"/>
      <w:u w:val="none"/>
    </w:rPr>
  </w:style>
  <w:style w:type="character" w:styleId="af2">
    <w:name w:val="Emphasis"/>
    <w:uiPriority w:val="20"/>
    <w:qFormat/>
    <w:rPr>
      <w:i/>
      <w:iCs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basedOn w:val="a0"/>
    <w:unhideWhenUsed/>
    <w:qFormat/>
    <w:rPr>
      <w:sz w:val="21"/>
      <w:szCs w:val="21"/>
    </w:rPr>
  </w:style>
  <w:style w:type="table" w:styleId="af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1"/>
    <w:qFormat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0">
    <w:name w:val="Table List 3"/>
    <w:basedOn w:val="a1"/>
    <w:qFormat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character" w:customStyle="1" w:styleId="12">
    <w:name w:val="不明显强调1"/>
    <w:qFormat/>
    <w:rPr>
      <w:i/>
      <w:iCs/>
      <w:color w:val="808080"/>
    </w:rPr>
  </w:style>
  <w:style w:type="character" w:customStyle="1" w:styleId="Char6">
    <w:name w:val="标题 Char"/>
    <w:link w:val="ae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pple-style-span">
    <w:name w:val="apple-style-span"/>
    <w:basedOn w:val="a0"/>
    <w:qFormat/>
  </w:style>
  <w:style w:type="character" w:customStyle="1" w:styleId="9Char">
    <w:name w:val="标题 9 Char"/>
    <w:link w:val="9"/>
    <w:qFormat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3">
    <w:name w:val="批注框文本 Char"/>
    <w:link w:val="a8"/>
    <w:qFormat/>
    <w:rPr>
      <w:kern w:val="2"/>
      <w:sz w:val="18"/>
      <w:szCs w:val="18"/>
    </w:rPr>
  </w:style>
  <w:style w:type="character" w:customStyle="1" w:styleId="13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14">
    <w:name w:val="书籍标题1"/>
    <w:qFormat/>
    <w:rPr>
      <w:b/>
      <w:bCs/>
      <w:smallCaps/>
      <w:spacing w:val="5"/>
    </w:rPr>
  </w:style>
  <w:style w:type="character" w:customStyle="1" w:styleId="4Char">
    <w:name w:val="标题 4 Char"/>
    <w:link w:val="4"/>
    <w:qFormat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Char7">
    <w:name w:val="引用 Char"/>
    <w:link w:val="af6"/>
    <w:qFormat/>
    <w:rPr>
      <w:i/>
      <w:iCs/>
      <w:color w:val="000000"/>
    </w:rPr>
  </w:style>
  <w:style w:type="paragraph" w:styleId="af6">
    <w:name w:val="Quote"/>
    <w:basedOn w:val="a"/>
    <w:next w:val="a"/>
    <w:link w:val="Char7"/>
    <w:qFormat/>
    <w:rPr>
      <w:i/>
      <w:iCs/>
      <w:color w:val="000000"/>
      <w:sz w:val="20"/>
      <w:szCs w:val="20"/>
    </w:rPr>
  </w:style>
  <w:style w:type="character" w:customStyle="1" w:styleId="webkit-html-attribute-name">
    <w:name w:val="webkit-html-attribute-name"/>
    <w:basedOn w:val="a0"/>
    <w:qFormat/>
  </w:style>
  <w:style w:type="character" w:customStyle="1" w:styleId="15">
    <w:name w:val="明显强调1"/>
    <w:qFormat/>
    <w:rPr>
      <w:b/>
      <w:bCs/>
      <w:i/>
      <w:iCs/>
      <w:color w:val="4F81BD"/>
    </w:rPr>
  </w:style>
  <w:style w:type="character" w:customStyle="1" w:styleId="webkit-html-attribute-value">
    <w:name w:val="webkit-html-attribute-value"/>
    <w:basedOn w:val="a0"/>
    <w:qFormat/>
  </w:style>
  <w:style w:type="character" w:customStyle="1" w:styleId="Char5">
    <w:name w:val="普通(网站) Char"/>
    <w:link w:val="ad"/>
    <w:qFormat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4">
    <w:name w:val="副标题 Char"/>
    <w:link w:val="ab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3Char">
    <w:name w:val="标题 3 Char"/>
    <w:link w:val="3"/>
    <w:qFormat/>
    <w:rPr>
      <w:rFonts w:ascii="Cambria" w:eastAsia="宋体" w:hAnsi="Cambria" w:cs="Times New Roman"/>
      <w:b/>
      <w:bCs/>
      <w:color w:val="4F81BD"/>
    </w:rPr>
  </w:style>
  <w:style w:type="character" w:customStyle="1" w:styleId="Char8">
    <w:name w:val="明显引用 Char"/>
    <w:link w:val="af7"/>
    <w:qFormat/>
    <w:rPr>
      <w:b/>
      <w:bCs/>
      <w:i/>
      <w:iCs/>
      <w:color w:val="4F81BD"/>
    </w:rPr>
  </w:style>
  <w:style w:type="paragraph" w:styleId="af7">
    <w:name w:val="Intense Quote"/>
    <w:basedOn w:val="a"/>
    <w:next w:val="a"/>
    <w:link w:val="Char8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style161">
    <w:name w:val="style161"/>
    <w:qFormat/>
    <w:rPr>
      <w:color w:val="000000"/>
      <w:sz w:val="21"/>
      <w:szCs w:val="21"/>
    </w:rPr>
  </w:style>
  <w:style w:type="character" w:customStyle="1" w:styleId="5Char">
    <w:name w:val="标题 5 Char"/>
    <w:link w:val="5"/>
    <w:qFormat/>
    <w:rPr>
      <w:rFonts w:ascii="Cambria" w:eastAsia="宋体" w:hAnsi="Cambria" w:cs="Times New Roman"/>
      <w:color w:val="243F60"/>
    </w:rPr>
  </w:style>
  <w:style w:type="character" w:customStyle="1" w:styleId="Char2">
    <w:name w:val="日期 Char"/>
    <w:link w:val="a7"/>
    <w:qFormat/>
    <w:rPr>
      <w:kern w:val="2"/>
      <w:sz w:val="21"/>
      <w:szCs w:val="24"/>
    </w:rPr>
  </w:style>
  <w:style w:type="character" w:customStyle="1" w:styleId="2Char">
    <w:name w:val="标题 2 Char"/>
    <w:link w:val="2"/>
    <w:qFormat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content1">
    <w:name w:val="content1"/>
    <w:qFormat/>
    <w:rPr>
      <w:color w:val="000000"/>
      <w:sz w:val="21"/>
      <w:szCs w:val="21"/>
    </w:rPr>
  </w:style>
  <w:style w:type="character" w:customStyle="1" w:styleId="7Char">
    <w:name w:val="标题 7 Char"/>
    <w:link w:val="7"/>
    <w:qFormat/>
    <w:rPr>
      <w:rFonts w:ascii="Cambria" w:eastAsia="宋体" w:hAnsi="Cambria" w:cs="Times New Roman"/>
      <w:i/>
      <w:iCs/>
      <w:color w:val="404040"/>
    </w:rPr>
  </w:style>
  <w:style w:type="character" w:customStyle="1" w:styleId="webkit-html-tag">
    <w:name w:val="webkit-html-tag"/>
    <w:basedOn w:val="a0"/>
    <w:qFormat/>
  </w:style>
  <w:style w:type="character" w:customStyle="1" w:styleId="8Char">
    <w:name w:val="标题 8 Char"/>
    <w:link w:val="8"/>
    <w:qFormat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6Char">
    <w:name w:val="标题 6 Char"/>
    <w:link w:val="6"/>
    <w:qFormat/>
    <w:rPr>
      <w:rFonts w:ascii="Cambria" w:eastAsia="宋体" w:hAnsi="Cambria" w:cs="Times New Roman"/>
      <w:i/>
      <w:iCs/>
      <w:color w:val="243F60"/>
    </w:rPr>
  </w:style>
  <w:style w:type="character" w:customStyle="1" w:styleId="16">
    <w:name w:val="不明显参考1"/>
    <w:qFormat/>
    <w:rPr>
      <w:smallCaps/>
      <w:color w:val="C0504D"/>
      <w:u w:val="single"/>
    </w:rPr>
  </w:style>
  <w:style w:type="character" w:customStyle="1" w:styleId="1Char">
    <w:name w:val="标题 1 Char"/>
    <w:link w:val="1"/>
    <w:qFormat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TOC1">
    <w:name w:val="TOC 标题1"/>
    <w:basedOn w:val="1"/>
    <w:next w:val="a"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</w:pPr>
  </w:style>
  <w:style w:type="paragraph" w:styleId="af9">
    <w:name w:val="No Spacing"/>
    <w:qFormat/>
    <w:rPr>
      <w:rFonts w:ascii="Calibri" w:hAnsi="Calibri"/>
      <w:sz w:val="22"/>
      <w:szCs w:val="22"/>
    </w:rPr>
  </w:style>
  <w:style w:type="paragraph" w:customStyle="1" w:styleId="Char9">
    <w:name w:val="Char"/>
    <w:basedOn w:val="a"/>
    <w:qFormat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s99qhheiti1">
    <w:name w:val="s_99qh_heiti1"/>
    <w:basedOn w:val="a0"/>
    <w:qFormat/>
    <w:rPr>
      <w:rFonts w:ascii="黑体" w:eastAsia="黑体" w:hAnsi="黑体" w:hint="eastAsia"/>
      <w:color w:val="000000"/>
      <w:sz w:val="27"/>
      <w:szCs w:val="27"/>
    </w:rPr>
  </w:style>
  <w:style w:type="character" w:customStyle="1" w:styleId="Char0">
    <w:name w:val="批注文字 Char"/>
    <w:basedOn w:val="a0"/>
    <w:link w:val="a4"/>
    <w:semiHidden/>
    <w:qFormat/>
    <w:rPr>
      <w:sz w:val="22"/>
      <w:szCs w:val="22"/>
    </w:rPr>
  </w:style>
  <w:style w:type="character" w:customStyle="1" w:styleId="Char">
    <w:name w:val="批注主题 Char"/>
    <w:basedOn w:val="Char0"/>
    <w:link w:val="a3"/>
    <w:semiHidden/>
    <w:qFormat/>
    <w:rPr>
      <w:b/>
      <w:bCs/>
      <w:sz w:val="22"/>
      <w:szCs w:val="22"/>
    </w:rPr>
  </w:style>
  <w:style w:type="character" w:customStyle="1" w:styleId="Char1">
    <w:name w:val="正文文本 Char"/>
    <w:basedOn w:val="a0"/>
    <w:link w:val="a6"/>
    <w:semiHidden/>
    <w:qFormat/>
    <w:rPr>
      <w:rFonts w:ascii="Nimbus Roman No9 L" w:eastAsia="Nimbus Sans L" w:hAnsi="Nimbus Roman No9 L"/>
      <w:sz w:val="24"/>
      <w:szCs w:val="24"/>
      <w:lang w:val="zh-CN" w:eastAsia="en-US"/>
    </w:rPr>
  </w:style>
  <w:style w:type="paragraph" w:customStyle="1" w:styleId="z-1">
    <w:name w:val="z-窗体底端1"/>
    <w:basedOn w:val="a"/>
    <w:next w:val="a"/>
    <w:link w:val="z-Char"/>
    <w:uiPriority w:val="99"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底端 Char"/>
    <w:basedOn w:val="a0"/>
    <w:link w:val="z-1"/>
    <w:uiPriority w:val="99"/>
    <w:qFormat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</w:style>
  <w:style w:type="paragraph" w:styleId="a5">
    <w:name w:val="caption"/>
    <w:basedOn w:val="a"/>
    <w:next w:val="a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6">
    <w:name w:val="Body Text"/>
    <w:basedOn w:val="a"/>
    <w:link w:val="Char1"/>
    <w:unhideWhenUsed/>
    <w:qFormat/>
    <w:pPr>
      <w:widowControl w:val="0"/>
      <w:suppressAutoHyphens/>
      <w:spacing w:after="120" w:line="240" w:lineRule="auto"/>
    </w:pPr>
    <w:rPr>
      <w:rFonts w:ascii="Nimbus Roman No9 L" w:eastAsia="Nimbus Sans L" w:hAnsi="Nimbus Roman No9 L"/>
      <w:sz w:val="24"/>
      <w:szCs w:val="24"/>
      <w:lang w:val="zh-CN" w:eastAsia="en-US"/>
    </w:rPr>
  </w:style>
  <w:style w:type="paragraph" w:styleId="a7">
    <w:name w:val="Date"/>
    <w:basedOn w:val="a"/>
    <w:next w:val="a"/>
    <w:link w:val="Char2"/>
    <w:qFormat/>
    <w:pPr>
      <w:ind w:leftChars="2500" w:left="100"/>
    </w:pPr>
    <w:rPr>
      <w:kern w:val="2"/>
      <w:sz w:val="21"/>
      <w:szCs w:val="24"/>
    </w:rPr>
  </w:style>
  <w:style w:type="paragraph" w:styleId="a8">
    <w:name w:val="Balloon Text"/>
    <w:basedOn w:val="a"/>
    <w:link w:val="Char3"/>
    <w:qFormat/>
    <w:rPr>
      <w:kern w:val="2"/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b">
    <w:name w:val="Subtitle"/>
    <w:basedOn w:val="a"/>
    <w:next w:val="a"/>
    <w:link w:val="Char4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ac">
    <w:name w:val="table of figures"/>
    <w:basedOn w:val="a"/>
    <w:next w:val="a"/>
    <w:uiPriority w:val="99"/>
    <w:unhideWhenUsed/>
    <w:qFormat/>
    <w:pPr>
      <w:spacing w:after="0"/>
      <w:ind w:left="440" w:hanging="440"/>
    </w:pPr>
    <w:rPr>
      <w:rFonts w:asciiTheme="minorHAnsi" w:hAnsiTheme="minorHAnsi"/>
      <w:caps/>
      <w:sz w:val="20"/>
      <w:szCs w:val="20"/>
    </w:rPr>
  </w:style>
  <w:style w:type="paragraph" w:styleId="ad">
    <w:name w:val="Normal (Web)"/>
    <w:basedOn w:val="a"/>
    <w:link w:val="Char5"/>
    <w:uiPriority w:val="99"/>
    <w:qFormat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ae">
    <w:name w:val="Title"/>
    <w:basedOn w:val="a"/>
    <w:next w:val="a"/>
    <w:link w:val="Char6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FollowedHyperlink"/>
    <w:basedOn w:val="a0"/>
    <w:unhideWhenUsed/>
    <w:qFormat/>
    <w:rPr>
      <w:color w:val="000000"/>
      <w:u w:val="none"/>
    </w:rPr>
  </w:style>
  <w:style w:type="character" w:styleId="af2">
    <w:name w:val="Emphasis"/>
    <w:uiPriority w:val="20"/>
    <w:qFormat/>
    <w:rPr>
      <w:i/>
      <w:iCs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basedOn w:val="a0"/>
    <w:unhideWhenUsed/>
    <w:qFormat/>
    <w:rPr>
      <w:sz w:val="21"/>
      <w:szCs w:val="21"/>
    </w:rPr>
  </w:style>
  <w:style w:type="table" w:styleId="af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1"/>
    <w:qFormat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0">
    <w:name w:val="Table List 3"/>
    <w:basedOn w:val="a1"/>
    <w:qFormat/>
    <w:pPr>
      <w:spacing w:after="20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character" w:customStyle="1" w:styleId="12">
    <w:name w:val="不明显强调1"/>
    <w:qFormat/>
    <w:rPr>
      <w:i/>
      <w:iCs/>
      <w:color w:val="808080"/>
    </w:rPr>
  </w:style>
  <w:style w:type="character" w:customStyle="1" w:styleId="Char6">
    <w:name w:val="标题 Char"/>
    <w:link w:val="ae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pple-style-span">
    <w:name w:val="apple-style-span"/>
    <w:basedOn w:val="a0"/>
    <w:qFormat/>
  </w:style>
  <w:style w:type="character" w:customStyle="1" w:styleId="9Char">
    <w:name w:val="标题 9 Char"/>
    <w:link w:val="9"/>
    <w:qFormat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3">
    <w:name w:val="批注框文本 Char"/>
    <w:link w:val="a8"/>
    <w:qFormat/>
    <w:rPr>
      <w:kern w:val="2"/>
      <w:sz w:val="18"/>
      <w:szCs w:val="18"/>
    </w:rPr>
  </w:style>
  <w:style w:type="character" w:customStyle="1" w:styleId="13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14">
    <w:name w:val="书籍标题1"/>
    <w:qFormat/>
    <w:rPr>
      <w:b/>
      <w:bCs/>
      <w:smallCaps/>
      <w:spacing w:val="5"/>
    </w:rPr>
  </w:style>
  <w:style w:type="character" w:customStyle="1" w:styleId="4Char">
    <w:name w:val="标题 4 Char"/>
    <w:link w:val="4"/>
    <w:qFormat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Char7">
    <w:name w:val="引用 Char"/>
    <w:link w:val="af6"/>
    <w:qFormat/>
    <w:rPr>
      <w:i/>
      <w:iCs/>
      <w:color w:val="000000"/>
    </w:rPr>
  </w:style>
  <w:style w:type="paragraph" w:styleId="af6">
    <w:name w:val="Quote"/>
    <w:basedOn w:val="a"/>
    <w:next w:val="a"/>
    <w:link w:val="Char7"/>
    <w:qFormat/>
    <w:rPr>
      <w:i/>
      <w:iCs/>
      <w:color w:val="000000"/>
      <w:sz w:val="20"/>
      <w:szCs w:val="20"/>
    </w:rPr>
  </w:style>
  <w:style w:type="character" w:customStyle="1" w:styleId="webkit-html-attribute-name">
    <w:name w:val="webkit-html-attribute-name"/>
    <w:basedOn w:val="a0"/>
    <w:qFormat/>
  </w:style>
  <w:style w:type="character" w:customStyle="1" w:styleId="15">
    <w:name w:val="明显强调1"/>
    <w:qFormat/>
    <w:rPr>
      <w:b/>
      <w:bCs/>
      <w:i/>
      <w:iCs/>
      <w:color w:val="4F81BD"/>
    </w:rPr>
  </w:style>
  <w:style w:type="character" w:customStyle="1" w:styleId="webkit-html-attribute-value">
    <w:name w:val="webkit-html-attribute-value"/>
    <w:basedOn w:val="a0"/>
    <w:qFormat/>
  </w:style>
  <w:style w:type="character" w:customStyle="1" w:styleId="Char5">
    <w:name w:val="普通(网站) Char"/>
    <w:link w:val="ad"/>
    <w:qFormat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4">
    <w:name w:val="副标题 Char"/>
    <w:link w:val="ab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3Char">
    <w:name w:val="标题 3 Char"/>
    <w:link w:val="3"/>
    <w:qFormat/>
    <w:rPr>
      <w:rFonts w:ascii="Cambria" w:eastAsia="宋体" w:hAnsi="Cambria" w:cs="Times New Roman"/>
      <w:b/>
      <w:bCs/>
      <w:color w:val="4F81BD"/>
    </w:rPr>
  </w:style>
  <w:style w:type="character" w:customStyle="1" w:styleId="Char8">
    <w:name w:val="明显引用 Char"/>
    <w:link w:val="af7"/>
    <w:qFormat/>
    <w:rPr>
      <w:b/>
      <w:bCs/>
      <w:i/>
      <w:iCs/>
      <w:color w:val="4F81BD"/>
    </w:rPr>
  </w:style>
  <w:style w:type="paragraph" w:styleId="af7">
    <w:name w:val="Intense Quote"/>
    <w:basedOn w:val="a"/>
    <w:next w:val="a"/>
    <w:link w:val="Char8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style161">
    <w:name w:val="style161"/>
    <w:qFormat/>
    <w:rPr>
      <w:color w:val="000000"/>
      <w:sz w:val="21"/>
      <w:szCs w:val="21"/>
    </w:rPr>
  </w:style>
  <w:style w:type="character" w:customStyle="1" w:styleId="5Char">
    <w:name w:val="标题 5 Char"/>
    <w:link w:val="5"/>
    <w:qFormat/>
    <w:rPr>
      <w:rFonts w:ascii="Cambria" w:eastAsia="宋体" w:hAnsi="Cambria" w:cs="Times New Roman"/>
      <w:color w:val="243F60"/>
    </w:rPr>
  </w:style>
  <w:style w:type="character" w:customStyle="1" w:styleId="Char2">
    <w:name w:val="日期 Char"/>
    <w:link w:val="a7"/>
    <w:qFormat/>
    <w:rPr>
      <w:kern w:val="2"/>
      <w:sz w:val="21"/>
      <w:szCs w:val="24"/>
    </w:rPr>
  </w:style>
  <w:style w:type="character" w:customStyle="1" w:styleId="2Char">
    <w:name w:val="标题 2 Char"/>
    <w:link w:val="2"/>
    <w:qFormat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content1">
    <w:name w:val="content1"/>
    <w:qFormat/>
    <w:rPr>
      <w:color w:val="000000"/>
      <w:sz w:val="21"/>
      <w:szCs w:val="21"/>
    </w:rPr>
  </w:style>
  <w:style w:type="character" w:customStyle="1" w:styleId="7Char">
    <w:name w:val="标题 7 Char"/>
    <w:link w:val="7"/>
    <w:qFormat/>
    <w:rPr>
      <w:rFonts w:ascii="Cambria" w:eastAsia="宋体" w:hAnsi="Cambria" w:cs="Times New Roman"/>
      <w:i/>
      <w:iCs/>
      <w:color w:val="404040"/>
    </w:rPr>
  </w:style>
  <w:style w:type="character" w:customStyle="1" w:styleId="webkit-html-tag">
    <w:name w:val="webkit-html-tag"/>
    <w:basedOn w:val="a0"/>
    <w:qFormat/>
  </w:style>
  <w:style w:type="character" w:customStyle="1" w:styleId="8Char">
    <w:name w:val="标题 8 Char"/>
    <w:link w:val="8"/>
    <w:qFormat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6Char">
    <w:name w:val="标题 6 Char"/>
    <w:link w:val="6"/>
    <w:qFormat/>
    <w:rPr>
      <w:rFonts w:ascii="Cambria" w:eastAsia="宋体" w:hAnsi="Cambria" w:cs="Times New Roman"/>
      <w:i/>
      <w:iCs/>
      <w:color w:val="243F60"/>
    </w:rPr>
  </w:style>
  <w:style w:type="character" w:customStyle="1" w:styleId="16">
    <w:name w:val="不明显参考1"/>
    <w:qFormat/>
    <w:rPr>
      <w:smallCaps/>
      <w:color w:val="C0504D"/>
      <w:u w:val="single"/>
    </w:rPr>
  </w:style>
  <w:style w:type="character" w:customStyle="1" w:styleId="1Char">
    <w:name w:val="标题 1 Char"/>
    <w:link w:val="1"/>
    <w:qFormat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TOC1">
    <w:name w:val="TOC 标题1"/>
    <w:basedOn w:val="1"/>
    <w:next w:val="a"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</w:pPr>
  </w:style>
  <w:style w:type="paragraph" w:styleId="af9">
    <w:name w:val="No Spacing"/>
    <w:qFormat/>
    <w:rPr>
      <w:rFonts w:ascii="Calibri" w:hAnsi="Calibri"/>
      <w:sz w:val="22"/>
      <w:szCs w:val="22"/>
    </w:rPr>
  </w:style>
  <w:style w:type="paragraph" w:customStyle="1" w:styleId="Char9">
    <w:name w:val="Char"/>
    <w:basedOn w:val="a"/>
    <w:qFormat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s99qhheiti1">
    <w:name w:val="s_99qh_heiti1"/>
    <w:basedOn w:val="a0"/>
    <w:qFormat/>
    <w:rPr>
      <w:rFonts w:ascii="黑体" w:eastAsia="黑体" w:hAnsi="黑体" w:hint="eastAsia"/>
      <w:color w:val="000000"/>
      <w:sz w:val="27"/>
      <w:szCs w:val="27"/>
    </w:rPr>
  </w:style>
  <w:style w:type="character" w:customStyle="1" w:styleId="Char0">
    <w:name w:val="批注文字 Char"/>
    <w:basedOn w:val="a0"/>
    <w:link w:val="a4"/>
    <w:semiHidden/>
    <w:qFormat/>
    <w:rPr>
      <w:sz w:val="22"/>
      <w:szCs w:val="22"/>
    </w:rPr>
  </w:style>
  <w:style w:type="character" w:customStyle="1" w:styleId="Char">
    <w:name w:val="批注主题 Char"/>
    <w:basedOn w:val="Char0"/>
    <w:link w:val="a3"/>
    <w:semiHidden/>
    <w:qFormat/>
    <w:rPr>
      <w:b/>
      <w:bCs/>
      <w:sz w:val="22"/>
      <w:szCs w:val="22"/>
    </w:rPr>
  </w:style>
  <w:style w:type="character" w:customStyle="1" w:styleId="Char1">
    <w:name w:val="正文文本 Char"/>
    <w:basedOn w:val="a0"/>
    <w:link w:val="a6"/>
    <w:semiHidden/>
    <w:qFormat/>
    <w:rPr>
      <w:rFonts w:ascii="Nimbus Roman No9 L" w:eastAsia="Nimbus Sans L" w:hAnsi="Nimbus Roman No9 L"/>
      <w:sz w:val="24"/>
      <w:szCs w:val="24"/>
      <w:lang w:val="zh-CN" w:eastAsia="en-US"/>
    </w:rPr>
  </w:style>
  <w:style w:type="paragraph" w:customStyle="1" w:styleId="z-1">
    <w:name w:val="z-窗体底端1"/>
    <w:basedOn w:val="a"/>
    <w:next w:val="a"/>
    <w:link w:val="z-Char"/>
    <w:uiPriority w:val="99"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底端 Char"/>
    <w:basedOn w:val="a0"/>
    <w:link w:val="z-1"/>
    <w:uiPriority w:val="99"/>
    <w:qFormat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0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9579;&#30460;&#38686;\&#26041;&#27491;&#26399;&#36135;&#32929;&#25351;&#26399;&#36135;&#25237;&#36164;&#25253;&#21578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DAEBC9-4B41-4D9E-A7FD-5C43D56B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方正期货股指期货投资报告2</Template>
  <TotalTime>94</TotalTime>
  <Pages>1</Pages>
  <Words>195</Words>
  <Characters>1116</Characters>
  <Application>Microsoft Office Word</Application>
  <DocSecurity>0</DocSecurity>
  <Lines>9</Lines>
  <Paragraphs>2</Paragraphs>
  <ScaleCrop>false</ScaleCrop>
  <Company>微软中国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FOUNDER FUTURES</dc:creator>
  <cp:lastModifiedBy>Windows 用户</cp:lastModifiedBy>
  <cp:revision>301</cp:revision>
  <cp:lastPrinted>2018-02-13T00:27:00Z</cp:lastPrinted>
  <dcterms:created xsi:type="dcterms:W3CDTF">2017-09-14T00:44:00Z</dcterms:created>
  <dcterms:modified xsi:type="dcterms:W3CDTF">2018-09-21T00:33:00Z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